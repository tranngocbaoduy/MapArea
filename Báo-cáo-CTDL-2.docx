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36F32F" w14:textId="77777777" w:rsidR="000F06C4" w:rsidRPr="00DB7595" w:rsidRDefault="000F06C4" w:rsidP="00741781">
      <w:pPr>
        <w:suppressAutoHyphens/>
        <w:autoSpaceDE w:val="0"/>
        <w:autoSpaceDN w:val="0"/>
        <w:adjustRightInd w:val="0"/>
        <w:jc w:val="center"/>
        <w:outlineLvl w:val="0"/>
        <w:rPr>
          <w:sz w:val="28"/>
          <w:szCs w:val="28"/>
          <w:lang w:val="vi-VN"/>
        </w:rPr>
      </w:pPr>
      <w:r w:rsidRPr="00DB7595">
        <w:rPr>
          <w:bCs/>
          <w:sz w:val="28"/>
          <w:szCs w:val="28"/>
          <w:lang w:val="vi-VN"/>
        </w:rPr>
        <w:t>TỔNG LIÊN ĐOÀN LAO ĐỘNG VIỆT NAM</w:t>
      </w:r>
    </w:p>
    <w:p w14:paraId="221C3030" w14:textId="77777777" w:rsidR="000F06C4" w:rsidRPr="00B10E7E" w:rsidRDefault="000F06C4" w:rsidP="00741781">
      <w:pPr>
        <w:suppressAutoHyphens/>
        <w:autoSpaceDE w:val="0"/>
        <w:autoSpaceDN w:val="0"/>
        <w:adjustRightInd w:val="0"/>
        <w:jc w:val="center"/>
        <w:outlineLvl w:val="0"/>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2E715A4F" w14:textId="77777777" w:rsidR="000F06C4" w:rsidRPr="00B10E7E" w:rsidRDefault="000F06C4" w:rsidP="00741781">
      <w:pPr>
        <w:suppressAutoHyphens/>
        <w:autoSpaceDE w:val="0"/>
        <w:autoSpaceDN w:val="0"/>
        <w:adjustRightInd w:val="0"/>
        <w:jc w:val="center"/>
        <w:outlineLvl w:val="0"/>
        <w:rPr>
          <w:sz w:val="28"/>
          <w:szCs w:val="28"/>
          <w:lang w:val="en"/>
        </w:rPr>
      </w:pPr>
      <w:r w:rsidRPr="00B10E7E">
        <w:rPr>
          <w:b/>
          <w:bCs/>
          <w:sz w:val="28"/>
          <w:szCs w:val="28"/>
          <w:lang w:val="en"/>
        </w:rPr>
        <w:t xml:space="preserve">KHOA </w:t>
      </w:r>
      <w:r>
        <w:rPr>
          <w:b/>
          <w:bCs/>
          <w:sz w:val="28"/>
          <w:szCs w:val="28"/>
          <w:lang w:val="en"/>
        </w:rPr>
        <w:t>CÔNG NGHỆ THÔNG TIN</w:t>
      </w:r>
    </w:p>
    <w:p w14:paraId="4DA25D5E" w14:textId="77777777" w:rsidR="000F06C4" w:rsidRPr="00B10E7E" w:rsidRDefault="000F06C4" w:rsidP="000F06C4">
      <w:pPr>
        <w:suppressAutoHyphens/>
        <w:autoSpaceDE w:val="0"/>
        <w:autoSpaceDN w:val="0"/>
        <w:adjustRightInd w:val="0"/>
        <w:ind w:firstLine="720"/>
        <w:jc w:val="center"/>
        <w:rPr>
          <w:lang w:val="en"/>
        </w:rPr>
      </w:pPr>
    </w:p>
    <w:p w14:paraId="68E4C2BA" w14:textId="77777777" w:rsidR="000F06C4" w:rsidRPr="00B10E7E" w:rsidRDefault="000F06C4" w:rsidP="000F06C4">
      <w:pPr>
        <w:suppressAutoHyphens/>
        <w:autoSpaceDE w:val="0"/>
        <w:autoSpaceDN w:val="0"/>
        <w:adjustRightInd w:val="0"/>
        <w:ind w:firstLine="720"/>
        <w:jc w:val="center"/>
        <w:rPr>
          <w:b/>
          <w:bCs/>
          <w:sz w:val="28"/>
          <w:szCs w:val="28"/>
          <w:lang w:val="en"/>
        </w:rPr>
      </w:pPr>
      <w:r>
        <w:rPr>
          <w:noProof/>
          <w:sz w:val="22"/>
          <w:szCs w:val="22"/>
          <w:lang w:val="vi-VN" w:eastAsia="ja-JP"/>
        </w:rPr>
        <w:drawing>
          <wp:inline distT="0" distB="0" distL="0" distR="0" wp14:anchorId="1663E0BE" wp14:editId="10B18C21">
            <wp:extent cx="923925" cy="866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B0F42C5" w14:textId="77777777" w:rsidR="000F06C4" w:rsidRPr="00B10E7E" w:rsidRDefault="000F06C4" w:rsidP="000F06C4">
      <w:pPr>
        <w:suppressAutoHyphens/>
        <w:autoSpaceDE w:val="0"/>
        <w:autoSpaceDN w:val="0"/>
        <w:adjustRightInd w:val="0"/>
        <w:ind w:firstLine="720"/>
        <w:rPr>
          <w:b/>
          <w:bCs/>
          <w:sz w:val="28"/>
          <w:szCs w:val="28"/>
          <w:lang w:val="en"/>
        </w:rPr>
      </w:pPr>
    </w:p>
    <w:p w14:paraId="03815A4F" w14:textId="77777777" w:rsidR="000F06C4" w:rsidRPr="00B10E7E" w:rsidRDefault="000F06C4" w:rsidP="000F06C4">
      <w:pPr>
        <w:suppressAutoHyphens/>
        <w:autoSpaceDE w:val="0"/>
        <w:autoSpaceDN w:val="0"/>
        <w:adjustRightInd w:val="0"/>
        <w:ind w:firstLine="720"/>
        <w:rPr>
          <w:b/>
          <w:bCs/>
          <w:sz w:val="28"/>
          <w:szCs w:val="28"/>
          <w:lang w:val="en"/>
        </w:rPr>
      </w:pPr>
    </w:p>
    <w:p w14:paraId="14723AE7" w14:textId="77777777" w:rsidR="000F06C4" w:rsidRDefault="000F06C4" w:rsidP="00741781">
      <w:pPr>
        <w:suppressAutoHyphens/>
        <w:autoSpaceDE w:val="0"/>
        <w:autoSpaceDN w:val="0"/>
        <w:adjustRightInd w:val="0"/>
        <w:spacing w:line="360" w:lineRule="auto"/>
        <w:ind w:firstLine="720"/>
        <w:jc w:val="center"/>
        <w:outlineLvl w:val="0"/>
        <w:rPr>
          <w:b/>
          <w:bCs/>
          <w:sz w:val="32"/>
          <w:szCs w:val="32"/>
          <w:lang w:val="en"/>
        </w:rPr>
      </w:pPr>
      <w:r>
        <w:rPr>
          <w:b/>
          <w:bCs/>
          <w:sz w:val="32"/>
          <w:szCs w:val="32"/>
          <w:lang w:val="en"/>
        </w:rPr>
        <w:t xml:space="preserve">BÀI TẬP LỚN </w:t>
      </w:r>
    </w:p>
    <w:p w14:paraId="7D4A7E37" w14:textId="77777777" w:rsidR="000F06C4" w:rsidRPr="00B10E7E" w:rsidRDefault="000F06C4" w:rsidP="000F06C4">
      <w:pPr>
        <w:suppressAutoHyphens/>
        <w:autoSpaceDE w:val="0"/>
        <w:autoSpaceDN w:val="0"/>
        <w:adjustRightInd w:val="0"/>
        <w:spacing w:line="360" w:lineRule="auto"/>
        <w:ind w:firstLine="720"/>
        <w:jc w:val="center"/>
        <w:rPr>
          <w:b/>
          <w:bCs/>
          <w:sz w:val="32"/>
          <w:szCs w:val="32"/>
          <w:lang w:val="en"/>
        </w:rPr>
      </w:pPr>
      <w:r w:rsidRPr="00E766EA">
        <w:rPr>
          <w:b/>
          <w:bCs/>
          <w:sz w:val="32"/>
          <w:szCs w:val="32"/>
          <w:lang w:val="en"/>
        </w:rPr>
        <w:t xml:space="preserve">MÔN </w:t>
      </w:r>
      <w:r>
        <w:rPr>
          <w:b/>
          <w:bCs/>
          <w:sz w:val="32"/>
          <w:szCs w:val="32"/>
          <w:lang w:val="en"/>
        </w:rPr>
        <w:t>CẤU TRÚC DỮ LIỆU VÀ GIẢI THUẬT II</w:t>
      </w:r>
    </w:p>
    <w:p w14:paraId="2DD8FD11" w14:textId="77777777" w:rsidR="000F06C4" w:rsidRPr="00B10E7E" w:rsidRDefault="000F06C4" w:rsidP="000F06C4">
      <w:pPr>
        <w:suppressAutoHyphens/>
        <w:autoSpaceDE w:val="0"/>
        <w:autoSpaceDN w:val="0"/>
        <w:adjustRightInd w:val="0"/>
        <w:spacing w:line="360" w:lineRule="auto"/>
        <w:rPr>
          <w:b/>
          <w:bCs/>
          <w:lang w:val="en"/>
        </w:rPr>
      </w:pPr>
    </w:p>
    <w:p w14:paraId="78713D07" w14:textId="77777777" w:rsidR="000F06C4" w:rsidRDefault="000F06C4" w:rsidP="000F06C4">
      <w:pPr>
        <w:suppressAutoHyphens/>
        <w:autoSpaceDE w:val="0"/>
        <w:autoSpaceDN w:val="0"/>
        <w:adjustRightInd w:val="0"/>
        <w:spacing w:line="360" w:lineRule="auto"/>
        <w:rPr>
          <w:b/>
          <w:bCs/>
          <w:lang w:val="en"/>
        </w:rPr>
      </w:pPr>
    </w:p>
    <w:p w14:paraId="2B3F3D2A" w14:textId="77777777" w:rsidR="000F06C4" w:rsidRDefault="000F06C4" w:rsidP="000F06C4">
      <w:pPr>
        <w:suppressAutoHyphens/>
        <w:autoSpaceDE w:val="0"/>
        <w:autoSpaceDN w:val="0"/>
        <w:adjustRightInd w:val="0"/>
        <w:spacing w:line="360" w:lineRule="auto"/>
        <w:rPr>
          <w:b/>
          <w:bCs/>
          <w:lang w:val="en"/>
        </w:rPr>
      </w:pPr>
    </w:p>
    <w:p w14:paraId="341A4568" w14:textId="77777777" w:rsidR="000F06C4" w:rsidRPr="001433E5" w:rsidRDefault="000F06C4" w:rsidP="000F06C4">
      <w:pPr>
        <w:suppressAutoHyphens/>
        <w:autoSpaceDE w:val="0"/>
        <w:autoSpaceDN w:val="0"/>
        <w:adjustRightInd w:val="0"/>
        <w:spacing w:line="360" w:lineRule="auto"/>
        <w:jc w:val="center"/>
        <w:rPr>
          <w:b/>
          <w:bCs/>
          <w:sz w:val="48"/>
          <w:szCs w:val="48"/>
          <w:lang w:val="en"/>
        </w:rPr>
      </w:pPr>
      <w:r>
        <w:rPr>
          <w:b/>
          <w:bCs/>
          <w:sz w:val="48"/>
          <w:szCs w:val="48"/>
          <w:lang w:val="en"/>
        </w:rPr>
        <w:t>XÂY DỰNG PHẦN MỀM TRA CỨU VÀ TẠO DỰNG BẢN ĐỒ KHU VỰC</w:t>
      </w:r>
    </w:p>
    <w:p w14:paraId="6EE575C1" w14:textId="77777777" w:rsidR="000F06C4" w:rsidRDefault="000F06C4" w:rsidP="000F06C4">
      <w:pPr>
        <w:suppressAutoHyphens/>
        <w:autoSpaceDE w:val="0"/>
        <w:autoSpaceDN w:val="0"/>
        <w:adjustRightInd w:val="0"/>
        <w:jc w:val="both"/>
        <w:rPr>
          <w:b/>
          <w:bCs/>
          <w:lang w:val="en"/>
        </w:rPr>
      </w:pPr>
    </w:p>
    <w:p w14:paraId="73E3582F" w14:textId="77777777" w:rsidR="000F06C4" w:rsidRPr="00B10E7E" w:rsidRDefault="000F06C4" w:rsidP="000F06C4">
      <w:pPr>
        <w:suppressAutoHyphens/>
        <w:autoSpaceDE w:val="0"/>
        <w:autoSpaceDN w:val="0"/>
        <w:adjustRightInd w:val="0"/>
        <w:jc w:val="both"/>
        <w:rPr>
          <w:b/>
          <w:bCs/>
          <w:lang w:val="en"/>
        </w:rPr>
      </w:pPr>
    </w:p>
    <w:p w14:paraId="73BAF2A4" w14:textId="77777777" w:rsidR="000F06C4" w:rsidRPr="00B10E7E" w:rsidRDefault="000F06C4" w:rsidP="000F06C4">
      <w:pPr>
        <w:suppressAutoHyphens/>
        <w:autoSpaceDE w:val="0"/>
        <w:autoSpaceDN w:val="0"/>
        <w:adjustRightInd w:val="0"/>
        <w:jc w:val="both"/>
        <w:rPr>
          <w:b/>
          <w:bCs/>
          <w:lang w:val="en"/>
        </w:rPr>
      </w:pPr>
    </w:p>
    <w:p w14:paraId="65FB6940" w14:textId="5E3BC01E" w:rsidR="000F06C4" w:rsidRPr="00E22361" w:rsidRDefault="000F06C4" w:rsidP="00741781">
      <w:pPr>
        <w:suppressAutoHyphens/>
        <w:autoSpaceDE w:val="0"/>
        <w:autoSpaceDN w:val="0"/>
        <w:adjustRightInd w:val="0"/>
        <w:jc w:val="right"/>
        <w:outlineLvl w:val="0"/>
        <w:rPr>
          <w:b/>
          <w:sz w:val="28"/>
          <w:szCs w:val="28"/>
          <w:lang w:val="vi-VN"/>
        </w:rPr>
      </w:pPr>
      <w:r w:rsidRPr="00B10E7E">
        <w:rPr>
          <w:sz w:val="28"/>
          <w:szCs w:val="28"/>
          <w:lang w:val="en"/>
        </w:rPr>
        <w:t>Người h</w:t>
      </w:r>
      <w:r w:rsidRPr="00B10E7E">
        <w:rPr>
          <w:sz w:val="28"/>
          <w:szCs w:val="28"/>
          <w:lang w:val="vi-VN"/>
        </w:rPr>
        <w:t>ướng dẫn:</w:t>
      </w:r>
      <w:r w:rsidR="00412817">
        <w:rPr>
          <w:sz w:val="28"/>
          <w:szCs w:val="28"/>
          <w:lang w:val="vi-VN"/>
        </w:rPr>
        <w:t xml:space="preserve"> </w:t>
      </w:r>
      <w:r w:rsidR="00412817">
        <w:rPr>
          <w:b/>
          <w:sz w:val="28"/>
          <w:szCs w:val="28"/>
          <w:lang w:val="vi-VN"/>
        </w:rPr>
        <w:t>TRẦN L</w:t>
      </w:r>
      <w:r w:rsidRPr="00E22361">
        <w:rPr>
          <w:b/>
          <w:sz w:val="28"/>
          <w:szCs w:val="28"/>
          <w:lang w:val="vi-VN"/>
        </w:rPr>
        <w:t>ƯƠNG QUỐC ĐẠI</w:t>
      </w:r>
    </w:p>
    <w:p w14:paraId="790196D6" w14:textId="77777777" w:rsidR="000F06C4" w:rsidRPr="000F06C4" w:rsidRDefault="000F06C4" w:rsidP="00741781">
      <w:pPr>
        <w:suppressAutoHyphens/>
        <w:autoSpaceDE w:val="0"/>
        <w:autoSpaceDN w:val="0"/>
        <w:adjustRightInd w:val="0"/>
        <w:jc w:val="right"/>
        <w:outlineLvl w:val="0"/>
        <w:rPr>
          <w:b/>
          <w:sz w:val="28"/>
          <w:szCs w:val="28"/>
          <w:lang w:val="vi-VN"/>
        </w:rPr>
      </w:pPr>
      <w:r w:rsidRPr="00E22361">
        <w:rPr>
          <w:b/>
          <w:sz w:val="28"/>
          <w:szCs w:val="28"/>
          <w:lang w:val="vi-VN"/>
        </w:rPr>
        <w:t>NGUYỄN DUY HÀM</w:t>
      </w:r>
    </w:p>
    <w:p w14:paraId="4D0480BC" w14:textId="77777777" w:rsidR="000F06C4" w:rsidRPr="000F06C4" w:rsidRDefault="000F06C4" w:rsidP="00741781">
      <w:pPr>
        <w:suppressAutoHyphens/>
        <w:autoSpaceDE w:val="0"/>
        <w:autoSpaceDN w:val="0"/>
        <w:adjustRightInd w:val="0"/>
        <w:jc w:val="right"/>
        <w:outlineLvl w:val="0"/>
        <w:rPr>
          <w:b/>
          <w:bCs/>
          <w:sz w:val="28"/>
          <w:szCs w:val="28"/>
          <w:lang w:val="vi-VN"/>
        </w:rPr>
      </w:pPr>
      <w:r w:rsidRPr="00CA1C39">
        <w:rPr>
          <w:sz w:val="28"/>
          <w:szCs w:val="28"/>
          <w:lang w:val="vi-VN"/>
        </w:rPr>
        <w:t>Người thực hiện:</w:t>
      </w:r>
      <w:r w:rsidRPr="00CA1C39">
        <w:rPr>
          <w:b/>
          <w:bCs/>
          <w:sz w:val="28"/>
          <w:szCs w:val="28"/>
          <w:lang w:val="vi-VN"/>
        </w:rPr>
        <w:t xml:space="preserve">    </w:t>
      </w:r>
      <w:r w:rsidRPr="000F06C4">
        <w:rPr>
          <w:b/>
          <w:bCs/>
          <w:sz w:val="28"/>
          <w:szCs w:val="28"/>
          <w:lang w:val="vi-VN"/>
        </w:rPr>
        <w:t>TRẦN NGỌC BẢO DUY</w:t>
      </w:r>
    </w:p>
    <w:p w14:paraId="40CB82D7" w14:textId="77777777" w:rsidR="000F06C4" w:rsidRPr="000F06C4" w:rsidRDefault="000F06C4" w:rsidP="000F06C4">
      <w:pPr>
        <w:suppressAutoHyphens/>
        <w:autoSpaceDE w:val="0"/>
        <w:autoSpaceDN w:val="0"/>
        <w:adjustRightInd w:val="0"/>
        <w:jc w:val="right"/>
        <w:rPr>
          <w:sz w:val="28"/>
          <w:szCs w:val="28"/>
          <w:lang w:val="vi-VN"/>
        </w:rPr>
      </w:pPr>
      <w:r w:rsidRPr="000F06C4">
        <w:rPr>
          <w:bCs/>
          <w:sz w:val="28"/>
          <w:szCs w:val="28"/>
          <w:lang w:val="vi-VN"/>
        </w:rPr>
        <w:t xml:space="preserve">Mã số sinh viên:                                </w:t>
      </w:r>
      <w:r w:rsidRPr="000F06C4">
        <w:rPr>
          <w:b/>
          <w:bCs/>
          <w:sz w:val="28"/>
          <w:szCs w:val="28"/>
          <w:lang w:val="vi-VN"/>
        </w:rPr>
        <w:t>51702091</w:t>
      </w:r>
    </w:p>
    <w:p w14:paraId="5A674413" w14:textId="77777777" w:rsidR="000F06C4" w:rsidRPr="000F06C4" w:rsidRDefault="000F06C4" w:rsidP="000F06C4">
      <w:pPr>
        <w:suppressAutoHyphens/>
        <w:autoSpaceDE w:val="0"/>
        <w:autoSpaceDN w:val="0"/>
        <w:adjustRightInd w:val="0"/>
        <w:jc w:val="right"/>
        <w:rPr>
          <w:sz w:val="28"/>
          <w:szCs w:val="28"/>
          <w:lang w:val="vi-VN"/>
        </w:rPr>
      </w:pPr>
      <w:r>
        <w:rPr>
          <w:sz w:val="28"/>
          <w:szCs w:val="28"/>
          <w:lang w:val="vi-VN"/>
        </w:rPr>
        <w:t>Lớp</w:t>
      </w:r>
      <w:r w:rsidRPr="00C95397">
        <w:rPr>
          <w:bCs/>
          <w:sz w:val="28"/>
          <w:szCs w:val="28"/>
          <w:lang w:val="vi-VN"/>
        </w:rPr>
        <w:t>:</w:t>
      </w:r>
      <w:r>
        <w:rPr>
          <w:b/>
          <w:bCs/>
          <w:sz w:val="28"/>
          <w:szCs w:val="28"/>
          <w:lang w:val="vi-VN"/>
        </w:rPr>
        <w:t xml:space="preserve">                            </w:t>
      </w:r>
      <w:r w:rsidRPr="00CA1C39">
        <w:rPr>
          <w:b/>
          <w:bCs/>
          <w:sz w:val="28"/>
          <w:szCs w:val="28"/>
          <w:lang w:val="vi-VN"/>
        </w:rPr>
        <w:t xml:space="preserve">    1</w:t>
      </w:r>
      <w:r w:rsidRPr="000F06C4">
        <w:rPr>
          <w:b/>
          <w:bCs/>
          <w:sz w:val="28"/>
          <w:szCs w:val="28"/>
          <w:lang w:val="vi-VN"/>
        </w:rPr>
        <w:t>7050202</w:t>
      </w:r>
    </w:p>
    <w:p w14:paraId="46AB822A" w14:textId="77777777" w:rsidR="000F06C4" w:rsidRPr="000F06C4" w:rsidRDefault="000F06C4" w:rsidP="000F06C4">
      <w:pPr>
        <w:suppressAutoHyphens/>
        <w:autoSpaceDE w:val="0"/>
        <w:autoSpaceDN w:val="0"/>
        <w:adjustRightInd w:val="0"/>
        <w:jc w:val="right"/>
        <w:rPr>
          <w:sz w:val="28"/>
          <w:szCs w:val="28"/>
          <w:lang w:val="vi-VN"/>
        </w:rPr>
      </w:pPr>
      <w:r>
        <w:rPr>
          <w:sz w:val="28"/>
          <w:szCs w:val="28"/>
          <w:lang w:val="vi-VN"/>
        </w:rPr>
        <w:t>Khoá</w:t>
      </w:r>
      <w:r w:rsidRPr="00C95397">
        <w:rPr>
          <w:bCs/>
          <w:sz w:val="28"/>
          <w:szCs w:val="28"/>
          <w:lang w:val="vi-VN"/>
        </w:rPr>
        <w:t>:</w:t>
      </w:r>
      <w:r>
        <w:rPr>
          <w:b/>
          <w:bCs/>
          <w:sz w:val="28"/>
          <w:szCs w:val="28"/>
          <w:lang w:val="vi-VN"/>
        </w:rPr>
        <w:t xml:space="preserve">                                        </w:t>
      </w:r>
      <w:r w:rsidRPr="00CA1C39">
        <w:rPr>
          <w:b/>
          <w:bCs/>
          <w:sz w:val="28"/>
          <w:szCs w:val="28"/>
          <w:lang w:val="vi-VN"/>
        </w:rPr>
        <w:t xml:space="preserve">    </w:t>
      </w:r>
      <w:r w:rsidRPr="000F06C4">
        <w:rPr>
          <w:b/>
          <w:bCs/>
          <w:sz w:val="28"/>
          <w:szCs w:val="28"/>
          <w:lang w:val="vi-VN"/>
        </w:rPr>
        <w:t>21</w:t>
      </w:r>
    </w:p>
    <w:p w14:paraId="3CAD695D" w14:textId="77777777" w:rsidR="000F06C4" w:rsidRDefault="000F06C4" w:rsidP="000F06C4">
      <w:pPr>
        <w:suppressAutoHyphens/>
        <w:autoSpaceDE w:val="0"/>
        <w:autoSpaceDN w:val="0"/>
        <w:adjustRightInd w:val="0"/>
        <w:rPr>
          <w:b/>
          <w:bCs/>
          <w:sz w:val="28"/>
          <w:szCs w:val="28"/>
          <w:lang w:val="vi-VN"/>
        </w:rPr>
      </w:pPr>
    </w:p>
    <w:p w14:paraId="63AFE209" w14:textId="77777777" w:rsidR="000F06C4" w:rsidRDefault="000F06C4" w:rsidP="000F06C4">
      <w:pPr>
        <w:suppressAutoHyphens/>
        <w:autoSpaceDE w:val="0"/>
        <w:autoSpaceDN w:val="0"/>
        <w:adjustRightInd w:val="0"/>
        <w:rPr>
          <w:b/>
          <w:bCs/>
          <w:sz w:val="28"/>
          <w:szCs w:val="28"/>
          <w:lang w:val="vi-VN"/>
        </w:rPr>
      </w:pPr>
    </w:p>
    <w:p w14:paraId="6D7F5785" w14:textId="77777777" w:rsidR="000F06C4" w:rsidRDefault="000F06C4" w:rsidP="000F06C4">
      <w:pPr>
        <w:suppressAutoHyphens/>
        <w:autoSpaceDE w:val="0"/>
        <w:autoSpaceDN w:val="0"/>
        <w:adjustRightInd w:val="0"/>
        <w:rPr>
          <w:b/>
          <w:bCs/>
          <w:sz w:val="28"/>
          <w:szCs w:val="28"/>
          <w:lang w:val="vi-VN"/>
        </w:rPr>
      </w:pPr>
    </w:p>
    <w:p w14:paraId="494D8ADE" w14:textId="77777777" w:rsidR="000F06C4" w:rsidRPr="00CA1C39" w:rsidRDefault="000F06C4" w:rsidP="000F06C4">
      <w:pPr>
        <w:suppressAutoHyphens/>
        <w:autoSpaceDE w:val="0"/>
        <w:autoSpaceDN w:val="0"/>
        <w:adjustRightInd w:val="0"/>
        <w:rPr>
          <w:b/>
          <w:bCs/>
          <w:sz w:val="28"/>
          <w:szCs w:val="28"/>
          <w:lang w:val="vi-VN"/>
        </w:rPr>
      </w:pPr>
    </w:p>
    <w:p w14:paraId="3ED542BC" w14:textId="77777777" w:rsidR="000F06C4" w:rsidRPr="00CA1C39" w:rsidRDefault="000F06C4" w:rsidP="000F06C4">
      <w:pPr>
        <w:suppressAutoHyphens/>
        <w:autoSpaceDE w:val="0"/>
        <w:autoSpaceDN w:val="0"/>
        <w:adjustRightInd w:val="0"/>
        <w:jc w:val="center"/>
        <w:rPr>
          <w:b/>
          <w:bCs/>
          <w:lang w:val="vi-VN"/>
        </w:rPr>
      </w:pPr>
    </w:p>
    <w:p w14:paraId="166E0935" w14:textId="77777777" w:rsidR="000F06C4" w:rsidRPr="00DE121E" w:rsidRDefault="000F06C4" w:rsidP="000F06C4">
      <w:pPr>
        <w:suppressAutoHyphens/>
        <w:autoSpaceDE w:val="0"/>
        <w:autoSpaceDN w:val="0"/>
        <w:adjustRightInd w:val="0"/>
        <w:jc w:val="center"/>
        <w:rPr>
          <w:b/>
          <w:bCs/>
          <w:iCs/>
          <w:sz w:val="28"/>
          <w:szCs w:val="28"/>
          <w:lang w:val="vi-VN"/>
        </w:rPr>
        <w:sectPr w:rsidR="000F06C4" w:rsidRPr="00DE121E"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201</w:t>
      </w:r>
      <w:r w:rsidRPr="00DE121E">
        <w:rPr>
          <w:b/>
          <w:bCs/>
          <w:iCs/>
          <w:sz w:val="28"/>
          <w:szCs w:val="28"/>
          <w:lang w:val="vi-VN"/>
        </w:rPr>
        <w:t>9</w:t>
      </w:r>
    </w:p>
    <w:p w14:paraId="25D244EA" w14:textId="77777777" w:rsidR="003218FF" w:rsidRPr="00DB7595" w:rsidRDefault="003218FF" w:rsidP="00741781">
      <w:pPr>
        <w:suppressAutoHyphens/>
        <w:autoSpaceDE w:val="0"/>
        <w:autoSpaceDN w:val="0"/>
        <w:adjustRightInd w:val="0"/>
        <w:jc w:val="center"/>
        <w:outlineLvl w:val="0"/>
        <w:rPr>
          <w:sz w:val="28"/>
          <w:szCs w:val="28"/>
          <w:lang w:val="vi-VN"/>
        </w:rPr>
      </w:pPr>
      <w:r w:rsidRPr="00DB7595">
        <w:rPr>
          <w:bCs/>
          <w:sz w:val="28"/>
          <w:szCs w:val="28"/>
          <w:lang w:val="vi-VN"/>
        </w:rPr>
        <w:lastRenderedPageBreak/>
        <w:t>TỔNG LIÊN ĐOÀN LAO ĐỘNG VIỆT NAM</w:t>
      </w:r>
    </w:p>
    <w:p w14:paraId="0EAA9A6E"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41F32422"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27BE12B5" w14:textId="77777777" w:rsidR="003218FF" w:rsidRPr="00B10E7E" w:rsidRDefault="003218FF" w:rsidP="003218FF">
      <w:pPr>
        <w:suppressAutoHyphens/>
        <w:autoSpaceDE w:val="0"/>
        <w:autoSpaceDN w:val="0"/>
        <w:adjustRightInd w:val="0"/>
        <w:ind w:firstLine="720"/>
        <w:jc w:val="center"/>
        <w:rPr>
          <w:lang w:val="en"/>
        </w:rPr>
      </w:pPr>
    </w:p>
    <w:p w14:paraId="41E061E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lang w:val="vi-VN" w:eastAsia="ja-JP"/>
        </w:rPr>
        <w:drawing>
          <wp:inline distT="0" distB="0" distL="0" distR="0" wp14:anchorId="5DE8850A" wp14:editId="3C44C02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5817AA16" w14:textId="77777777" w:rsidR="003218FF" w:rsidRPr="00B10E7E" w:rsidRDefault="003218FF" w:rsidP="003218FF">
      <w:pPr>
        <w:suppressAutoHyphens/>
        <w:autoSpaceDE w:val="0"/>
        <w:autoSpaceDN w:val="0"/>
        <w:adjustRightInd w:val="0"/>
        <w:ind w:firstLine="720"/>
        <w:rPr>
          <w:b/>
          <w:bCs/>
          <w:sz w:val="28"/>
          <w:szCs w:val="28"/>
          <w:lang w:val="en"/>
        </w:rPr>
      </w:pPr>
    </w:p>
    <w:p w14:paraId="1EE4F46C" w14:textId="77777777" w:rsidR="003218FF" w:rsidRPr="00B10E7E" w:rsidRDefault="003218FF" w:rsidP="003218FF">
      <w:pPr>
        <w:suppressAutoHyphens/>
        <w:autoSpaceDE w:val="0"/>
        <w:autoSpaceDN w:val="0"/>
        <w:adjustRightInd w:val="0"/>
        <w:ind w:firstLine="720"/>
        <w:rPr>
          <w:b/>
          <w:bCs/>
          <w:sz w:val="28"/>
          <w:szCs w:val="28"/>
          <w:lang w:val="en"/>
        </w:rPr>
      </w:pPr>
    </w:p>
    <w:p w14:paraId="243660C3" w14:textId="77777777" w:rsidR="00AE75BD" w:rsidRDefault="0026240D" w:rsidP="00741781">
      <w:pPr>
        <w:suppressAutoHyphens/>
        <w:autoSpaceDE w:val="0"/>
        <w:autoSpaceDN w:val="0"/>
        <w:adjustRightInd w:val="0"/>
        <w:spacing w:line="360" w:lineRule="auto"/>
        <w:ind w:firstLine="720"/>
        <w:jc w:val="center"/>
        <w:outlineLvl w:val="0"/>
        <w:rPr>
          <w:b/>
          <w:bCs/>
          <w:sz w:val="32"/>
          <w:szCs w:val="32"/>
          <w:lang w:val="en"/>
        </w:rPr>
      </w:pPr>
      <w:r>
        <w:rPr>
          <w:b/>
          <w:bCs/>
          <w:sz w:val="32"/>
          <w:szCs w:val="32"/>
          <w:lang w:val="en"/>
        </w:rPr>
        <w:t xml:space="preserve">BÀI TẬP LỚN </w:t>
      </w:r>
    </w:p>
    <w:p w14:paraId="50819253" w14:textId="552ADAB3" w:rsidR="002D4629" w:rsidRPr="00B10E7E" w:rsidRDefault="00E766EA" w:rsidP="002D4629">
      <w:pPr>
        <w:suppressAutoHyphens/>
        <w:autoSpaceDE w:val="0"/>
        <w:autoSpaceDN w:val="0"/>
        <w:adjustRightInd w:val="0"/>
        <w:spacing w:line="360" w:lineRule="auto"/>
        <w:ind w:firstLine="720"/>
        <w:jc w:val="center"/>
        <w:rPr>
          <w:b/>
          <w:bCs/>
          <w:sz w:val="32"/>
          <w:szCs w:val="32"/>
          <w:lang w:val="en"/>
        </w:rPr>
      </w:pPr>
      <w:r w:rsidRPr="00E766EA">
        <w:rPr>
          <w:b/>
          <w:bCs/>
          <w:sz w:val="32"/>
          <w:szCs w:val="32"/>
          <w:lang w:val="en"/>
        </w:rPr>
        <w:t xml:space="preserve">MÔN </w:t>
      </w:r>
      <w:r w:rsidR="00690453">
        <w:rPr>
          <w:b/>
          <w:bCs/>
          <w:sz w:val="32"/>
          <w:szCs w:val="32"/>
          <w:lang w:val="en"/>
        </w:rPr>
        <w:t>CẤU TRÚC DỮ LIỆU VÀ GIẢI THUẬT II</w:t>
      </w:r>
    </w:p>
    <w:p w14:paraId="15D751BF" w14:textId="77777777" w:rsidR="002D4629" w:rsidRPr="00B10E7E" w:rsidRDefault="002D4629" w:rsidP="002D4629">
      <w:pPr>
        <w:suppressAutoHyphens/>
        <w:autoSpaceDE w:val="0"/>
        <w:autoSpaceDN w:val="0"/>
        <w:adjustRightInd w:val="0"/>
        <w:spacing w:line="360" w:lineRule="auto"/>
        <w:rPr>
          <w:b/>
          <w:bCs/>
          <w:lang w:val="en"/>
        </w:rPr>
      </w:pPr>
    </w:p>
    <w:p w14:paraId="0067CCD4" w14:textId="77777777" w:rsidR="002D4629" w:rsidRDefault="002D4629" w:rsidP="002D4629">
      <w:pPr>
        <w:suppressAutoHyphens/>
        <w:autoSpaceDE w:val="0"/>
        <w:autoSpaceDN w:val="0"/>
        <w:adjustRightInd w:val="0"/>
        <w:spacing w:line="360" w:lineRule="auto"/>
        <w:rPr>
          <w:b/>
          <w:bCs/>
          <w:lang w:val="en"/>
        </w:rPr>
      </w:pPr>
    </w:p>
    <w:p w14:paraId="29299C96" w14:textId="77777777" w:rsidR="00E766EA" w:rsidRDefault="00E766EA" w:rsidP="002D4629">
      <w:pPr>
        <w:suppressAutoHyphens/>
        <w:autoSpaceDE w:val="0"/>
        <w:autoSpaceDN w:val="0"/>
        <w:adjustRightInd w:val="0"/>
        <w:spacing w:line="360" w:lineRule="auto"/>
        <w:rPr>
          <w:b/>
          <w:bCs/>
          <w:lang w:val="en"/>
        </w:rPr>
      </w:pPr>
    </w:p>
    <w:p w14:paraId="1FD1E462" w14:textId="792C7F86" w:rsidR="003218FF" w:rsidRPr="001433E5" w:rsidRDefault="001433E5" w:rsidP="001433E5">
      <w:pPr>
        <w:suppressAutoHyphens/>
        <w:autoSpaceDE w:val="0"/>
        <w:autoSpaceDN w:val="0"/>
        <w:adjustRightInd w:val="0"/>
        <w:spacing w:line="360" w:lineRule="auto"/>
        <w:jc w:val="center"/>
        <w:rPr>
          <w:b/>
          <w:bCs/>
          <w:sz w:val="48"/>
          <w:szCs w:val="48"/>
          <w:lang w:val="en"/>
        </w:rPr>
      </w:pPr>
      <w:r>
        <w:rPr>
          <w:b/>
          <w:bCs/>
          <w:sz w:val="48"/>
          <w:szCs w:val="48"/>
          <w:lang w:val="en"/>
        </w:rPr>
        <w:t xml:space="preserve">XÂY DỰNG PHẦN MỀM </w:t>
      </w:r>
      <w:r w:rsidR="00B50EAD">
        <w:rPr>
          <w:b/>
          <w:bCs/>
          <w:sz w:val="48"/>
          <w:szCs w:val="48"/>
          <w:lang w:val="en"/>
        </w:rPr>
        <w:t>TRA CỨU VÀ TẠO DỰNG BẢN ĐỒ KHU VỰC</w:t>
      </w:r>
    </w:p>
    <w:p w14:paraId="52334F21" w14:textId="77777777" w:rsidR="003218FF" w:rsidRDefault="003218FF" w:rsidP="003218FF">
      <w:pPr>
        <w:suppressAutoHyphens/>
        <w:autoSpaceDE w:val="0"/>
        <w:autoSpaceDN w:val="0"/>
        <w:adjustRightInd w:val="0"/>
        <w:jc w:val="both"/>
        <w:rPr>
          <w:b/>
          <w:bCs/>
          <w:lang w:val="en"/>
        </w:rPr>
      </w:pPr>
    </w:p>
    <w:p w14:paraId="156F826D" w14:textId="77777777" w:rsidR="003218FF" w:rsidRPr="00B10E7E" w:rsidRDefault="003218FF" w:rsidP="003218FF">
      <w:pPr>
        <w:suppressAutoHyphens/>
        <w:autoSpaceDE w:val="0"/>
        <w:autoSpaceDN w:val="0"/>
        <w:adjustRightInd w:val="0"/>
        <w:jc w:val="both"/>
        <w:rPr>
          <w:b/>
          <w:bCs/>
          <w:lang w:val="en"/>
        </w:rPr>
      </w:pPr>
    </w:p>
    <w:p w14:paraId="71EB567A" w14:textId="77777777" w:rsidR="003218FF" w:rsidRPr="00B10E7E" w:rsidRDefault="003218FF" w:rsidP="003218FF">
      <w:pPr>
        <w:suppressAutoHyphens/>
        <w:autoSpaceDE w:val="0"/>
        <w:autoSpaceDN w:val="0"/>
        <w:adjustRightInd w:val="0"/>
        <w:jc w:val="both"/>
        <w:rPr>
          <w:b/>
          <w:bCs/>
          <w:lang w:val="en"/>
        </w:rPr>
      </w:pPr>
    </w:p>
    <w:p w14:paraId="6C618014" w14:textId="6C7950AA" w:rsidR="003218FF" w:rsidRPr="00E22361" w:rsidRDefault="003218FF" w:rsidP="00741781">
      <w:pPr>
        <w:suppressAutoHyphens/>
        <w:autoSpaceDE w:val="0"/>
        <w:autoSpaceDN w:val="0"/>
        <w:adjustRightInd w:val="0"/>
        <w:jc w:val="right"/>
        <w:outlineLvl w:val="0"/>
        <w:rPr>
          <w:b/>
          <w:sz w:val="28"/>
          <w:szCs w:val="28"/>
          <w:lang w:val="vi-VN"/>
        </w:rPr>
      </w:pPr>
      <w:r w:rsidRPr="00B10E7E">
        <w:rPr>
          <w:sz w:val="28"/>
          <w:szCs w:val="28"/>
          <w:lang w:val="en"/>
        </w:rPr>
        <w:t>Người h</w:t>
      </w:r>
      <w:r w:rsidRPr="00B10E7E">
        <w:rPr>
          <w:sz w:val="28"/>
          <w:szCs w:val="28"/>
          <w:lang w:val="vi-VN"/>
        </w:rPr>
        <w:t xml:space="preserve">ướng dẫn: </w:t>
      </w:r>
      <w:r w:rsidR="00412817">
        <w:rPr>
          <w:b/>
          <w:sz w:val="28"/>
          <w:szCs w:val="28"/>
          <w:lang w:val="vi-VN"/>
        </w:rPr>
        <w:t>TRẦN L</w:t>
      </w:r>
      <w:r w:rsidR="00E22361" w:rsidRPr="00E22361">
        <w:rPr>
          <w:b/>
          <w:sz w:val="28"/>
          <w:szCs w:val="28"/>
          <w:lang w:val="vi-VN"/>
        </w:rPr>
        <w:t>ƯƠNG QUỐC ĐẠI</w:t>
      </w:r>
    </w:p>
    <w:p w14:paraId="47156E3F" w14:textId="1DDD2FB8" w:rsidR="00E22361" w:rsidRPr="007B5A3A" w:rsidRDefault="00E22361" w:rsidP="00741781">
      <w:pPr>
        <w:suppressAutoHyphens/>
        <w:autoSpaceDE w:val="0"/>
        <w:autoSpaceDN w:val="0"/>
        <w:adjustRightInd w:val="0"/>
        <w:jc w:val="right"/>
        <w:outlineLvl w:val="0"/>
        <w:rPr>
          <w:b/>
          <w:sz w:val="28"/>
          <w:szCs w:val="28"/>
          <w:lang w:val="vi-VN"/>
        </w:rPr>
      </w:pPr>
      <w:r w:rsidRPr="00E22361">
        <w:rPr>
          <w:b/>
          <w:sz w:val="28"/>
          <w:szCs w:val="28"/>
          <w:lang w:val="vi-VN"/>
        </w:rPr>
        <w:t>NGUYỄN DUY HÀM</w:t>
      </w:r>
    </w:p>
    <w:p w14:paraId="737B5F8C" w14:textId="77777777" w:rsidR="003218FF" w:rsidRPr="007B5A3A" w:rsidRDefault="003218FF" w:rsidP="00741781">
      <w:pPr>
        <w:suppressAutoHyphens/>
        <w:autoSpaceDE w:val="0"/>
        <w:autoSpaceDN w:val="0"/>
        <w:adjustRightInd w:val="0"/>
        <w:jc w:val="right"/>
        <w:outlineLvl w:val="0"/>
        <w:rPr>
          <w:b/>
          <w:bCs/>
          <w:sz w:val="28"/>
          <w:szCs w:val="28"/>
          <w:lang w:val="vi-VN"/>
        </w:rPr>
      </w:pPr>
      <w:r w:rsidRPr="00CA1C39">
        <w:rPr>
          <w:sz w:val="28"/>
          <w:szCs w:val="28"/>
          <w:lang w:val="vi-VN"/>
        </w:rPr>
        <w:t>Người thực hiện:</w:t>
      </w:r>
      <w:r w:rsidRPr="00CA1C39">
        <w:rPr>
          <w:b/>
          <w:bCs/>
          <w:sz w:val="28"/>
          <w:szCs w:val="28"/>
          <w:lang w:val="vi-VN"/>
        </w:rPr>
        <w:t xml:space="preserve">    </w:t>
      </w:r>
      <w:r w:rsidR="005945AE" w:rsidRPr="007B5A3A">
        <w:rPr>
          <w:b/>
          <w:bCs/>
          <w:sz w:val="28"/>
          <w:szCs w:val="28"/>
          <w:lang w:val="vi-VN"/>
        </w:rPr>
        <w:t>TRẦN NGỌC BẢO DUY</w:t>
      </w:r>
    </w:p>
    <w:p w14:paraId="5F0D676F" w14:textId="37489D65" w:rsidR="00CA1C39" w:rsidRPr="007B5A3A" w:rsidRDefault="002B3E77" w:rsidP="003218FF">
      <w:pPr>
        <w:suppressAutoHyphens/>
        <w:autoSpaceDE w:val="0"/>
        <w:autoSpaceDN w:val="0"/>
        <w:adjustRightInd w:val="0"/>
        <w:jc w:val="right"/>
        <w:rPr>
          <w:sz w:val="28"/>
          <w:szCs w:val="28"/>
          <w:lang w:val="vi-VN"/>
        </w:rPr>
      </w:pPr>
      <w:r w:rsidRPr="007B5A3A">
        <w:rPr>
          <w:bCs/>
          <w:sz w:val="28"/>
          <w:szCs w:val="28"/>
          <w:lang w:val="vi-VN"/>
        </w:rPr>
        <w:t>Mã số sinh viên</w:t>
      </w:r>
      <w:r w:rsidR="00C95397" w:rsidRPr="007B5A3A">
        <w:rPr>
          <w:bCs/>
          <w:sz w:val="28"/>
          <w:szCs w:val="28"/>
          <w:lang w:val="vi-VN"/>
        </w:rPr>
        <w:t xml:space="preserve">:                                </w:t>
      </w:r>
      <w:r w:rsidRPr="007B5A3A">
        <w:rPr>
          <w:b/>
          <w:bCs/>
          <w:sz w:val="28"/>
          <w:szCs w:val="28"/>
          <w:lang w:val="vi-VN"/>
        </w:rPr>
        <w:t>51702091</w:t>
      </w:r>
    </w:p>
    <w:p w14:paraId="2045E49E" w14:textId="68693B46" w:rsidR="003218FF" w:rsidRPr="007B5A3A" w:rsidRDefault="00E01C6F" w:rsidP="003218FF">
      <w:pPr>
        <w:suppressAutoHyphens/>
        <w:autoSpaceDE w:val="0"/>
        <w:autoSpaceDN w:val="0"/>
        <w:adjustRightInd w:val="0"/>
        <w:jc w:val="right"/>
        <w:rPr>
          <w:sz w:val="28"/>
          <w:szCs w:val="28"/>
          <w:lang w:val="vi-VN"/>
        </w:rPr>
      </w:pPr>
      <w:r>
        <w:rPr>
          <w:sz w:val="28"/>
          <w:szCs w:val="28"/>
          <w:lang w:val="vi-VN"/>
        </w:rPr>
        <w:t>Lớp</w:t>
      </w:r>
      <w:r w:rsidR="003218FF" w:rsidRPr="00C95397">
        <w:rPr>
          <w:bCs/>
          <w:sz w:val="28"/>
          <w:szCs w:val="28"/>
          <w:lang w:val="vi-VN"/>
        </w:rPr>
        <w:t>:</w:t>
      </w:r>
      <w:r w:rsidR="00C95397">
        <w:rPr>
          <w:b/>
          <w:bCs/>
          <w:sz w:val="28"/>
          <w:szCs w:val="28"/>
          <w:lang w:val="vi-VN"/>
        </w:rPr>
        <w:t xml:space="preserve">                            </w:t>
      </w:r>
      <w:r w:rsidR="003218FF" w:rsidRPr="00CA1C39">
        <w:rPr>
          <w:b/>
          <w:bCs/>
          <w:sz w:val="28"/>
          <w:szCs w:val="28"/>
          <w:lang w:val="vi-VN"/>
        </w:rPr>
        <w:t xml:space="preserve">    </w:t>
      </w:r>
      <w:r w:rsidR="00CA1C39" w:rsidRPr="00CA1C39">
        <w:rPr>
          <w:b/>
          <w:bCs/>
          <w:sz w:val="28"/>
          <w:szCs w:val="28"/>
          <w:lang w:val="vi-VN"/>
        </w:rPr>
        <w:t>1</w:t>
      </w:r>
      <w:r w:rsidR="005945AE" w:rsidRPr="007B5A3A">
        <w:rPr>
          <w:b/>
          <w:bCs/>
          <w:sz w:val="28"/>
          <w:szCs w:val="28"/>
          <w:lang w:val="vi-VN"/>
        </w:rPr>
        <w:t>7050202</w:t>
      </w:r>
    </w:p>
    <w:p w14:paraId="34604C54" w14:textId="7A2576A0" w:rsidR="003218FF" w:rsidRPr="007B5A3A" w:rsidRDefault="00C95397" w:rsidP="003218FF">
      <w:pPr>
        <w:suppressAutoHyphens/>
        <w:autoSpaceDE w:val="0"/>
        <w:autoSpaceDN w:val="0"/>
        <w:adjustRightInd w:val="0"/>
        <w:jc w:val="right"/>
        <w:rPr>
          <w:sz w:val="28"/>
          <w:szCs w:val="28"/>
          <w:lang w:val="vi-VN"/>
        </w:rPr>
      </w:pPr>
      <w:r>
        <w:rPr>
          <w:sz w:val="28"/>
          <w:szCs w:val="28"/>
          <w:lang w:val="vi-VN"/>
        </w:rPr>
        <w:t>Khoá</w:t>
      </w:r>
      <w:r w:rsidR="003218FF" w:rsidRPr="00C95397">
        <w:rPr>
          <w:bCs/>
          <w:sz w:val="28"/>
          <w:szCs w:val="28"/>
          <w:lang w:val="vi-VN"/>
        </w:rPr>
        <w:t>:</w:t>
      </w:r>
      <w:r>
        <w:rPr>
          <w:b/>
          <w:bCs/>
          <w:sz w:val="28"/>
          <w:szCs w:val="28"/>
          <w:lang w:val="vi-VN"/>
        </w:rPr>
        <w:t xml:space="preserve">                                        </w:t>
      </w:r>
      <w:r w:rsidR="003218FF" w:rsidRPr="00CA1C39">
        <w:rPr>
          <w:b/>
          <w:bCs/>
          <w:sz w:val="28"/>
          <w:szCs w:val="28"/>
          <w:lang w:val="vi-VN"/>
        </w:rPr>
        <w:t xml:space="preserve">    </w:t>
      </w:r>
      <w:r w:rsidR="005945AE" w:rsidRPr="007B5A3A">
        <w:rPr>
          <w:b/>
          <w:bCs/>
          <w:sz w:val="28"/>
          <w:szCs w:val="28"/>
          <w:lang w:val="vi-VN"/>
        </w:rPr>
        <w:t>21</w:t>
      </w:r>
    </w:p>
    <w:p w14:paraId="239EE887" w14:textId="77777777" w:rsidR="002D4629" w:rsidRDefault="002D4629" w:rsidP="003218FF">
      <w:pPr>
        <w:suppressAutoHyphens/>
        <w:autoSpaceDE w:val="0"/>
        <w:autoSpaceDN w:val="0"/>
        <w:adjustRightInd w:val="0"/>
        <w:rPr>
          <w:b/>
          <w:bCs/>
          <w:sz w:val="28"/>
          <w:szCs w:val="28"/>
          <w:lang w:val="vi-VN"/>
        </w:rPr>
      </w:pPr>
    </w:p>
    <w:p w14:paraId="224B5398" w14:textId="77777777" w:rsidR="002D4629" w:rsidRDefault="002D4629" w:rsidP="003218FF">
      <w:pPr>
        <w:suppressAutoHyphens/>
        <w:autoSpaceDE w:val="0"/>
        <w:autoSpaceDN w:val="0"/>
        <w:adjustRightInd w:val="0"/>
        <w:rPr>
          <w:b/>
          <w:bCs/>
          <w:sz w:val="28"/>
          <w:szCs w:val="28"/>
          <w:lang w:val="vi-VN"/>
        </w:rPr>
      </w:pPr>
    </w:p>
    <w:p w14:paraId="3ED2ABCF" w14:textId="77777777" w:rsidR="002D4629" w:rsidRDefault="002D4629" w:rsidP="003218FF">
      <w:pPr>
        <w:suppressAutoHyphens/>
        <w:autoSpaceDE w:val="0"/>
        <w:autoSpaceDN w:val="0"/>
        <w:adjustRightInd w:val="0"/>
        <w:rPr>
          <w:b/>
          <w:bCs/>
          <w:sz w:val="28"/>
          <w:szCs w:val="28"/>
          <w:lang w:val="vi-VN"/>
        </w:rPr>
      </w:pPr>
    </w:p>
    <w:p w14:paraId="331609E1" w14:textId="77777777" w:rsidR="002D4629" w:rsidRPr="00CA1C39" w:rsidRDefault="002D4629" w:rsidP="003218FF">
      <w:pPr>
        <w:suppressAutoHyphens/>
        <w:autoSpaceDE w:val="0"/>
        <w:autoSpaceDN w:val="0"/>
        <w:adjustRightInd w:val="0"/>
        <w:rPr>
          <w:b/>
          <w:bCs/>
          <w:sz w:val="28"/>
          <w:szCs w:val="28"/>
          <w:lang w:val="vi-VN"/>
        </w:rPr>
      </w:pPr>
    </w:p>
    <w:p w14:paraId="6F85C2DE" w14:textId="77777777" w:rsidR="003218FF" w:rsidRPr="00CA1C39" w:rsidRDefault="003218FF" w:rsidP="003218FF">
      <w:pPr>
        <w:suppressAutoHyphens/>
        <w:autoSpaceDE w:val="0"/>
        <w:autoSpaceDN w:val="0"/>
        <w:adjustRightInd w:val="0"/>
        <w:jc w:val="center"/>
        <w:rPr>
          <w:b/>
          <w:bCs/>
          <w:lang w:val="vi-VN"/>
        </w:rPr>
      </w:pPr>
    </w:p>
    <w:p w14:paraId="7991BF72" w14:textId="77777777" w:rsidR="00B118C8" w:rsidRPr="00DE121E" w:rsidRDefault="003218FF" w:rsidP="003218FF">
      <w:pPr>
        <w:suppressAutoHyphens/>
        <w:autoSpaceDE w:val="0"/>
        <w:autoSpaceDN w:val="0"/>
        <w:adjustRightInd w:val="0"/>
        <w:jc w:val="center"/>
        <w:rPr>
          <w:b/>
          <w:bCs/>
          <w:iCs/>
          <w:sz w:val="28"/>
          <w:szCs w:val="28"/>
          <w:lang w:val="vi-VN"/>
        </w:rPr>
        <w:sectPr w:rsidR="00B118C8" w:rsidRPr="00DE121E" w:rsidSect="005D5C20">
          <w:headerReference w:type="default" r:id="rId9"/>
          <w:pgSz w:w="12240" w:h="15840"/>
          <w:pgMar w:top="1985" w:right="1134" w:bottom="1701" w:left="1985" w:header="720" w:footer="720" w:gutter="0"/>
          <w:cols w:space="720"/>
          <w:docGrid w:linePitch="360"/>
        </w:sectPr>
      </w:pPr>
      <w:r w:rsidRPr="00DB7595">
        <w:rPr>
          <w:b/>
          <w:bCs/>
          <w:iCs/>
          <w:sz w:val="28"/>
          <w:szCs w:val="28"/>
          <w:lang w:val="vi-VN"/>
        </w:rPr>
        <w:t>THÀNH PHỐ HỒ CHÍ MINH,  NĂM 201</w:t>
      </w:r>
      <w:r w:rsidR="001433E5" w:rsidRPr="00DE121E">
        <w:rPr>
          <w:b/>
          <w:bCs/>
          <w:iCs/>
          <w:sz w:val="28"/>
          <w:szCs w:val="28"/>
          <w:lang w:val="vi-VN"/>
        </w:rPr>
        <w:t>9</w:t>
      </w:r>
    </w:p>
    <w:p w14:paraId="676A81E8" w14:textId="77777777" w:rsidR="00BB2B2A" w:rsidRPr="00DB7595" w:rsidRDefault="00BB2B2A" w:rsidP="00741781">
      <w:pPr>
        <w:pStyle w:val="Chng"/>
        <w:jc w:val="center"/>
        <w:outlineLvl w:val="0"/>
        <w:rPr>
          <w:lang w:val="vi-VN"/>
        </w:rPr>
      </w:pPr>
      <w:bookmarkStart w:id="0" w:name="_Toc6603015"/>
      <w:r w:rsidRPr="00DB7595">
        <w:rPr>
          <w:lang w:val="vi-VN"/>
        </w:rPr>
        <w:lastRenderedPageBreak/>
        <w:t>LỜI CẢM ƠN</w:t>
      </w:r>
      <w:bookmarkEnd w:id="0"/>
    </w:p>
    <w:p w14:paraId="7C06871B" w14:textId="51ECDC1B" w:rsidR="005945AE" w:rsidRPr="00DE121E" w:rsidRDefault="005945AE" w:rsidP="005945AE">
      <w:pPr>
        <w:spacing w:line="360" w:lineRule="auto"/>
        <w:ind w:firstLine="720"/>
        <w:jc w:val="both"/>
        <w:rPr>
          <w:sz w:val="26"/>
          <w:szCs w:val="26"/>
          <w:lang w:val="vi-VN"/>
        </w:rPr>
      </w:pPr>
      <w:r w:rsidRPr="00DE121E">
        <w:rPr>
          <w:sz w:val="26"/>
          <w:szCs w:val="26"/>
          <w:lang w:val="vi-VN"/>
        </w:rPr>
        <w:t xml:space="preserve">Trong quá trình hoàn thành bài báo cáo của bộ môn </w:t>
      </w:r>
      <w:r w:rsidR="00DE121E">
        <w:rPr>
          <w:sz w:val="26"/>
          <w:szCs w:val="26"/>
          <w:lang w:val="vi-VN"/>
        </w:rPr>
        <w:t xml:space="preserve">Cấu trúc dữ liệu </w:t>
      </w:r>
      <w:r w:rsidR="00292F90">
        <w:rPr>
          <w:sz w:val="26"/>
          <w:szCs w:val="26"/>
          <w:lang w:val="vi-VN"/>
        </w:rPr>
        <w:t xml:space="preserve">và giải thuật </w:t>
      </w:r>
      <w:r w:rsidR="00DE121E">
        <w:rPr>
          <w:sz w:val="26"/>
          <w:szCs w:val="26"/>
          <w:lang w:val="vi-VN"/>
        </w:rPr>
        <w:t>II</w:t>
      </w:r>
      <w:r w:rsidRPr="00DE121E">
        <w:rPr>
          <w:sz w:val="26"/>
          <w:szCs w:val="26"/>
          <w:lang w:val="vi-VN"/>
        </w:rPr>
        <w:t>, bên cạnh sự nỗ lực và cố gắng của bản thân không thể không nhắc đến sự quan tâm và hướng dẫn tận tình của quý thầy cô cố vấn.</w:t>
      </w:r>
    </w:p>
    <w:p w14:paraId="217A113E" w14:textId="51A46C9B" w:rsidR="005945AE" w:rsidRPr="00DE121E" w:rsidRDefault="00533A75" w:rsidP="005945AE">
      <w:pPr>
        <w:spacing w:line="360" w:lineRule="auto"/>
        <w:ind w:firstLine="720"/>
        <w:jc w:val="both"/>
        <w:rPr>
          <w:sz w:val="26"/>
          <w:szCs w:val="26"/>
          <w:lang w:val="vi-VN"/>
        </w:rPr>
      </w:pPr>
      <w:r>
        <w:rPr>
          <w:sz w:val="26"/>
          <w:szCs w:val="26"/>
          <w:lang w:val="vi-VN"/>
        </w:rPr>
        <w:t>E</w:t>
      </w:r>
      <w:r w:rsidR="005945AE" w:rsidRPr="00DE121E">
        <w:rPr>
          <w:sz w:val="26"/>
          <w:szCs w:val="26"/>
          <w:lang w:val="vi-VN"/>
        </w:rPr>
        <w:t xml:space="preserve">m xin gửi lời cảm ơn chân thành đến thầy </w:t>
      </w:r>
      <w:r w:rsidR="00566468">
        <w:rPr>
          <w:sz w:val="26"/>
          <w:szCs w:val="26"/>
          <w:lang w:val="vi-VN"/>
        </w:rPr>
        <w:t xml:space="preserve">Trần </w:t>
      </w:r>
      <w:r w:rsidR="008F5047">
        <w:rPr>
          <w:sz w:val="26"/>
          <w:szCs w:val="26"/>
          <w:lang w:val="vi-VN"/>
        </w:rPr>
        <w:t xml:space="preserve">Lương Quốc Đại và </w:t>
      </w:r>
      <w:r w:rsidR="00D247E4">
        <w:rPr>
          <w:sz w:val="26"/>
          <w:szCs w:val="26"/>
          <w:lang w:val="vi-VN"/>
        </w:rPr>
        <w:t xml:space="preserve">thầy </w:t>
      </w:r>
      <w:r w:rsidR="003B3084">
        <w:rPr>
          <w:sz w:val="26"/>
          <w:szCs w:val="26"/>
          <w:lang w:val="vi-VN"/>
        </w:rPr>
        <w:t>Nguyễn Duy Hàm</w:t>
      </w:r>
      <w:r w:rsidR="005945AE" w:rsidRPr="00DE121E">
        <w:rPr>
          <w:sz w:val="26"/>
          <w:szCs w:val="26"/>
          <w:lang w:val="vi-VN"/>
        </w:rPr>
        <w:t xml:space="preserve">, </w:t>
      </w:r>
      <w:r w:rsidR="00A91862">
        <w:rPr>
          <w:sz w:val="26"/>
          <w:szCs w:val="26"/>
          <w:lang w:val="vi-VN"/>
        </w:rPr>
        <w:t xml:space="preserve">những </w:t>
      </w:r>
      <w:r w:rsidR="005945AE" w:rsidRPr="00DE121E">
        <w:rPr>
          <w:sz w:val="26"/>
          <w:szCs w:val="26"/>
          <w:lang w:val="vi-VN"/>
        </w:rPr>
        <w:t>người</w:t>
      </w:r>
      <w:r w:rsidR="00A91862">
        <w:rPr>
          <w:sz w:val="26"/>
          <w:szCs w:val="26"/>
          <w:lang w:val="vi-VN"/>
        </w:rPr>
        <w:t xml:space="preserve"> </w:t>
      </w:r>
      <w:r w:rsidR="00B350C9">
        <w:rPr>
          <w:sz w:val="26"/>
          <w:szCs w:val="26"/>
          <w:lang w:val="vi-VN"/>
        </w:rPr>
        <w:t>thầy</w:t>
      </w:r>
      <w:r w:rsidR="005945AE" w:rsidRPr="00DE121E">
        <w:rPr>
          <w:sz w:val="26"/>
          <w:szCs w:val="26"/>
          <w:lang w:val="vi-VN"/>
        </w:rPr>
        <w:t xml:space="preserve"> đã dùng vốn tri thức cùng những kinh nghiệm quý báu của mình để giúp đỡ em trong suốt quá trình học tập trên lớp. Nhờ những lời hướng dẫn và dạy bảo tận tình đó, </w:t>
      </w:r>
      <w:bookmarkStart w:id="1" w:name="_GoBack"/>
      <w:bookmarkEnd w:id="1"/>
      <w:r w:rsidR="005945AE" w:rsidRPr="00DE121E">
        <w:rPr>
          <w:sz w:val="26"/>
          <w:szCs w:val="26"/>
          <w:lang w:val="vi-VN"/>
        </w:rPr>
        <w:t xml:space="preserve">em đã tích lũy thêm cho mình không ít kiến thức cùng sự hiểu biết để hoàn thành bài báo cáo một cách hiệu quả nhất. </w:t>
      </w:r>
    </w:p>
    <w:p w14:paraId="62F449DE" w14:textId="09A9BB68" w:rsidR="005945AE" w:rsidRPr="00DE121E" w:rsidRDefault="005945AE" w:rsidP="005945AE">
      <w:pPr>
        <w:spacing w:line="360" w:lineRule="auto"/>
        <w:ind w:firstLine="720"/>
        <w:jc w:val="both"/>
        <w:rPr>
          <w:sz w:val="26"/>
          <w:szCs w:val="26"/>
          <w:lang w:val="vi-VN"/>
        </w:rPr>
      </w:pPr>
      <w:r w:rsidRPr="00DE121E">
        <w:rPr>
          <w:sz w:val="26"/>
          <w:szCs w:val="26"/>
          <w:lang w:val="vi-VN"/>
        </w:rPr>
        <w:t xml:space="preserve">Do vốn kiến thức vẫn còn hạn chế nên trong quá trình thực hiện bài báo cáo vẫn không thể tránh khỏi có những thiếu sót. </w:t>
      </w:r>
      <w:r w:rsidR="0005626B">
        <w:rPr>
          <w:sz w:val="26"/>
          <w:szCs w:val="26"/>
          <w:lang w:val="vi-VN"/>
        </w:rPr>
        <w:t xml:space="preserve">Em </w:t>
      </w:r>
      <w:r w:rsidRPr="00DE121E">
        <w:rPr>
          <w:sz w:val="26"/>
          <w:szCs w:val="26"/>
          <w:lang w:val="vi-VN"/>
        </w:rPr>
        <w:t xml:space="preserve">rất mong nhận được những ý kiến đóng góp của quý thầy </w:t>
      </w:r>
      <w:r w:rsidR="009E15EA">
        <w:rPr>
          <w:sz w:val="26"/>
          <w:szCs w:val="26"/>
          <w:lang w:val="vi-VN"/>
        </w:rPr>
        <w:t xml:space="preserve">cô </w:t>
      </w:r>
      <w:r w:rsidRPr="00DE121E">
        <w:rPr>
          <w:sz w:val="26"/>
          <w:szCs w:val="26"/>
          <w:lang w:val="vi-VN"/>
        </w:rPr>
        <w:t>cùng tất cả bạn đọc để bài báo cáo được hoàn thiện hơn.</w:t>
      </w:r>
    </w:p>
    <w:p w14:paraId="50C2BB64" w14:textId="3B27B773" w:rsidR="00BB2B2A" w:rsidRPr="00D36355" w:rsidRDefault="005945AE" w:rsidP="00741781">
      <w:pPr>
        <w:pStyle w:val="Nidungvnbn"/>
        <w:outlineLvl w:val="0"/>
        <w:rPr>
          <w:b/>
          <w:bCs/>
          <w:sz w:val="32"/>
          <w:szCs w:val="32"/>
          <w:lang w:val="vi-VN"/>
        </w:rPr>
      </w:pPr>
      <w:r w:rsidRPr="00DE121E">
        <w:rPr>
          <w:lang w:val="vi-VN"/>
        </w:rPr>
        <w:t>Một lần nữa em xin chân thành cảm ơn.</w:t>
      </w:r>
      <w:r w:rsidR="00BB2B2A" w:rsidRPr="00DB7595">
        <w:rPr>
          <w:b/>
          <w:bCs/>
          <w:sz w:val="32"/>
          <w:szCs w:val="32"/>
          <w:lang w:val="vi-VN"/>
        </w:rPr>
        <w:t xml:space="preserve"> </w:t>
      </w:r>
      <w:r w:rsidR="00BB2B2A" w:rsidRPr="00DB7595">
        <w:rPr>
          <w:b/>
          <w:bCs/>
          <w:sz w:val="32"/>
          <w:szCs w:val="32"/>
          <w:lang w:val="vi-VN"/>
        </w:rPr>
        <w:br w:type="page"/>
      </w:r>
    </w:p>
    <w:p w14:paraId="599BBAD3" w14:textId="330DB86F" w:rsidR="003218FF" w:rsidRPr="002D796D" w:rsidRDefault="00C80BD2" w:rsidP="00741781">
      <w:pPr>
        <w:jc w:val="center"/>
        <w:outlineLvl w:val="0"/>
        <w:rPr>
          <w:b/>
          <w:sz w:val="32"/>
          <w:szCs w:val="32"/>
          <w:lang w:val="vi-VN"/>
        </w:rPr>
      </w:pPr>
      <w:r>
        <w:rPr>
          <w:b/>
          <w:sz w:val="32"/>
          <w:szCs w:val="32"/>
          <w:lang w:val="vi-VN"/>
        </w:rPr>
        <w:lastRenderedPageBreak/>
        <w:t xml:space="preserve">BÀI TẬP LỚN </w:t>
      </w:r>
      <w:r w:rsidR="003218FF" w:rsidRPr="002D796D">
        <w:rPr>
          <w:b/>
          <w:sz w:val="32"/>
          <w:szCs w:val="32"/>
          <w:lang w:val="vi-VN"/>
        </w:rPr>
        <w:t>ĐƯỢC HOÀN THÀNH</w:t>
      </w:r>
    </w:p>
    <w:p w14:paraId="465B2624"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31D305BA"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078F7176" w14:textId="35F86F9D" w:rsidR="003218FF" w:rsidRPr="00DB7595" w:rsidRDefault="009A5E5D" w:rsidP="003218FF">
      <w:pPr>
        <w:autoSpaceDE w:val="0"/>
        <w:autoSpaceDN w:val="0"/>
        <w:adjustRightInd w:val="0"/>
        <w:spacing w:line="360" w:lineRule="auto"/>
        <w:ind w:firstLine="720"/>
        <w:jc w:val="both"/>
        <w:rPr>
          <w:sz w:val="26"/>
          <w:szCs w:val="26"/>
          <w:lang w:val="vi-VN"/>
        </w:rPr>
      </w:pPr>
      <w:r>
        <w:rPr>
          <w:sz w:val="26"/>
          <w:szCs w:val="26"/>
          <w:lang w:val="vi-VN"/>
        </w:rPr>
        <w:t>T</w:t>
      </w:r>
      <w:r w:rsidR="003218FF" w:rsidRPr="00DB7595">
        <w:rPr>
          <w:sz w:val="26"/>
          <w:szCs w:val="26"/>
          <w:lang w:val="vi-VN"/>
        </w:rPr>
        <w:t xml:space="preserve">ôi xin cam đoan đây là </w:t>
      </w:r>
      <w:r w:rsidR="004F3E07">
        <w:rPr>
          <w:sz w:val="26"/>
          <w:szCs w:val="26"/>
          <w:lang w:val="vi-VN"/>
        </w:rPr>
        <w:t xml:space="preserve">sản phẩm </w:t>
      </w:r>
      <w:r w:rsidR="003218FF" w:rsidRPr="00DB7595">
        <w:rPr>
          <w:sz w:val="26"/>
          <w:szCs w:val="26"/>
          <w:lang w:val="vi-VN"/>
        </w:rPr>
        <w:t xml:space="preserve">của riêng </w:t>
      </w:r>
      <w:r w:rsidR="006175E6">
        <w:rPr>
          <w:sz w:val="26"/>
          <w:szCs w:val="26"/>
          <w:lang w:val="vi-VN"/>
        </w:rPr>
        <w:t xml:space="preserve">của </w:t>
      </w:r>
      <w:r w:rsidR="00B118C8" w:rsidRPr="00B118C8">
        <w:rPr>
          <w:sz w:val="26"/>
          <w:szCs w:val="26"/>
          <w:lang w:val="vi-VN"/>
        </w:rPr>
        <w:t>tôi</w:t>
      </w:r>
      <w:r w:rsidR="003218FF" w:rsidRPr="00DB7595">
        <w:rPr>
          <w:sz w:val="26"/>
          <w:szCs w:val="26"/>
          <w:lang w:val="vi-VN"/>
        </w:rPr>
        <w:t xml:space="preserve"> và được sự hướng dẫn của </w:t>
      </w:r>
      <w:r w:rsidR="00D32F8F">
        <w:rPr>
          <w:sz w:val="26"/>
          <w:szCs w:val="26"/>
          <w:lang w:val="vi-VN"/>
        </w:rPr>
        <w:t xml:space="preserve">Thầy </w:t>
      </w:r>
      <w:r w:rsidR="00E67A97">
        <w:rPr>
          <w:sz w:val="26"/>
          <w:szCs w:val="26"/>
          <w:lang w:val="vi-VN"/>
        </w:rPr>
        <w:t xml:space="preserve">Trần </w:t>
      </w:r>
      <w:r w:rsidR="00D32F8F">
        <w:rPr>
          <w:sz w:val="26"/>
          <w:szCs w:val="26"/>
          <w:lang w:val="vi-VN"/>
        </w:rPr>
        <w:t>Lương Quốc Đại và Thầy Nguyễn Duy Hàm</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5007AE2" w14:textId="558B7E3F"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487F79">
        <w:rPr>
          <w:sz w:val="26"/>
          <w:szCs w:val="26"/>
          <w:lang w:val="vi-VN"/>
        </w:rPr>
        <w:t>bài tập lớn</w:t>
      </w:r>
      <w:r w:rsidR="00AE0643">
        <w:rPr>
          <w:sz w:val="26"/>
          <w:szCs w:val="26"/>
          <w:lang w:val="vi-VN"/>
        </w:rPr>
        <w:t xml:space="preserve"> </w:t>
      </w:r>
      <w:r w:rsidRPr="00DB7595">
        <w:rPr>
          <w:sz w:val="26"/>
          <w:szCs w:val="26"/>
          <w:lang w:val="vi-VN"/>
        </w:rPr>
        <w:t>còn sử dụng một số nhận xét, đánh giá cũng như số liệu của các tác giả khác, cơ quan tổ chức khác đều có trích dẫn và chú thích nguồn gốc.</w:t>
      </w:r>
    </w:p>
    <w:p w14:paraId="1E7700BA" w14:textId="178BD6FC"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AE0643" w:rsidRPr="004D70B8">
        <w:rPr>
          <w:b/>
          <w:sz w:val="26"/>
          <w:szCs w:val="26"/>
          <w:lang w:val="vi-VN"/>
        </w:rPr>
        <w:t>bài tập lớn</w:t>
      </w:r>
      <w:r w:rsidR="00AE0643">
        <w:rPr>
          <w:sz w:val="26"/>
          <w:szCs w:val="26"/>
          <w:lang w:val="vi-VN"/>
        </w:rPr>
        <w:t xml:space="preserve"> </w:t>
      </w:r>
      <w:r w:rsidRPr="00DB7595">
        <w:rPr>
          <w:b/>
          <w:sz w:val="26"/>
          <w:szCs w:val="26"/>
          <w:lang w:val="vi-VN"/>
        </w:rPr>
        <w:t xml:space="preserve">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5663A421" w14:textId="126491A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w:t>
      </w:r>
      <w:r w:rsidR="005945AE">
        <w:rPr>
          <w:i/>
          <w:sz w:val="26"/>
          <w:szCs w:val="26"/>
          <w:lang w:val="vi-VN"/>
        </w:rPr>
        <w:t xml:space="preserve">Hồ Chí Minh, ngày </w:t>
      </w:r>
      <w:r w:rsidR="006141A1">
        <w:rPr>
          <w:i/>
          <w:sz w:val="26"/>
          <w:szCs w:val="26"/>
          <w:lang w:val="vi-VN"/>
        </w:rPr>
        <w:t>19</w:t>
      </w:r>
      <w:r w:rsidR="005945AE">
        <w:rPr>
          <w:i/>
          <w:sz w:val="26"/>
          <w:szCs w:val="26"/>
          <w:lang w:val="vi-VN"/>
        </w:rPr>
        <w:t xml:space="preserve">  tháng </w:t>
      </w:r>
      <w:r w:rsidR="005945AE" w:rsidRPr="00DE121E">
        <w:rPr>
          <w:i/>
          <w:sz w:val="26"/>
          <w:szCs w:val="26"/>
          <w:lang w:val="vi-VN"/>
        </w:rPr>
        <w:t>04</w:t>
      </w:r>
      <w:r w:rsidR="005945AE">
        <w:rPr>
          <w:i/>
          <w:sz w:val="26"/>
          <w:szCs w:val="26"/>
          <w:lang w:val="vi-VN"/>
        </w:rPr>
        <w:t xml:space="preserve">  năm</w:t>
      </w:r>
      <w:r w:rsidR="005945AE" w:rsidRPr="00DE121E">
        <w:rPr>
          <w:i/>
          <w:sz w:val="26"/>
          <w:szCs w:val="26"/>
          <w:lang w:val="vi-VN"/>
        </w:rPr>
        <w:t xml:space="preserve"> 2019</w:t>
      </w:r>
      <w:r w:rsidRPr="00DB7595">
        <w:rPr>
          <w:i/>
          <w:sz w:val="26"/>
          <w:szCs w:val="26"/>
          <w:lang w:val="vi-VN"/>
        </w:rPr>
        <w:t xml:space="preserve">     </w:t>
      </w:r>
    </w:p>
    <w:p w14:paraId="479C678B"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63D2C5E" w14:textId="77777777" w:rsidR="00897966"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03DBE912" w14:textId="77777777" w:rsidR="00BB2B2A" w:rsidRPr="00DB7595" w:rsidRDefault="00BB2B2A" w:rsidP="00BB2B2A">
      <w:pPr>
        <w:tabs>
          <w:tab w:val="center" w:pos="6379"/>
        </w:tabs>
        <w:spacing w:after="200" w:line="276" w:lineRule="auto"/>
        <w:rPr>
          <w:i/>
          <w:sz w:val="26"/>
          <w:szCs w:val="26"/>
          <w:lang w:val="vi-VN"/>
        </w:rPr>
      </w:pPr>
    </w:p>
    <w:p w14:paraId="2688FFA1" w14:textId="77777777" w:rsidR="00BB2B2A" w:rsidRPr="00DE121E" w:rsidRDefault="00BB2B2A" w:rsidP="00741781">
      <w:pPr>
        <w:tabs>
          <w:tab w:val="center" w:pos="6379"/>
        </w:tabs>
        <w:spacing w:after="200" w:line="276" w:lineRule="auto"/>
        <w:outlineLvl w:val="0"/>
        <w:rPr>
          <w:i/>
          <w:sz w:val="26"/>
          <w:szCs w:val="26"/>
          <w:lang w:val="vi-VN"/>
        </w:rPr>
      </w:pPr>
      <w:r w:rsidRPr="00DB7595">
        <w:rPr>
          <w:i/>
          <w:sz w:val="26"/>
          <w:szCs w:val="26"/>
          <w:lang w:val="vi-VN"/>
        </w:rPr>
        <w:tab/>
      </w:r>
      <w:r w:rsidR="005945AE" w:rsidRPr="00DE121E">
        <w:rPr>
          <w:i/>
          <w:sz w:val="26"/>
          <w:szCs w:val="26"/>
          <w:lang w:val="vi-VN"/>
        </w:rPr>
        <w:t>Trần Ngọc Bảo Duy</w:t>
      </w:r>
    </w:p>
    <w:p w14:paraId="70C37DC8" w14:textId="77777777" w:rsidR="00BB2B2A" w:rsidRPr="00DB7595" w:rsidRDefault="00BB2B2A" w:rsidP="00BB2B2A">
      <w:pPr>
        <w:tabs>
          <w:tab w:val="center" w:pos="6379"/>
        </w:tabs>
        <w:spacing w:after="200" w:line="276" w:lineRule="auto"/>
        <w:rPr>
          <w:i/>
          <w:sz w:val="26"/>
          <w:szCs w:val="26"/>
          <w:lang w:val="vi-VN"/>
        </w:rPr>
      </w:pPr>
    </w:p>
    <w:p w14:paraId="16BD47A3" w14:textId="77777777" w:rsidR="00BB2B2A" w:rsidRPr="00DB7595" w:rsidRDefault="00BB2B2A" w:rsidP="00BB2B2A">
      <w:pPr>
        <w:tabs>
          <w:tab w:val="center" w:pos="6379"/>
        </w:tabs>
        <w:spacing w:after="200" w:line="276" w:lineRule="auto"/>
        <w:rPr>
          <w:i/>
          <w:sz w:val="26"/>
          <w:szCs w:val="26"/>
          <w:lang w:val="vi-VN"/>
        </w:rPr>
      </w:pPr>
    </w:p>
    <w:p w14:paraId="3604E89E" w14:textId="77777777" w:rsidR="00B028F2" w:rsidRDefault="00B028F2">
      <w:pPr>
        <w:spacing w:after="200" w:line="276" w:lineRule="auto"/>
        <w:rPr>
          <w:b/>
          <w:sz w:val="32"/>
          <w:szCs w:val="32"/>
          <w:lang w:val="vi-VN"/>
        </w:rPr>
      </w:pPr>
      <w:r>
        <w:rPr>
          <w:lang w:val="vi-VN"/>
        </w:rPr>
        <w:br w:type="page"/>
      </w:r>
    </w:p>
    <w:p w14:paraId="2036945D" w14:textId="0287FD16" w:rsidR="00B118C8" w:rsidRPr="00B118C8" w:rsidRDefault="00B118C8" w:rsidP="00741781">
      <w:pPr>
        <w:pStyle w:val="Chng"/>
        <w:jc w:val="center"/>
        <w:outlineLvl w:val="0"/>
        <w:rPr>
          <w:lang w:val="vi-VN"/>
        </w:rPr>
      </w:pPr>
      <w:bookmarkStart w:id="2" w:name="_Toc6603016"/>
      <w:r w:rsidRPr="00B118C8">
        <w:rPr>
          <w:lang w:val="vi-VN"/>
        </w:rPr>
        <w:lastRenderedPageBreak/>
        <w:t>PHẦN XÁC NHẬN VÀ ĐÁNH GIÁ CỦA GIẢNG VIÊN</w:t>
      </w:r>
      <w:bookmarkEnd w:id="2"/>
    </w:p>
    <w:p w14:paraId="68E67BCA" w14:textId="77777777" w:rsidR="00B118C8" w:rsidRPr="002D796D" w:rsidRDefault="00B118C8" w:rsidP="00741781">
      <w:pPr>
        <w:pStyle w:val="Nidungvnbn"/>
        <w:outlineLvl w:val="0"/>
        <w:rPr>
          <w:b/>
          <w:lang w:val="vi-VN"/>
        </w:rPr>
      </w:pPr>
      <w:r w:rsidRPr="002D796D">
        <w:rPr>
          <w:b/>
          <w:lang w:val="vi-VN"/>
        </w:rPr>
        <w:t>Phần xác nhận của GV hướng dẫn</w:t>
      </w:r>
    </w:p>
    <w:p w14:paraId="6D27E39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526D86"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B406F8B"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6203F45F" w14:textId="77777777" w:rsidR="00B118C8" w:rsidRPr="00DC2276" w:rsidRDefault="00B118C8">
      <w:pPr>
        <w:spacing w:after="200" w:line="276" w:lineRule="auto"/>
        <w:rPr>
          <w:lang w:val="vi-VN"/>
        </w:rPr>
      </w:pPr>
    </w:p>
    <w:p w14:paraId="4CC2C849" w14:textId="77777777" w:rsidR="00B118C8" w:rsidRPr="00DC2276" w:rsidRDefault="00B118C8">
      <w:pPr>
        <w:spacing w:after="200" w:line="276" w:lineRule="auto"/>
        <w:rPr>
          <w:lang w:val="vi-VN"/>
        </w:rPr>
      </w:pPr>
    </w:p>
    <w:p w14:paraId="678A884F" w14:textId="77777777" w:rsidR="00B118C8" w:rsidRPr="00DC2276" w:rsidRDefault="00B118C8">
      <w:pPr>
        <w:spacing w:after="200" w:line="276" w:lineRule="auto"/>
        <w:rPr>
          <w:lang w:val="vi-VN"/>
        </w:rPr>
      </w:pPr>
    </w:p>
    <w:p w14:paraId="489C3F33" w14:textId="77777777" w:rsidR="00B118C8" w:rsidRPr="00DC2276" w:rsidRDefault="00B118C8" w:rsidP="00741781">
      <w:pPr>
        <w:pStyle w:val="Nidungvnbn"/>
        <w:outlineLvl w:val="0"/>
        <w:rPr>
          <w:b/>
          <w:lang w:val="vi-VN"/>
        </w:rPr>
      </w:pPr>
      <w:r w:rsidRPr="00DC2276">
        <w:rPr>
          <w:b/>
          <w:lang w:val="vi-VN"/>
        </w:rPr>
        <w:t>Phần đánh giá của GV chấm bài</w:t>
      </w:r>
    </w:p>
    <w:p w14:paraId="2D317513"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6522CE"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BF52EE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815F7C3" w14:textId="77777777" w:rsidR="00B118C8" w:rsidRPr="00DC2276" w:rsidRDefault="00B118C8" w:rsidP="00B118C8">
      <w:pPr>
        <w:spacing w:after="200" w:line="276" w:lineRule="auto"/>
        <w:rPr>
          <w:lang w:val="vi-VN"/>
        </w:rPr>
      </w:pPr>
    </w:p>
    <w:p w14:paraId="5DCEE07C" w14:textId="77777777" w:rsidR="00B118C8" w:rsidRPr="00DC2276" w:rsidRDefault="00B118C8" w:rsidP="00B118C8">
      <w:pPr>
        <w:pStyle w:val="Tiumccp1"/>
        <w:rPr>
          <w:sz w:val="32"/>
          <w:szCs w:val="32"/>
          <w:lang w:val="vi-VN"/>
        </w:rPr>
      </w:pPr>
      <w:r w:rsidRPr="00B118C8">
        <w:rPr>
          <w:lang w:val="vi-VN"/>
        </w:rPr>
        <w:br w:type="page"/>
      </w:r>
    </w:p>
    <w:p w14:paraId="6486DD6C" w14:textId="77777777" w:rsidR="00BB2B2A" w:rsidRPr="00DB7595" w:rsidRDefault="00BB2B2A" w:rsidP="00741781">
      <w:pPr>
        <w:pStyle w:val="Chng"/>
        <w:jc w:val="center"/>
        <w:outlineLvl w:val="0"/>
        <w:rPr>
          <w:lang w:val="vi-VN"/>
        </w:rPr>
      </w:pPr>
      <w:bookmarkStart w:id="3" w:name="_Toc6603017"/>
      <w:r w:rsidRPr="00DB7595">
        <w:rPr>
          <w:lang w:val="vi-VN"/>
        </w:rPr>
        <w:lastRenderedPageBreak/>
        <w:t>TÓM TẮT</w:t>
      </w:r>
      <w:bookmarkEnd w:id="3"/>
    </w:p>
    <w:p w14:paraId="24E9530D" w14:textId="22ED3F2E" w:rsidR="00291721" w:rsidRDefault="00375C19" w:rsidP="00375C19">
      <w:pPr>
        <w:pStyle w:val="Nidungvnbn"/>
        <w:ind w:firstLine="0"/>
        <w:rPr>
          <w:lang w:val="vi-VN"/>
        </w:rPr>
      </w:pPr>
      <w:r>
        <w:rPr>
          <w:lang w:val="vi-VN"/>
        </w:rPr>
        <w:tab/>
        <w:t>Hiện nay thế giới càng ngày càng phát triển, cùng với sự phát triển đó là thành phố, những khu phức hợp</w:t>
      </w:r>
      <w:r w:rsidR="00A459B7">
        <w:rPr>
          <w:lang w:val="vi-VN"/>
        </w:rPr>
        <w:t>, khu đô thị lớn nhỏ</w:t>
      </w:r>
      <w:r>
        <w:rPr>
          <w:lang w:val="vi-VN"/>
        </w:rPr>
        <w:t xml:space="preserve"> càng ngày càng </w:t>
      </w:r>
      <w:r w:rsidR="00D154B9">
        <w:rPr>
          <w:lang w:val="vi-VN"/>
        </w:rPr>
        <w:t>bùng nổ và phát triển một cách mạnh mẽ. Tuy nhiên, để có một bản đồ hoàn chỉnh từ việc tìm kiếm địa điểm chính xác cho tới việc tìm kiếm bằng hình ảnh một cách trực quan thì còn gặp nhiều khó khăn khi mọi thứ thay đổi cực kì nhanh chóng trong một khu vực, có thể ngày hôm nay đường xá như thế này nhưng chỉ khoảng sau một vài ngày hoặc một vài tuần, các quán nước, quán ăn hay thậm chí là đường phố được dựng lên một cách nhanh chóng làm cho việc tìm kiếm bị sai lệch đi không nhiều nhưng điều đó sẽ ảnh hưởng không ít cũng nhiều đến việc tìm kiếm bản đồ.</w:t>
      </w:r>
    </w:p>
    <w:p w14:paraId="475E655F" w14:textId="1A3816D3" w:rsidR="001D6500" w:rsidRDefault="004322BD" w:rsidP="00BB67DB">
      <w:pPr>
        <w:pStyle w:val="Nidungvnbn"/>
        <w:ind w:firstLine="0"/>
        <w:rPr>
          <w:lang w:val="vi-VN"/>
        </w:rPr>
      </w:pPr>
      <w:r>
        <w:rPr>
          <w:lang w:val="vi-VN"/>
        </w:rPr>
        <w:tab/>
        <w:t xml:space="preserve">So với các bản đồ truyền thống thì việc tìm kiếm bản đồ dựa trên </w:t>
      </w:r>
      <w:r w:rsidR="00BE12B0">
        <w:rPr>
          <w:lang w:val="vi-VN"/>
        </w:rPr>
        <w:t>các điểm đã có sẵn sau đó dùng những thuật toán tìm đường đi ngắn nhất và thời gian di chuyển ngắn nhất cùng với những đường đi vô hướng hoặc có hướng để có thể tìm ra một hướng di chuyển dễ dàng, nhanh chóng và tiện ích.</w:t>
      </w:r>
      <w:r w:rsidR="00100290">
        <w:rPr>
          <w:lang w:val="vi-VN"/>
        </w:rPr>
        <w:t xml:space="preserve"> Nhưng điều đó lại thiếu sót khi các điểm được cập nhật hàng ngày chỉ bởi người quản </w:t>
      </w:r>
      <w:r w:rsidR="00F0724D">
        <w:rPr>
          <w:lang w:val="vi-VN"/>
        </w:rPr>
        <w:t>l</w:t>
      </w:r>
      <w:r w:rsidR="00342967">
        <w:rPr>
          <w:lang w:val="vi-VN"/>
        </w:rPr>
        <w:t>ý</w:t>
      </w:r>
      <w:r w:rsidR="00100290">
        <w:rPr>
          <w:lang w:val="vi-VN"/>
        </w:rPr>
        <w:t xml:space="preserve"> hoặc những người</w:t>
      </w:r>
      <w:r w:rsidR="0016133A">
        <w:rPr>
          <w:lang w:val="vi-VN"/>
        </w:rPr>
        <w:t xml:space="preserve"> có quyền sử dụng </w:t>
      </w:r>
      <w:r w:rsidR="00100290">
        <w:rPr>
          <w:lang w:val="vi-VN"/>
        </w:rPr>
        <w:t xml:space="preserve"> phầm mềm</w:t>
      </w:r>
      <w:r w:rsidR="0016133A">
        <w:rPr>
          <w:lang w:val="vi-VN"/>
        </w:rPr>
        <w:t xml:space="preserve">, điều đó sẽ gây nên tổn thất về thời gian cũng như </w:t>
      </w:r>
      <w:r w:rsidR="00217341">
        <w:rPr>
          <w:lang w:val="vi-VN"/>
        </w:rPr>
        <w:t xml:space="preserve">bỏ ra công sức vô ích khi mà một điểm có thể thay đổi </w:t>
      </w:r>
      <w:r w:rsidR="001C0C4E">
        <w:rPr>
          <w:lang w:val="vi-VN"/>
        </w:rPr>
        <w:t>nhiều lần trong một thời gian ngắn</w:t>
      </w:r>
      <w:r w:rsidR="00217341">
        <w:rPr>
          <w:lang w:val="vi-VN"/>
        </w:rPr>
        <w:t xml:space="preserve">. </w:t>
      </w:r>
      <w:r w:rsidR="00217341" w:rsidRPr="00DE121E">
        <w:rPr>
          <w:lang w:val="vi-VN"/>
        </w:rPr>
        <w:t>Vậy nên, việc tạo ra một phần mềm thay thế công việc quản lý</w:t>
      </w:r>
      <w:r w:rsidR="00114C9D">
        <w:rPr>
          <w:lang w:val="vi-VN"/>
        </w:rPr>
        <w:t>, thu thập, cập nhật</w:t>
      </w:r>
      <w:r w:rsidR="000D2F24">
        <w:rPr>
          <w:lang w:val="vi-VN"/>
        </w:rPr>
        <w:t xml:space="preserve"> bản đồ</w:t>
      </w:r>
      <w:r w:rsidR="00217341" w:rsidRPr="00DE121E">
        <w:rPr>
          <w:lang w:val="vi-VN"/>
        </w:rPr>
        <w:t xml:space="preserve"> đang là nhu cầu vô cùng cấp thiết để có thể giải quyết được các vấn đề trên, nhằm mục đích tiết kiệm nguồn lực, giảm thiểu tối đa việc sai xót trong quá trình </w:t>
      </w:r>
      <w:r w:rsidR="001C0C4E">
        <w:rPr>
          <w:lang w:val="vi-VN"/>
        </w:rPr>
        <w:t>hoạt động của bản đồ</w:t>
      </w:r>
      <w:r w:rsidR="00217341" w:rsidRPr="00BB67DB">
        <w:rPr>
          <w:lang w:val="vi-VN"/>
        </w:rPr>
        <w:t>.</w:t>
      </w:r>
    </w:p>
    <w:p w14:paraId="48F308D8" w14:textId="0EAE7A29" w:rsidR="00AF2752" w:rsidRPr="00BB67DB" w:rsidRDefault="00AF2752" w:rsidP="005B74E1">
      <w:pPr>
        <w:pStyle w:val="Nidungvnbn"/>
        <w:rPr>
          <w:lang w:val="vi-VN"/>
        </w:rPr>
      </w:pPr>
      <w:r w:rsidRPr="00BB67DB">
        <w:rPr>
          <w:lang w:val="vi-VN"/>
        </w:rPr>
        <w:t xml:space="preserve">Vì vậy </w:t>
      </w:r>
      <w:r w:rsidR="005B74E1">
        <w:rPr>
          <w:lang w:val="vi-VN"/>
        </w:rPr>
        <w:t xml:space="preserve">em </w:t>
      </w:r>
      <w:r w:rsidRPr="00BB67DB">
        <w:rPr>
          <w:lang w:val="vi-VN"/>
        </w:rPr>
        <w:t>quyết định thực hiện bài tập lớn “Xây dựng phần mềm tra cứu và tạo dựng bản đồ khu</w:t>
      </w:r>
      <w:r w:rsidR="00B25374">
        <w:rPr>
          <w:lang w:val="vi-VN"/>
        </w:rPr>
        <w:t xml:space="preserve"> vực</w:t>
      </w:r>
      <w:r w:rsidRPr="00BB67DB">
        <w:rPr>
          <w:lang w:val="vi-VN"/>
        </w:rPr>
        <w:t>” mà cụ thể h</w:t>
      </w:r>
      <w:r>
        <w:rPr>
          <w:lang w:val="vi-VN"/>
        </w:rPr>
        <w:t>ơn là “Phần mềm quản lý, thu thập, cập nhật bản đồ khu vực” dựa trên công nghệ WPF (Windows Presentation Foundation, một nền tảng ra đời sau Winform hiện đại và dễ thao tác hơn công nghệ tiền nhiệm), cùng với Microsoft SQL Server để lưu trữ thông tin bản đồ</w:t>
      </w:r>
      <w:r w:rsidR="00F9285D">
        <w:rPr>
          <w:lang w:val="vi-VN"/>
        </w:rPr>
        <w:t xml:space="preserve">, </w:t>
      </w:r>
      <w:r w:rsidR="00F23DEE">
        <w:rPr>
          <w:lang w:val="vi-VN"/>
        </w:rPr>
        <w:t>Universal Maps Downloader để lấy hình ảnh trực quan từ google thông qua những toạ độ cho trước</w:t>
      </w:r>
      <w:r>
        <w:rPr>
          <w:lang w:val="vi-VN"/>
        </w:rPr>
        <w:t>.</w:t>
      </w:r>
    </w:p>
    <w:p w14:paraId="1F324F86" w14:textId="77777777" w:rsidR="00AF2752" w:rsidRDefault="00AF2752">
      <w:pPr>
        <w:spacing w:after="200" w:line="276" w:lineRule="auto"/>
        <w:rPr>
          <w:b/>
          <w:sz w:val="32"/>
          <w:szCs w:val="32"/>
          <w:lang w:val="vi-VN"/>
        </w:rPr>
      </w:pPr>
      <w:r>
        <w:rPr>
          <w:lang w:val="vi-VN"/>
        </w:rPr>
        <w:br w:type="page"/>
      </w:r>
    </w:p>
    <w:p w14:paraId="2ABE4A61" w14:textId="2A29C333" w:rsidR="007E6AB9" w:rsidRPr="00BB67DB" w:rsidRDefault="007E6AB9" w:rsidP="00741781">
      <w:pPr>
        <w:pStyle w:val="Chng"/>
        <w:jc w:val="center"/>
        <w:outlineLvl w:val="0"/>
        <w:rPr>
          <w:lang w:val="vi-VN"/>
        </w:rPr>
      </w:pPr>
      <w:bookmarkStart w:id="4" w:name="_Toc6603018"/>
      <w:r w:rsidRPr="00BB67DB">
        <w:rPr>
          <w:lang w:val="vi-VN"/>
        </w:rPr>
        <w:lastRenderedPageBreak/>
        <w:t>MỤC LỤC</w:t>
      </w:r>
      <w:bookmarkEnd w:id="4"/>
    </w:p>
    <w:p w14:paraId="57C85E54" w14:textId="77777777" w:rsidR="00C12796" w:rsidRDefault="00C75086">
      <w:pPr>
        <w:pStyle w:val="TOC1"/>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6603015" w:history="1">
        <w:r w:rsidR="00C12796" w:rsidRPr="00E615DE">
          <w:rPr>
            <w:rStyle w:val="Hyperlink"/>
            <w:noProof/>
            <w:lang w:val="vi-VN"/>
          </w:rPr>
          <w:t>LỜI CẢM ƠN</w:t>
        </w:r>
        <w:r w:rsidR="00C12796">
          <w:rPr>
            <w:noProof/>
            <w:webHidden/>
          </w:rPr>
          <w:tab/>
        </w:r>
        <w:r w:rsidR="00C12796">
          <w:rPr>
            <w:noProof/>
            <w:webHidden/>
          </w:rPr>
          <w:fldChar w:fldCharType="begin"/>
        </w:r>
        <w:r w:rsidR="00C12796">
          <w:rPr>
            <w:noProof/>
            <w:webHidden/>
          </w:rPr>
          <w:instrText xml:space="preserve"> PAGEREF _Toc6603015 \h </w:instrText>
        </w:r>
        <w:r w:rsidR="00C12796">
          <w:rPr>
            <w:noProof/>
            <w:webHidden/>
          </w:rPr>
        </w:r>
        <w:r w:rsidR="00C12796">
          <w:rPr>
            <w:noProof/>
            <w:webHidden/>
          </w:rPr>
          <w:fldChar w:fldCharType="separate"/>
        </w:r>
        <w:r w:rsidR="00C12796">
          <w:rPr>
            <w:noProof/>
            <w:webHidden/>
          </w:rPr>
          <w:t>1</w:t>
        </w:r>
        <w:r w:rsidR="00C12796">
          <w:rPr>
            <w:noProof/>
            <w:webHidden/>
          </w:rPr>
          <w:fldChar w:fldCharType="end"/>
        </w:r>
      </w:hyperlink>
    </w:p>
    <w:p w14:paraId="3CD7AE55"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6" w:history="1">
        <w:r w:rsidR="00C12796" w:rsidRPr="00E615DE">
          <w:rPr>
            <w:rStyle w:val="Hyperlink"/>
            <w:noProof/>
            <w:lang w:val="vi-VN"/>
          </w:rPr>
          <w:t>PHẦN XÁC NHẬN VÀ ĐÁNH GIÁ CỦA GIẢNG VIÊN</w:t>
        </w:r>
        <w:r w:rsidR="00C12796">
          <w:rPr>
            <w:noProof/>
            <w:webHidden/>
          </w:rPr>
          <w:tab/>
        </w:r>
        <w:r w:rsidR="00C12796">
          <w:rPr>
            <w:noProof/>
            <w:webHidden/>
          </w:rPr>
          <w:fldChar w:fldCharType="begin"/>
        </w:r>
        <w:r w:rsidR="00C12796">
          <w:rPr>
            <w:noProof/>
            <w:webHidden/>
          </w:rPr>
          <w:instrText xml:space="preserve"> PAGEREF _Toc6603016 \h </w:instrText>
        </w:r>
        <w:r w:rsidR="00C12796">
          <w:rPr>
            <w:noProof/>
            <w:webHidden/>
          </w:rPr>
        </w:r>
        <w:r w:rsidR="00C12796">
          <w:rPr>
            <w:noProof/>
            <w:webHidden/>
          </w:rPr>
          <w:fldChar w:fldCharType="separate"/>
        </w:r>
        <w:r w:rsidR="00C12796">
          <w:rPr>
            <w:noProof/>
            <w:webHidden/>
          </w:rPr>
          <w:t>3</w:t>
        </w:r>
        <w:r w:rsidR="00C12796">
          <w:rPr>
            <w:noProof/>
            <w:webHidden/>
          </w:rPr>
          <w:fldChar w:fldCharType="end"/>
        </w:r>
      </w:hyperlink>
    </w:p>
    <w:p w14:paraId="3947C959"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7" w:history="1">
        <w:r w:rsidR="00C12796" w:rsidRPr="00E615DE">
          <w:rPr>
            <w:rStyle w:val="Hyperlink"/>
            <w:noProof/>
            <w:lang w:val="vi-VN"/>
          </w:rPr>
          <w:t>TÓM TẮT</w:t>
        </w:r>
        <w:r w:rsidR="00C12796">
          <w:rPr>
            <w:noProof/>
            <w:webHidden/>
          </w:rPr>
          <w:tab/>
        </w:r>
        <w:r w:rsidR="00C12796">
          <w:rPr>
            <w:noProof/>
            <w:webHidden/>
          </w:rPr>
          <w:fldChar w:fldCharType="begin"/>
        </w:r>
        <w:r w:rsidR="00C12796">
          <w:rPr>
            <w:noProof/>
            <w:webHidden/>
          </w:rPr>
          <w:instrText xml:space="preserve"> PAGEREF _Toc6603017 \h </w:instrText>
        </w:r>
        <w:r w:rsidR="00C12796">
          <w:rPr>
            <w:noProof/>
            <w:webHidden/>
          </w:rPr>
        </w:r>
        <w:r w:rsidR="00C12796">
          <w:rPr>
            <w:noProof/>
            <w:webHidden/>
          </w:rPr>
          <w:fldChar w:fldCharType="separate"/>
        </w:r>
        <w:r w:rsidR="00C12796">
          <w:rPr>
            <w:noProof/>
            <w:webHidden/>
          </w:rPr>
          <w:t>4</w:t>
        </w:r>
        <w:r w:rsidR="00C12796">
          <w:rPr>
            <w:noProof/>
            <w:webHidden/>
          </w:rPr>
          <w:fldChar w:fldCharType="end"/>
        </w:r>
      </w:hyperlink>
    </w:p>
    <w:p w14:paraId="12042657"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8" w:history="1">
        <w:r w:rsidR="00C12796" w:rsidRPr="00E615DE">
          <w:rPr>
            <w:rStyle w:val="Hyperlink"/>
            <w:noProof/>
            <w:lang w:val="vi-VN"/>
          </w:rPr>
          <w:t>MỤC LỤC</w:t>
        </w:r>
        <w:r w:rsidR="00C12796">
          <w:rPr>
            <w:noProof/>
            <w:webHidden/>
          </w:rPr>
          <w:tab/>
        </w:r>
        <w:r w:rsidR="00C12796">
          <w:rPr>
            <w:noProof/>
            <w:webHidden/>
          </w:rPr>
          <w:fldChar w:fldCharType="begin"/>
        </w:r>
        <w:r w:rsidR="00C12796">
          <w:rPr>
            <w:noProof/>
            <w:webHidden/>
          </w:rPr>
          <w:instrText xml:space="preserve"> PAGEREF _Toc6603018 \h </w:instrText>
        </w:r>
        <w:r w:rsidR="00C12796">
          <w:rPr>
            <w:noProof/>
            <w:webHidden/>
          </w:rPr>
        </w:r>
        <w:r w:rsidR="00C12796">
          <w:rPr>
            <w:noProof/>
            <w:webHidden/>
          </w:rPr>
          <w:fldChar w:fldCharType="separate"/>
        </w:r>
        <w:r w:rsidR="00C12796">
          <w:rPr>
            <w:noProof/>
            <w:webHidden/>
          </w:rPr>
          <w:t>5</w:t>
        </w:r>
        <w:r w:rsidR="00C12796">
          <w:rPr>
            <w:noProof/>
            <w:webHidden/>
          </w:rPr>
          <w:fldChar w:fldCharType="end"/>
        </w:r>
      </w:hyperlink>
    </w:p>
    <w:p w14:paraId="443F8443"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9" w:history="1">
        <w:r w:rsidR="00C12796" w:rsidRPr="00E615DE">
          <w:rPr>
            <w:rStyle w:val="Hyperlink"/>
            <w:noProof/>
          </w:rPr>
          <w:t>DANH MỤC CÁC BẢNG BIỂU, HÌNH VẼ, ĐỒ THỊ</w:t>
        </w:r>
        <w:r w:rsidR="00C12796">
          <w:rPr>
            <w:noProof/>
            <w:webHidden/>
          </w:rPr>
          <w:tab/>
        </w:r>
        <w:r w:rsidR="00C12796">
          <w:rPr>
            <w:noProof/>
            <w:webHidden/>
          </w:rPr>
          <w:fldChar w:fldCharType="begin"/>
        </w:r>
        <w:r w:rsidR="00C12796">
          <w:rPr>
            <w:noProof/>
            <w:webHidden/>
          </w:rPr>
          <w:instrText xml:space="preserve"> PAGEREF _Toc6603019 \h </w:instrText>
        </w:r>
        <w:r w:rsidR="00C12796">
          <w:rPr>
            <w:noProof/>
            <w:webHidden/>
          </w:rPr>
        </w:r>
        <w:r w:rsidR="00C12796">
          <w:rPr>
            <w:noProof/>
            <w:webHidden/>
          </w:rPr>
          <w:fldChar w:fldCharType="separate"/>
        </w:r>
        <w:r w:rsidR="00C12796">
          <w:rPr>
            <w:noProof/>
            <w:webHidden/>
          </w:rPr>
          <w:t>7</w:t>
        </w:r>
        <w:r w:rsidR="00C12796">
          <w:rPr>
            <w:noProof/>
            <w:webHidden/>
          </w:rPr>
          <w:fldChar w:fldCharType="end"/>
        </w:r>
      </w:hyperlink>
    </w:p>
    <w:p w14:paraId="53C1E212"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20" w:history="1">
        <w:r w:rsidR="00C12796" w:rsidRPr="00E615DE">
          <w:rPr>
            <w:rStyle w:val="Hyperlink"/>
            <w:noProof/>
          </w:rPr>
          <w:t>CHƯƠNG 1 – TỔNG QUAN ĐỀ TÀI</w:t>
        </w:r>
        <w:r w:rsidR="00C12796">
          <w:rPr>
            <w:noProof/>
            <w:webHidden/>
          </w:rPr>
          <w:tab/>
        </w:r>
        <w:r w:rsidR="00C12796">
          <w:rPr>
            <w:noProof/>
            <w:webHidden/>
          </w:rPr>
          <w:fldChar w:fldCharType="begin"/>
        </w:r>
        <w:r w:rsidR="00C12796">
          <w:rPr>
            <w:noProof/>
            <w:webHidden/>
          </w:rPr>
          <w:instrText xml:space="preserve"> PAGEREF _Toc6603020 \h </w:instrText>
        </w:r>
        <w:r w:rsidR="00C12796">
          <w:rPr>
            <w:noProof/>
            <w:webHidden/>
          </w:rPr>
        </w:r>
        <w:r w:rsidR="00C12796">
          <w:rPr>
            <w:noProof/>
            <w:webHidden/>
          </w:rPr>
          <w:fldChar w:fldCharType="separate"/>
        </w:r>
        <w:r w:rsidR="00C12796">
          <w:rPr>
            <w:noProof/>
            <w:webHidden/>
          </w:rPr>
          <w:t>8</w:t>
        </w:r>
        <w:r w:rsidR="00C12796">
          <w:rPr>
            <w:noProof/>
            <w:webHidden/>
          </w:rPr>
          <w:fldChar w:fldCharType="end"/>
        </w:r>
      </w:hyperlink>
    </w:p>
    <w:p w14:paraId="500A9D50" w14:textId="77777777" w:rsidR="00C12796" w:rsidRDefault="00F725E1">
      <w:pPr>
        <w:pStyle w:val="TOC2"/>
        <w:tabs>
          <w:tab w:val="right" w:leader="dot" w:pos="9111"/>
        </w:tabs>
        <w:rPr>
          <w:rFonts w:asciiTheme="minorHAnsi" w:eastAsiaTheme="minorEastAsia" w:hAnsiTheme="minorHAnsi" w:cstheme="minorBidi"/>
          <w:noProof/>
          <w:sz w:val="24"/>
        </w:rPr>
      </w:pPr>
      <w:hyperlink w:anchor="_Toc6603021" w:history="1">
        <w:r w:rsidR="00C12796" w:rsidRPr="00E615DE">
          <w:rPr>
            <w:rStyle w:val="Hyperlink"/>
            <w:noProof/>
          </w:rPr>
          <w:t>1.1 Lý do chọn đề tài</w:t>
        </w:r>
        <w:r w:rsidR="00C12796">
          <w:rPr>
            <w:noProof/>
            <w:webHidden/>
          </w:rPr>
          <w:tab/>
        </w:r>
        <w:r w:rsidR="00C12796">
          <w:rPr>
            <w:noProof/>
            <w:webHidden/>
          </w:rPr>
          <w:fldChar w:fldCharType="begin"/>
        </w:r>
        <w:r w:rsidR="00C12796">
          <w:rPr>
            <w:noProof/>
            <w:webHidden/>
          </w:rPr>
          <w:instrText xml:space="preserve"> PAGEREF _Toc6603021 \h </w:instrText>
        </w:r>
        <w:r w:rsidR="00C12796">
          <w:rPr>
            <w:noProof/>
            <w:webHidden/>
          </w:rPr>
        </w:r>
        <w:r w:rsidR="00C12796">
          <w:rPr>
            <w:noProof/>
            <w:webHidden/>
          </w:rPr>
          <w:fldChar w:fldCharType="separate"/>
        </w:r>
        <w:r w:rsidR="00C12796">
          <w:rPr>
            <w:noProof/>
            <w:webHidden/>
          </w:rPr>
          <w:t>8</w:t>
        </w:r>
        <w:r w:rsidR="00C12796">
          <w:rPr>
            <w:noProof/>
            <w:webHidden/>
          </w:rPr>
          <w:fldChar w:fldCharType="end"/>
        </w:r>
      </w:hyperlink>
    </w:p>
    <w:p w14:paraId="4241D88F" w14:textId="77777777" w:rsidR="00C12796" w:rsidRDefault="00F725E1">
      <w:pPr>
        <w:pStyle w:val="TOC2"/>
        <w:tabs>
          <w:tab w:val="right" w:leader="dot" w:pos="9111"/>
        </w:tabs>
        <w:rPr>
          <w:rFonts w:asciiTheme="minorHAnsi" w:eastAsiaTheme="minorEastAsia" w:hAnsiTheme="minorHAnsi" w:cstheme="minorBidi"/>
          <w:noProof/>
          <w:sz w:val="24"/>
        </w:rPr>
      </w:pPr>
      <w:hyperlink w:anchor="_Toc6603022" w:history="1">
        <w:r w:rsidR="00C12796" w:rsidRPr="00E615DE">
          <w:rPr>
            <w:rStyle w:val="Hyperlink"/>
            <w:noProof/>
            <w:lang w:val="vi-VN"/>
          </w:rPr>
          <w:t>1.2 Mục đích và ý nghĩa đề tài</w:t>
        </w:r>
        <w:r w:rsidR="00C12796">
          <w:rPr>
            <w:noProof/>
            <w:webHidden/>
          </w:rPr>
          <w:tab/>
        </w:r>
        <w:r w:rsidR="00C12796">
          <w:rPr>
            <w:noProof/>
            <w:webHidden/>
          </w:rPr>
          <w:fldChar w:fldCharType="begin"/>
        </w:r>
        <w:r w:rsidR="00C12796">
          <w:rPr>
            <w:noProof/>
            <w:webHidden/>
          </w:rPr>
          <w:instrText xml:space="preserve"> PAGEREF _Toc6603022 \h </w:instrText>
        </w:r>
        <w:r w:rsidR="00C12796">
          <w:rPr>
            <w:noProof/>
            <w:webHidden/>
          </w:rPr>
        </w:r>
        <w:r w:rsidR="00C12796">
          <w:rPr>
            <w:noProof/>
            <w:webHidden/>
          </w:rPr>
          <w:fldChar w:fldCharType="separate"/>
        </w:r>
        <w:r w:rsidR="00C12796">
          <w:rPr>
            <w:noProof/>
            <w:webHidden/>
          </w:rPr>
          <w:t>8</w:t>
        </w:r>
        <w:r w:rsidR="00C12796">
          <w:rPr>
            <w:noProof/>
            <w:webHidden/>
          </w:rPr>
          <w:fldChar w:fldCharType="end"/>
        </w:r>
      </w:hyperlink>
    </w:p>
    <w:p w14:paraId="731DBF43" w14:textId="77777777" w:rsidR="00C12796" w:rsidRDefault="00F725E1">
      <w:pPr>
        <w:pStyle w:val="TOC2"/>
        <w:tabs>
          <w:tab w:val="right" w:leader="dot" w:pos="9111"/>
        </w:tabs>
        <w:rPr>
          <w:rFonts w:asciiTheme="minorHAnsi" w:eastAsiaTheme="minorEastAsia" w:hAnsiTheme="minorHAnsi" w:cstheme="minorBidi"/>
          <w:noProof/>
          <w:sz w:val="24"/>
        </w:rPr>
      </w:pPr>
      <w:hyperlink w:anchor="_Toc6603023" w:history="1">
        <w:r w:rsidR="00C12796" w:rsidRPr="00E615DE">
          <w:rPr>
            <w:rStyle w:val="Hyperlink"/>
            <w:noProof/>
            <w:lang w:val="vi-VN"/>
          </w:rPr>
          <w:t>1.3 Phạm vi nghiên cứu</w:t>
        </w:r>
        <w:r w:rsidR="00C12796">
          <w:rPr>
            <w:noProof/>
            <w:webHidden/>
          </w:rPr>
          <w:tab/>
        </w:r>
        <w:r w:rsidR="00C12796">
          <w:rPr>
            <w:noProof/>
            <w:webHidden/>
          </w:rPr>
          <w:fldChar w:fldCharType="begin"/>
        </w:r>
        <w:r w:rsidR="00C12796">
          <w:rPr>
            <w:noProof/>
            <w:webHidden/>
          </w:rPr>
          <w:instrText xml:space="preserve"> PAGEREF _Toc6603023 \h </w:instrText>
        </w:r>
        <w:r w:rsidR="00C12796">
          <w:rPr>
            <w:noProof/>
            <w:webHidden/>
          </w:rPr>
        </w:r>
        <w:r w:rsidR="00C12796">
          <w:rPr>
            <w:noProof/>
            <w:webHidden/>
          </w:rPr>
          <w:fldChar w:fldCharType="separate"/>
        </w:r>
        <w:r w:rsidR="00C12796">
          <w:rPr>
            <w:noProof/>
            <w:webHidden/>
          </w:rPr>
          <w:t>9</w:t>
        </w:r>
        <w:r w:rsidR="00C12796">
          <w:rPr>
            <w:noProof/>
            <w:webHidden/>
          </w:rPr>
          <w:fldChar w:fldCharType="end"/>
        </w:r>
      </w:hyperlink>
    </w:p>
    <w:p w14:paraId="573F5AF5"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24" w:history="1">
        <w:r w:rsidR="00C12796" w:rsidRPr="00E615DE">
          <w:rPr>
            <w:rStyle w:val="Hyperlink"/>
            <w:noProof/>
          </w:rPr>
          <w:t>CHƯƠNG 2 – PHÂN TÍCH YÊU CẦU HỆ THỐNG</w:t>
        </w:r>
        <w:r w:rsidR="00C12796">
          <w:rPr>
            <w:noProof/>
            <w:webHidden/>
          </w:rPr>
          <w:tab/>
        </w:r>
        <w:r w:rsidR="00C12796">
          <w:rPr>
            <w:noProof/>
            <w:webHidden/>
          </w:rPr>
          <w:fldChar w:fldCharType="begin"/>
        </w:r>
        <w:r w:rsidR="00C12796">
          <w:rPr>
            <w:noProof/>
            <w:webHidden/>
          </w:rPr>
          <w:instrText xml:space="preserve"> PAGEREF _Toc6603024 \h </w:instrText>
        </w:r>
        <w:r w:rsidR="00C12796">
          <w:rPr>
            <w:noProof/>
            <w:webHidden/>
          </w:rPr>
        </w:r>
        <w:r w:rsidR="00C12796">
          <w:rPr>
            <w:noProof/>
            <w:webHidden/>
          </w:rPr>
          <w:fldChar w:fldCharType="separate"/>
        </w:r>
        <w:r w:rsidR="00C12796">
          <w:rPr>
            <w:noProof/>
            <w:webHidden/>
          </w:rPr>
          <w:t>10</w:t>
        </w:r>
        <w:r w:rsidR="00C12796">
          <w:rPr>
            <w:noProof/>
            <w:webHidden/>
          </w:rPr>
          <w:fldChar w:fldCharType="end"/>
        </w:r>
      </w:hyperlink>
    </w:p>
    <w:p w14:paraId="34915F51" w14:textId="77777777" w:rsidR="00C12796" w:rsidRDefault="00F725E1">
      <w:pPr>
        <w:pStyle w:val="TOC2"/>
        <w:tabs>
          <w:tab w:val="right" w:leader="dot" w:pos="9111"/>
        </w:tabs>
        <w:rPr>
          <w:rFonts w:asciiTheme="minorHAnsi" w:eastAsiaTheme="minorEastAsia" w:hAnsiTheme="minorHAnsi" w:cstheme="minorBidi"/>
          <w:noProof/>
          <w:sz w:val="24"/>
        </w:rPr>
      </w:pPr>
      <w:hyperlink w:anchor="_Toc6603025" w:history="1">
        <w:r w:rsidR="00C12796" w:rsidRPr="00E615DE">
          <w:rPr>
            <w:rStyle w:val="Hyperlink"/>
            <w:noProof/>
          </w:rPr>
          <w:t>2.1 Đặc tả hệ thống</w:t>
        </w:r>
        <w:r w:rsidR="00C12796">
          <w:rPr>
            <w:noProof/>
            <w:webHidden/>
          </w:rPr>
          <w:tab/>
        </w:r>
        <w:r w:rsidR="00C12796">
          <w:rPr>
            <w:noProof/>
            <w:webHidden/>
          </w:rPr>
          <w:fldChar w:fldCharType="begin"/>
        </w:r>
        <w:r w:rsidR="00C12796">
          <w:rPr>
            <w:noProof/>
            <w:webHidden/>
          </w:rPr>
          <w:instrText xml:space="preserve"> PAGEREF _Toc6603025 \h </w:instrText>
        </w:r>
        <w:r w:rsidR="00C12796">
          <w:rPr>
            <w:noProof/>
            <w:webHidden/>
          </w:rPr>
        </w:r>
        <w:r w:rsidR="00C12796">
          <w:rPr>
            <w:noProof/>
            <w:webHidden/>
          </w:rPr>
          <w:fldChar w:fldCharType="separate"/>
        </w:r>
        <w:r w:rsidR="00C12796">
          <w:rPr>
            <w:noProof/>
            <w:webHidden/>
          </w:rPr>
          <w:t>10</w:t>
        </w:r>
        <w:r w:rsidR="00C12796">
          <w:rPr>
            <w:noProof/>
            <w:webHidden/>
          </w:rPr>
          <w:fldChar w:fldCharType="end"/>
        </w:r>
      </w:hyperlink>
    </w:p>
    <w:p w14:paraId="480278FF" w14:textId="77777777" w:rsidR="00C12796" w:rsidRDefault="00F725E1">
      <w:pPr>
        <w:pStyle w:val="TOC3"/>
        <w:tabs>
          <w:tab w:val="right" w:leader="dot" w:pos="9111"/>
        </w:tabs>
        <w:rPr>
          <w:rFonts w:asciiTheme="minorHAnsi" w:eastAsiaTheme="minorEastAsia" w:hAnsiTheme="minorHAnsi" w:cstheme="minorBidi"/>
          <w:noProof/>
          <w:sz w:val="24"/>
        </w:rPr>
      </w:pPr>
      <w:hyperlink w:anchor="_Toc6603026" w:history="1">
        <w:r w:rsidR="00C12796" w:rsidRPr="00E615DE">
          <w:rPr>
            <w:rStyle w:val="Hyperlink"/>
            <w:noProof/>
          </w:rPr>
          <w:t>2.1.1 Đặc tả yêu cầu hệ thống</w:t>
        </w:r>
        <w:r w:rsidR="00C12796">
          <w:rPr>
            <w:noProof/>
            <w:webHidden/>
          </w:rPr>
          <w:tab/>
        </w:r>
        <w:r w:rsidR="00C12796">
          <w:rPr>
            <w:noProof/>
            <w:webHidden/>
          </w:rPr>
          <w:fldChar w:fldCharType="begin"/>
        </w:r>
        <w:r w:rsidR="00C12796">
          <w:rPr>
            <w:noProof/>
            <w:webHidden/>
          </w:rPr>
          <w:instrText xml:space="preserve"> PAGEREF _Toc6603026 \h </w:instrText>
        </w:r>
        <w:r w:rsidR="00C12796">
          <w:rPr>
            <w:noProof/>
            <w:webHidden/>
          </w:rPr>
        </w:r>
        <w:r w:rsidR="00C12796">
          <w:rPr>
            <w:noProof/>
            <w:webHidden/>
          </w:rPr>
          <w:fldChar w:fldCharType="separate"/>
        </w:r>
        <w:r w:rsidR="00C12796">
          <w:rPr>
            <w:noProof/>
            <w:webHidden/>
          </w:rPr>
          <w:t>10</w:t>
        </w:r>
        <w:r w:rsidR="00C12796">
          <w:rPr>
            <w:noProof/>
            <w:webHidden/>
          </w:rPr>
          <w:fldChar w:fldCharType="end"/>
        </w:r>
      </w:hyperlink>
    </w:p>
    <w:p w14:paraId="21E8AEEC" w14:textId="77777777" w:rsidR="00C12796" w:rsidRDefault="00F725E1">
      <w:pPr>
        <w:pStyle w:val="TOC4"/>
        <w:tabs>
          <w:tab w:val="right" w:leader="dot" w:pos="9111"/>
        </w:tabs>
        <w:rPr>
          <w:rFonts w:asciiTheme="minorHAnsi" w:eastAsiaTheme="minorEastAsia" w:hAnsiTheme="minorHAnsi" w:cstheme="minorBidi"/>
          <w:noProof/>
          <w:sz w:val="24"/>
        </w:rPr>
      </w:pPr>
      <w:hyperlink w:anchor="_Toc6603027" w:history="1">
        <w:r w:rsidR="00C12796" w:rsidRPr="00E615DE">
          <w:rPr>
            <w:rStyle w:val="Hyperlink"/>
            <w:noProof/>
          </w:rPr>
          <w:t>2.1.1.1 Yêu cầu chức năng</w:t>
        </w:r>
        <w:r w:rsidR="00C12796">
          <w:rPr>
            <w:noProof/>
            <w:webHidden/>
          </w:rPr>
          <w:tab/>
        </w:r>
        <w:r w:rsidR="00C12796">
          <w:rPr>
            <w:noProof/>
            <w:webHidden/>
          </w:rPr>
          <w:fldChar w:fldCharType="begin"/>
        </w:r>
        <w:r w:rsidR="00C12796">
          <w:rPr>
            <w:noProof/>
            <w:webHidden/>
          </w:rPr>
          <w:instrText xml:space="preserve"> PAGEREF _Toc6603027 \h </w:instrText>
        </w:r>
        <w:r w:rsidR="00C12796">
          <w:rPr>
            <w:noProof/>
            <w:webHidden/>
          </w:rPr>
        </w:r>
        <w:r w:rsidR="00C12796">
          <w:rPr>
            <w:noProof/>
            <w:webHidden/>
          </w:rPr>
          <w:fldChar w:fldCharType="separate"/>
        </w:r>
        <w:r w:rsidR="00C12796">
          <w:rPr>
            <w:noProof/>
            <w:webHidden/>
          </w:rPr>
          <w:t>10</w:t>
        </w:r>
        <w:r w:rsidR="00C12796">
          <w:rPr>
            <w:noProof/>
            <w:webHidden/>
          </w:rPr>
          <w:fldChar w:fldCharType="end"/>
        </w:r>
      </w:hyperlink>
    </w:p>
    <w:p w14:paraId="768B56DE" w14:textId="77777777" w:rsidR="00C12796" w:rsidRDefault="00F725E1">
      <w:pPr>
        <w:pStyle w:val="TOC4"/>
        <w:tabs>
          <w:tab w:val="right" w:leader="dot" w:pos="9111"/>
        </w:tabs>
        <w:rPr>
          <w:rFonts w:asciiTheme="minorHAnsi" w:eastAsiaTheme="minorEastAsia" w:hAnsiTheme="minorHAnsi" w:cstheme="minorBidi"/>
          <w:noProof/>
          <w:sz w:val="24"/>
        </w:rPr>
      </w:pPr>
      <w:hyperlink w:anchor="_Toc6603028" w:history="1">
        <w:r w:rsidR="00C12796" w:rsidRPr="00E615DE">
          <w:rPr>
            <w:rStyle w:val="Hyperlink"/>
            <w:noProof/>
          </w:rPr>
          <w:t>2.1.1.2 Yêu cầu phi chức năng</w:t>
        </w:r>
        <w:r w:rsidR="00C12796">
          <w:rPr>
            <w:noProof/>
            <w:webHidden/>
          </w:rPr>
          <w:tab/>
        </w:r>
        <w:r w:rsidR="00C12796">
          <w:rPr>
            <w:noProof/>
            <w:webHidden/>
          </w:rPr>
          <w:fldChar w:fldCharType="begin"/>
        </w:r>
        <w:r w:rsidR="00C12796">
          <w:rPr>
            <w:noProof/>
            <w:webHidden/>
          </w:rPr>
          <w:instrText xml:space="preserve"> PAGEREF _Toc6603028 \h </w:instrText>
        </w:r>
        <w:r w:rsidR="00C12796">
          <w:rPr>
            <w:noProof/>
            <w:webHidden/>
          </w:rPr>
        </w:r>
        <w:r w:rsidR="00C12796">
          <w:rPr>
            <w:noProof/>
            <w:webHidden/>
          </w:rPr>
          <w:fldChar w:fldCharType="separate"/>
        </w:r>
        <w:r w:rsidR="00C12796">
          <w:rPr>
            <w:noProof/>
            <w:webHidden/>
          </w:rPr>
          <w:t>10</w:t>
        </w:r>
        <w:r w:rsidR="00C12796">
          <w:rPr>
            <w:noProof/>
            <w:webHidden/>
          </w:rPr>
          <w:fldChar w:fldCharType="end"/>
        </w:r>
      </w:hyperlink>
    </w:p>
    <w:p w14:paraId="5A907942" w14:textId="77777777" w:rsidR="00C12796" w:rsidRDefault="00F725E1">
      <w:pPr>
        <w:pStyle w:val="TOC3"/>
        <w:tabs>
          <w:tab w:val="right" w:leader="dot" w:pos="9111"/>
        </w:tabs>
        <w:rPr>
          <w:rFonts w:asciiTheme="minorHAnsi" w:eastAsiaTheme="minorEastAsia" w:hAnsiTheme="minorHAnsi" w:cstheme="minorBidi"/>
          <w:noProof/>
          <w:sz w:val="24"/>
        </w:rPr>
      </w:pPr>
      <w:hyperlink w:anchor="_Toc6603029" w:history="1">
        <w:r w:rsidR="00C12796" w:rsidRPr="00E615DE">
          <w:rPr>
            <w:rStyle w:val="Hyperlink"/>
            <w:noProof/>
          </w:rPr>
          <w:t>2.1.2 Các nhóm chức năng của hệ thống</w:t>
        </w:r>
        <w:r w:rsidR="00C12796">
          <w:rPr>
            <w:noProof/>
            <w:webHidden/>
          </w:rPr>
          <w:tab/>
        </w:r>
        <w:r w:rsidR="00C12796">
          <w:rPr>
            <w:noProof/>
            <w:webHidden/>
          </w:rPr>
          <w:fldChar w:fldCharType="begin"/>
        </w:r>
        <w:r w:rsidR="00C12796">
          <w:rPr>
            <w:noProof/>
            <w:webHidden/>
          </w:rPr>
          <w:instrText xml:space="preserve"> PAGEREF _Toc6603029 \h </w:instrText>
        </w:r>
        <w:r w:rsidR="00C12796">
          <w:rPr>
            <w:noProof/>
            <w:webHidden/>
          </w:rPr>
        </w:r>
        <w:r w:rsidR="00C12796">
          <w:rPr>
            <w:noProof/>
            <w:webHidden/>
          </w:rPr>
          <w:fldChar w:fldCharType="separate"/>
        </w:r>
        <w:r w:rsidR="00C12796">
          <w:rPr>
            <w:noProof/>
            <w:webHidden/>
          </w:rPr>
          <w:t>11</w:t>
        </w:r>
        <w:r w:rsidR="00C12796">
          <w:rPr>
            <w:noProof/>
            <w:webHidden/>
          </w:rPr>
          <w:fldChar w:fldCharType="end"/>
        </w:r>
      </w:hyperlink>
    </w:p>
    <w:p w14:paraId="7388C77E"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30" w:history="1">
        <w:r w:rsidR="00C12796" w:rsidRPr="00E615DE">
          <w:rPr>
            <w:rStyle w:val="Hyperlink"/>
            <w:noProof/>
          </w:rPr>
          <w:t>CHƯƠNG 3 –THIẾT KẾ HỆ THỐNG</w:t>
        </w:r>
        <w:r w:rsidR="00C12796">
          <w:rPr>
            <w:noProof/>
            <w:webHidden/>
          </w:rPr>
          <w:tab/>
        </w:r>
        <w:r w:rsidR="00C12796">
          <w:rPr>
            <w:noProof/>
            <w:webHidden/>
          </w:rPr>
          <w:fldChar w:fldCharType="begin"/>
        </w:r>
        <w:r w:rsidR="00C12796">
          <w:rPr>
            <w:noProof/>
            <w:webHidden/>
          </w:rPr>
          <w:instrText xml:space="preserve"> PAGEREF _Toc6603030 \h </w:instrText>
        </w:r>
        <w:r w:rsidR="00C12796">
          <w:rPr>
            <w:noProof/>
            <w:webHidden/>
          </w:rPr>
        </w:r>
        <w:r w:rsidR="00C12796">
          <w:rPr>
            <w:noProof/>
            <w:webHidden/>
          </w:rPr>
          <w:fldChar w:fldCharType="separate"/>
        </w:r>
        <w:r w:rsidR="00C12796">
          <w:rPr>
            <w:noProof/>
            <w:webHidden/>
          </w:rPr>
          <w:t>11</w:t>
        </w:r>
        <w:r w:rsidR="00C12796">
          <w:rPr>
            <w:noProof/>
            <w:webHidden/>
          </w:rPr>
          <w:fldChar w:fldCharType="end"/>
        </w:r>
      </w:hyperlink>
    </w:p>
    <w:p w14:paraId="615A29E7" w14:textId="77777777" w:rsidR="00C12796" w:rsidRDefault="00F725E1">
      <w:pPr>
        <w:pStyle w:val="TOC2"/>
        <w:tabs>
          <w:tab w:val="right" w:leader="dot" w:pos="9111"/>
        </w:tabs>
        <w:rPr>
          <w:rFonts w:asciiTheme="minorHAnsi" w:eastAsiaTheme="minorEastAsia" w:hAnsiTheme="minorHAnsi" w:cstheme="minorBidi"/>
          <w:noProof/>
          <w:sz w:val="24"/>
        </w:rPr>
      </w:pPr>
      <w:hyperlink w:anchor="_Toc6603031" w:history="1">
        <w:r w:rsidR="00C12796" w:rsidRPr="00E615DE">
          <w:rPr>
            <w:rStyle w:val="Hyperlink"/>
            <w:noProof/>
          </w:rPr>
          <w:t>3.1 Thiết kế dữ liệu</w:t>
        </w:r>
        <w:r w:rsidR="00C12796">
          <w:rPr>
            <w:noProof/>
            <w:webHidden/>
          </w:rPr>
          <w:tab/>
        </w:r>
        <w:r w:rsidR="00C12796">
          <w:rPr>
            <w:noProof/>
            <w:webHidden/>
          </w:rPr>
          <w:fldChar w:fldCharType="begin"/>
        </w:r>
        <w:r w:rsidR="00C12796">
          <w:rPr>
            <w:noProof/>
            <w:webHidden/>
          </w:rPr>
          <w:instrText xml:space="preserve"> PAGEREF _Toc6603031 \h </w:instrText>
        </w:r>
        <w:r w:rsidR="00C12796">
          <w:rPr>
            <w:noProof/>
            <w:webHidden/>
          </w:rPr>
        </w:r>
        <w:r w:rsidR="00C12796">
          <w:rPr>
            <w:noProof/>
            <w:webHidden/>
          </w:rPr>
          <w:fldChar w:fldCharType="separate"/>
        </w:r>
        <w:r w:rsidR="00C12796">
          <w:rPr>
            <w:noProof/>
            <w:webHidden/>
          </w:rPr>
          <w:t>11</w:t>
        </w:r>
        <w:r w:rsidR="00C12796">
          <w:rPr>
            <w:noProof/>
            <w:webHidden/>
          </w:rPr>
          <w:fldChar w:fldCharType="end"/>
        </w:r>
      </w:hyperlink>
    </w:p>
    <w:p w14:paraId="5B0669F1" w14:textId="77777777" w:rsidR="00C12796" w:rsidRDefault="00F725E1">
      <w:pPr>
        <w:pStyle w:val="TOC3"/>
        <w:tabs>
          <w:tab w:val="right" w:leader="dot" w:pos="9111"/>
        </w:tabs>
        <w:rPr>
          <w:rFonts w:asciiTheme="minorHAnsi" w:eastAsiaTheme="minorEastAsia" w:hAnsiTheme="minorHAnsi" w:cstheme="minorBidi"/>
          <w:noProof/>
          <w:sz w:val="24"/>
        </w:rPr>
      </w:pPr>
      <w:hyperlink w:anchor="_Toc6603032" w:history="1">
        <w:r w:rsidR="00C12796" w:rsidRPr="00E615DE">
          <w:rPr>
            <w:rStyle w:val="Hyperlink"/>
            <w:noProof/>
          </w:rPr>
          <w:t>3.1.2 Mô hình quan hệ</w:t>
        </w:r>
        <w:r w:rsidR="00C12796">
          <w:rPr>
            <w:noProof/>
            <w:webHidden/>
          </w:rPr>
          <w:tab/>
        </w:r>
        <w:r w:rsidR="00C12796">
          <w:rPr>
            <w:noProof/>
            <w:webHidden/>
          </w:rPr>
          <w:fldChar w:fldCharType="begin"/>
        </w:r>
        <w:r w:rsidR="00C12796">
          <w:rPr>
            <w:noProof/>
            <w:webHidden/>
          </w:rPr>
          <w:instrText xml:space="preserve"> PAGEREF _Toc6603032 \h </w:instrText>
        </w:r>
        <w:r w:rsidR="00C12796">
          <w:rPr>
            <w:noProof/>
            <w:webHidden/>
          </w:rPr>
        </w:r>
        <w:r w:rsidR="00C12796">
          <w:rPr>
            <w:noProof/>
            <w:webHidden/>
          </w:rPr>
          <w:fldChar w:fldCharType="separate"/>
        </w:r>
        <w:r w:rsidR="00C12796">
          <w:rPr>
            <w:noProof/>
            <w:webHidden/>
          </w:rPr>
          <w:t>12</w:t>
        </w:r>
        <w:r w:rsidR="00C12796">
          <w:rPr>
            <w:noProof/>
            <w:webHidden/>
          </w:rPr>
          <w:fldChar w:fldCharType="end"/>
        </w:r>
      </w:hyperlink>
    </w:p>
    <w:p w14:paraId="201B3964" w14:textId="77777777" w:rsidR="00C12796" w:rsidRDefault="00F725E1">
      <w:pPr>
        <w:pStyle w:val="TOC2"/>
        <w:tabs>
          <w:tab w:val="left" w:pos="1440"/>
          <w:tab w:val="right" w:leader="dot" w:pos="9111"/>
        </w:tabs>
        <w:rPr>
          <w:rFonts w:asciiTheme="minorHAnsi" w:eastAsiaTheme="minorEastAsia" w:hAnsiTheme="minorHAnsi" w:cstheme="minorBidi"/>
          <w:noProof/>
          <w:sz w:val="24"/>
        </w:rPr>
      </w:pPr>
      <w:hyperlink w:anchor="_Toc6603033" w:history="1">
        <w:r w:rsidR="00C12796" w:rsidRPr="00E615DE">
          <w:rPr>
            <w:rStyle w:val="Hyperlink"/>
            <w:noProof/>
          </w:rPr>
          <w:t>3.2</w:t>
        </w:r>
        <w:r w:rsidR="00C12796">
          <w:rPr>
            <w:rFonts w:asciiTheme="minorHAnsi" w:eastAsiaTheme="minorEastAsia" w:hAnsiTheme="minorHAnsi" w:cstheme="minorBidi"/>
            <w:noProof/>
            <w:sz w:val="24"/>
          </w:rPr>
          <w:tab/>
        </w:r>
        <w:r w:rsidR="00C12796" w:rsidRPr="00E615DE">
          <w:rPr>
            <w:rStyle w:val="Hyperlink"/>
            <w:noProof/>
          </w:rPr>
          <w:t>Thiết kế giao diện</w:t>
        </w:r>
        <w:r w:rsidR="00C12796">
          <w:rPr>
            <w:noProof/>
            <w:webHidden/>
          </w:rPr>
          <w:tab/>
        </w:r>
        <w:r w:rsidR="00C12796">
          <w:rPr>
            <w:noProof/>
            <w:webHidden/>
          </w:rPr>
          <w:fldChar w:fldCharType="begin"/>
        </w:r>
        <w:r w:rsidR="00C12796">
          <w:rPr>
            <w:noProof/>
            <w:webHidden/>
          </w:rPr>
          <w:instrText xml:space="preserve"> PAGEREF _Toc6603033 \h </w:instrText>
        </w:r>
        <w:r w:rsidR="00C12796">
          <w:rPr>
            <w:noProof/>
            <w:webHidden/>
          </w:rPr>
        </w:r>
        <w:r w:rsidR="00C12796">
          <w:rPr>
            <w:noProof/>
            <w:webHidden/>
          </w:rPr>
          <w:fldChar w:fldCharType="separate"/>
        </w:r>
        <w:r w:rsidR="00C12796">
          <w:rPr>
            <w:noProof/>
            <w:webHidden/>
          </w:rPr>
          <w:t>12</w:t>
        </w:r>
        <w:r w:rsidR="00C12796">
          <w:rPr>
            <w:noProof/>
            <w:webHidden/>
          </w:rPr>
          <w:fldChar w:fldCharType="end"/>
        </w:r>
      </w:hyperlink>
    </w:p>
    <w:p w14:paraId="4F7567F3"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34" w:history="1">
        <w:r w:rsidR="00C12796" w:rsidRPr="00E615DE">
          <w:rPr>
            <w:rStyle w:val="Hyperlink"/>
            <w:noProof/>
          </w:rPr>
          <w:t>CHƯƠNG 4 – CÀI ĐẶT HỆ THỐNG</w:t>
        </w:r>
        <w:r w:rsidR="00C12796">
          <w:rPr>
            <w:noProof/>
            <w:webHidden/>
          </w:rPr>
          <w:tab/>
        </w:r>
        <w:r w:rsidR="00C12796">
          <w:rPr>
            <w:noProof/>
            <w:webHidden/>
          </w:rPr>
          <w:fldChar w:fldCharType="begin"/>
        </w:r>
        <w:r w:rsidR="00C12796">
          <w:rPr>
            <w:noProof/>
            <w:webHidden/>
          </w:rPr>
          <w:instrText xml:space="preserve"> PAGEREF _Toc6603034 \h </w:instrText>
        </w:r>
        <w:r w:rsidR="00C12796">
          <w:rPr>
            <w:noProof/>
            <w:webHidden/>
          </w:rPr>
        </w:r>
        <w:r w:rsidR="00C12796">
          <w:rPr>
            <w:noProof/>
            <w:webHidden/>
          </w:rPr>
          <w:fldChar w:fldCharType="separate"/>
        </w:r>
        <w:r w:rsidR="00C12796">
          <w:rPr>
            <w:noProof/>
            <w:webHidden/>
          </w:rPr>
          <w:t>23</w:t>
        </w:r>
        <w:r w:rsidR="00C12796">
          <w:rPr>
            <w:noProof/>
            <w:webHidden/>
          </w:rPr>
          <w:fldChar w:fldCharType="end"/>
        </w:r>
      </w:hyperlink>
    </w:p>
    <w:p w14:paraId="6621BF13"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35" w:history="1">
        <w:r w:rsidR="00C12796" w:rsidRPr="00E615DE">
          <w:rPr>
            <w:rStyle w:val="Hyperlink"/>
            <w:noProof/>
          </w:rPr>
          <w:t>Hướng dẫn cài đặt phần mềm</w:t>
        </w:r>
        <w:r w:rsidR="00C12796">
          <w:rPr>
            <w:noProof/>
            <w:webHidden/>
          </w:rPr>
          <w:tab/>
        </w:r>
        <w:r w:rsidR="00C12796">
          <w:rPr>
            <w:noProof/>
            <w:webHidden/>
          </w:rPr>
          <w:fldChar w:fldCharType="begin"/>
        </w:r>
        <w:r w:rsidR="00C12796">
          <w:rPr>
            <w:noProof/>
            <w:webHidden/>
          </w:rPr>
          <w:instrText xml:space="preserve"> PAGEREF _Toc6603035 \h </w:instrText>
        </w:r>
        <w:r w:rsidR="00C12796">
          <w:rPr>
            <w:noProof/>
            <w:webHidden/>
          </w:rPr>
        </w:r>
        <w:r w:rsidR="00C12796">
          <w:rPr>
            <w:noProof/>
            <w:webHidden/>
          </w:rPr>
          <w:fldChar w:fldCharType="separate"/>
        </w:r>
        <w:r w:rsidR="00C12796">
          <w:rPr>
            <w:noProof/>
            <w:webHidden/>
          </w:rPr>
          <w:t>23</w:t>
        </w:r>
        <w:r w:rsidR="00C12796">
          <w:rPr>
            <w:noProof/>
            <w:webHidden/>
          </w:rPr>
          <w:fldChar w:fldCharType="end"/>
        </w:r>
      </w:hyperlink>
    </w:p>
    <w:p w14:paraId="37AC2806"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36" w:history="1">
        <w:r w:rsidR="00C12796" w:rsidRPr="00E615DE">
          <w:rPr>
            <w:rStyle w:val="Hyperlink"/>
            <w:noProof/>
          </w:rPr>
          <w:t>CHƯƠNG 5 – TỔNG KẾT</w:t>
        </w:r>
        <w:r w:rsidR="00C12796">
          <w:rPr>
            <w:noProof/>
            <w:webHidden/>
          </w:rPr>
          <w:tab/>
        </w:r>
        <w:r w:rsidR="00C12796">
          <w:rPr>
            <w:noProof/>
            <w:webHidden/>
          </w:rPr>
          <w:fldChar w:fldCharType="begin"/>
        </w:r>
        <w:r w:rsidR="00C12796">
          <w:rPr>
            <w:noProof/>
            <w:webHidden/>
          </w:rPr>
          <w:instrText xml:space="preserve"> PAGEREF _Toc6603036 \h </w:instrText>
        </w:r>
        <w:r w:rsidR="00C12796">
          <w:rPr>
            <w:noProof/>
            <w:webHidden/>
          </w:rPr>
        </w:r>
        <w:r w:rsidR="00C12796">
          <w:rPr>
            <w:noProof/>
            <w:webHidden/>
          </w:rPr>
          <w:fldChar w:fldCharType="separate"/>
        </w:r>
        <w:r w:rsidR="00C12796">
          <w:rPr>
            <w:noProof/>
            <w:webHidden/>
          </w:rPr>
          <w:t>24</w:t>
        </w:r>
        <w:r w:rsidR="00C12796">
          <w:rPr>
            <w:noProof/>
            <w:webHidden/>
          </w:rPr>
          <w:fldChar w:fldCharType="end"/>
        </w:r>
      </w:hyperlink>
    </w:p>
    <w:p w14:paraId="247141D7" w14:textId="77777777" w:rsidR="00E53F2A" w:rsidRDefault="00C75086" w:rsidP="008537EE">
      <w:pPr>
        <w:spacing w:after="200" w:line="276" w:lineRule="auto"/>
        <w:jc w:val="center"/>
        <w:rPr>
          <w:sz w:val="26"/>
          <w:szCs w:val="26"/>
        </w:rPr>
      </w:pPr>
      <w:r>
        <w:rPr>
          <w:sz w:val="26"/>
          <w:szCs w:val="26"/>
        </w:rPr>
        <w:fldChar w:fldCharType="end"/>
      </w:r>
    </w:p>
    <w:p w14:paraId="27F7A6DB" w14:textId="77777777" w:rsidR="00E53F2A" w:rsidRDefault="00E53F2A">
      <w:pPr>
        <w:spacing w:after="200" w:line="276" w:lineRule="auto"/>
        <w:rPr>
          <w:sz w:val="26"/>
          <w:szCs w:val="26"/>
        </w:rPr>
      </w:pPr>
      <w:r>
        <w:rPr>
          <w:sz w:val="26"/>
          <w:szCs w:val="26"/>
        </w:rPr>
        <w:br w:type="page"/>
      </w:r>
    </w:p>
    <w:p w14:paraId="62C8D98D" w14:textId="77777777" w:rsidR="007E6AB9" w:rsidRPr="008537EE" w:rsidRDefault="007E6AB9" w:rsidP="00741781">
      <w:pPr>
        <w:spacing w:after="200" w:line="276" w:lineRule="auto"/>
        <w:jc w:val="center"/>
        <w:outlineLvl w:val="0"/>
        <w:rPr>
          <w:sz w:val="26"/>
          <w:szCs w:val="26"/>
        </w:rPr>
      </w:pPr>
      <w:r>
        <w:rPr>
          <w:b/>
          <w:sz w:val="32"/>
          <w:szCs w:val="32"/>
        </w:rPr>
        <w:lastRenderedPageBreak/>
        <w:t>DANH MỤC KÍ HIỆU VÀ CHỮ VIẾT TẮT</w:t>
      </w:r>
    </w:p>
    <w:p w14:paraId="4E4EE6B1" w14:textId="77777777" w:rsidR="00291721" w:rsidRDefault="00291721" w:rsidP="00291721">
      <w:pPr>
        <w:pStyle w:val="Nidungvnbn"/>
      </w:pPr>
    </w:p>
    <w:p w14:paraId="43F4E06E" w14:textId="77777777" w:rsidR="00791EED" w:rsidRPr="00791EED" w:rsidRDefault="00791EED" w:rsidP="00741781">
      <w:pPr>
        <w:spacing w:before="60" w:after="60" w:line="276" w:lineRule="auto"/>
        <w:jc w:val="both"/>
        <w:outlineLvl w:val="0"/>
        <w:rPr>
          <w:b/>
          <w:sz w:val="28"/>
        </w:rPr>
      </w:pPr>
      <w:r w:rsidRPr="00791EED">
        <w:rPr>
          <w:b/>
          <w:sz w:val="28"/>
        </w:rPr>
        <w:t xml:space="preserve">CÁC </w:t>
      </w:r>
      <w:r>
        <w:rPr>
          <w:b/>
          <w:sz w:val="28"/>
        </w:rPr>
        <w:t>KÝ HIỆU</w:t>
      </w:r>
    </w:p>
    <w:p w14:paraId="2452A46B" w14:textId="77777777" w:rsidR="00791EED" w:rsidRPr="003519DE" w:rsidRDefault="00791EED" w:rsidP="00791EED">
      <w:pPr>
        <w:spacing w:before="60" w:after="60" w:line="276" w:lineRule="auto"/>
        <w:ind w:firstLine="720"/>
        <w:jc w:val="both"/>
        <w:rPr>
          <w:i/>
        </w:rPr>
      </w:pPr>
      <w:r w:rsidRPr="003519DE">
        <w:rPr>
          <w:i/>
        </w:rPr>
        <w:t>f         Tần số của dòng điện và điện áp (Hz)</w:t>
      </w:r>
    </w:p>
    <w:p w14:paraId="117A6927" w14:textId="77777777" w:rsidR="00791EED" w:rsidRDefault="00791EED" w:rsidP="00791EED">
      <w:pPr>
        <w:spacing w:before="60" w:after="60" w:line="276" w:lineRule="auto"/>
        <w:ind w:firstLine="720"/>
        <w:jc w:val="both"/>
        <w:rPr>
          <w:i/>
        </w:rPr>
      </w:pPr>
      <w:r w:rsidRPr="003519DE">
        <w:rPr>
          <w:i/>
        </w:rPr>
        <w:t>p         Mật độ điện tích khối (C/m3)</w:t>
      </w:r>
    </w:p>
    <w:p w14:paraId="2020AD33" w14:textId="77777777" w:rsidR="00791EED" w:rsidRPr="006C3A2B" w:rsidRDefault="00791EED" w:rsidP="00791EED">
      <w:pPr>
        <w:spacing w:before="60" w:after="60" w:line="276" w:lineRule="auto"/>
        <w:ind w:firstLine="720"/>
        <w:jc w:val="both"/>
      </w:pPr>
    </w:p>
    <w:p w14:paraId="20A14191" w14:textId="77777777" w:rsidR="00791EED" w:rsidRPr="00791EED" w:rsidRDefault="00791EED" w:rsidP="00741781">
      <w:pPr>
        <w:spacing w:before="60" w:after="60" w:line="276" w:lineRule="auto"/>
        <w:jc w:val="both"/>
        <w:outlineLvl w:val="0"/>
        <w:rPr>
          <w:b/>
          <w:sz w:val="28"/>
        </w:rPr>
      </w:pPr>
      <w:r w:rsidRPr="00791EED">
        <w:rPr>
          <w:b/>
          <w:sz w:val="28"/>
        </w:rPr>
        <w:t xml:space="preserve">CÁC CHỮ VIẾT TẮT </w:t>
      </w:r>
    </w:p>
    <w:p w14:paraId="655D0874" w14:textId="77777777" w:rsidR="00791EED" w:rsidRPr="006C3A2B" w:rsidRDefault="00791EED" w:rsidP="00791EED">
      <w:pPr>
        <w:spacing w:before="60" w:after="60" w:line="276" w:lineRule="auto"/>
        <w:ind w:firstLine="720"/>
        <w:jc w:val="both"/>
      </w:pPr>
      <w:r w:rsidRPr="006C3A2B">
        <w:t>CSTD    Công suất tác dụng</w:t>
      </w:r>
    </w:p>
    <w:p w14:paraId="3D1A2D7F" w14:textId="77777777" w:rsidR="00791EED" w:rsidRPr="006C3A2B" w:rsidRDefault="00791EED" w:rsidP="00791EED">
      <w:pPr>
        <w:spacing w:before="60" w:after="60" w:line="276" w:lineRule="auto"/>
        <w:ind w:firstLine="720"/>
        <w:jc w:val="both"/>
      </w:pPr>
      <w:r w:rsidRPr="006C3A2B">
        <w:t>MF        Máy phát điện</w:t>
      </w:r>
    </w:p>
    <w:p w14:paraId="3050356F" w14:textId="77777777" w:rsidR="00791EED" w:rsidRPr="006C3A2B" w:rsidRDefault="00791EED" w:rsidP="00791EED">
      <w:pPr>
        <w:tabs>
          <w:tab w:val="left" w:pos="709"/>
          <w:tab w:val="left" w:pos="1560"/>
        </w:tabs>
        <w:spacing w:before="60" w:after="60" w:line="276" w:lineRule="auto"/>
        <w:jc w:val="both"/>
      </w:pPr>
      <w:r>
        <w:tab/>
        <w:t>BER</w:t>
      </w:r>
      <w:r>
        <w:tab/>
        <w:t>Tỷ lệ bít lỗi</w:t>
      </w:r>
    </w:p>
    <w:p w14:paraId="101EA411" w14:textId="77777777" w:rsidR="007E6AB9" w:rsidRPr="005D5C20" w:rsidRDefault="007E6AB9" w:rsidP="00291721">
      <w:pPr>
        <w:pStyle w:val="Nidungvnbn"/>
      </w:pPr>
    </w:p>
    <w:p w14:paraId="0288D142" w14:textId="77777777" w:rsidR="007E6AB9" w:rsidRDefault="007E6AB9">
      <w:pPr>
        <w:spacing w:after="200" w:line="276" w:lineRule="auto"/>
        <w:rPr>
          <w:sz w:val="26"/>
          <w:szCs w:val="26"/>
        </w:rPr>
      </w:pPr>
      <w:r>
        <w:rPr>
          <w:sz w:val="26"/>
          <w:szCs w:val="26"/>
        </w:rPr>
        <w:br w:type="page"/>
      </w:r>
    </w:p>
    <w:p w14:paraId="55D0837A" w14:textId="77777777" w:rsidR="007E6AB9" w:rsidRPr="007E6AB9" w:rsidRDefault="007B1A23" w:rsidP="00741781">
      <w:pPr>
        <w:pStyle w:val="Chng"/>
        <w:jc w:val="center"/>
        <w:outlineLvl w:val="0"/>
      </w:pPr>
      <w:bookmarkStart w:id="5" w:name="_Toc6603019"/>
      <w:r>
        <w:lastRenderedPageBreak/>
        <w:t>DANH MỤC CÁC BẢNG BIỂU, HÌNH VẼ, ĐỒ THỊ</w:t>
      </w:r>
      <w:bookmarkEnd w:id="5"/>
    </w:p>
    <w:p w14:paraId="3B50C97F" w14:textId="77777777" w:rsidR="007E6AB9" w:rsidRPr="00791EED" w:rsidRDefault="00791EED" w:rsidP="00741781">
      <w:pPr>
        <w:spacing w:after="240"/>
        <w:outlineLvl w:val="0"/>
        <w:rPr>
          <w:b/>
          <w:sz w:val="28"/>
        </w:rPr>
      </w:pPr>
      <w:r w:rsidRPr="00791EED">
        <w:rPr>
          <w:b/>
          <w:sz w:val="28"/>
        </w:rPr>
        <w:t>DANH MỤC HÌNH</w:t>
      </w:r>
    </w:p>
    <w:p w14:paraId="467C82BC" w14:textId="77777777" w:rsidR="00C12796" w:rsidRDefault="007C3074">
      <w:pPr>
        <w:pStyle w:val="TOC1"/>
        <w:tabs>
          <w:tab w:val="right" w:leader="dot" w:pos="9111"/>
        </w:tabs>
        <w:rPr>
          <w:rFonts w:asciiTheme="minorHAnsi" w:eastAsiaTheme="minorEastAsia" w:hAnsiTheme="minorHAnsi" w:cstheme="minorBidi"/>
          <w:noProof/>
          <w:sz w:val="24"/>
        </w:rPr>
      </w:pPr>
      <w:r>
        <w:rPr>
          <w:szCs w:val="26"/>
        </w:rPr>
        <w:fldChar w:fldCharType="begin"/>
      </w:r>
      <w:r>
        <w:rPr>
          <w:szCs w:val="26"/>
        </w:rPr>
        <w:instrText xml:space="preserve"> TOC \h \z \t "Caption,1" </w:instrText>
      </w:r>
      <w:r>
        <w:rPr>
          <w:szCs w:val="26"/>
        </w:rPr>
        <w:fldChar w:fldCharType="separate"/>
      </w:r>
      <w:hyperlink w:anchor="_Toc6603004" w:history="1">
        <w:r w:rsidR="00C12796" w:rsidRPr="00D0798C">
          <w:rPr>
            <w:rStyle w:val="Hyperlink"/>
            <w:b/>
            <w:noProof/>
          </w:rPr>
          <w:t xml:space="preserve">Hình 3. 1 </w:t>
        </w:r>
        <w:r w:rsidR="00C12796" w:rsidRPr="00D0798C">
          <w:rPr>
            <w:rStyle w:val="Hyperlink"/>
            <w:noProof/>
          </w:rPr>
          <w:t>Mô hình thực thể</w:t>
        </w:r>
        <w:r w:rsidR="00C12796">
          <w:rPr>
            <w:noProof/>
            <w:webHidden/>
          </w:rPr>
          <w:tab/>
        </w:r>
        <w:r w:rsidR="00C12796">
          <w:rPr>
            <w:noProof/>
            <w:webHidden/>
          </w:rPr>
          <w:fldChar w:fldCharType="begin"/>
        </w:r>
        <w:r w:rsidR="00C12796">
          <w:rPr>
            <w:noProof/>
            <w:webHidden/>
          </w:rPr>
          <w:instrText xml:space="preserve"> PAGEREF _Toc6603004 \h </w:instrText>
        </w:r>
        <w:r w:rsidR="00C12796">
          <w:rPr>
            <w:noProof/>
            <w:webHidden/>
          </w:rPr>
        </w:r>
        <w:r w:rsidR="00C12796">
          <w:rPr>
            <w:noProof/>
            <w:webHidden/>
          </w:rPr>
          <w:fldChar w:fldCharType="separate"/>
        </w:r>
        <w:r w:rsidR="00C12796">
          <w:rPr>
            <w:noProof/>
            <w:webHidden/>
          </w:rPr>
          <w:t>12</w:t>
        </w:r>
        <w:r w:rsidR="00C12796">
          <w:rPr>
            <w:noProof/>
            <w:webHidden/>
          </w:rPr>
          <w:fldChar w:fldCharType="end"/>
        </w:r>
      </w:hyperlink>
    </w:p>
    <w:p w14:paraId="31B02EFB"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05" w:history="1">
        <w:r w:rsidR="00C12796" w:rsidRPr="00D0798C">
          <w:rPr>
            <w:rStyle w:val="Hyperlink"/>
            <w:b/>
            <w:noProof/>
          </w:rPr>
          <w:t xml:space="preserve">Hình 3. 2 </w:t>
        </w:r>
        <w:r w:rsidR="00C12796" w:rsidRPr="00D0798C">
          <w:rPr>
            <w:rStyle w:val="Hyperlink"/>
            <w:noProof/>
          </w:rPr>
          <w:t>Giao diện người dùng</w:t>
        </w:r>
        <w:r w:rsidR="00C12796">
          <w:rPr>
            <w:noProof/>
            <w:webHidden/>
          </w:rPr>
          <w:tab/>
        </w:r>
        <w:r w:rsidR="00C12796">
          <w:rPr>
            <w:noProof/>
            <w:webHidden/>
          </w:rPr>
          <w:fldChar w:fldCharType="begin"/>
        </w:r>
        <w:r w:rsidR="00C12796">
          <w:rPr>
            <w:noProof/>
            <w:webHidden/>
          </w:rPr>
          <w:instrText xml:space="preserve"> PAGEREF _Toc6603005 \h </w:instrText>
        </w:r>
        <w:r w:rsidR="00C12796">
          <w:rPr>
            <w:noProof/>
            <w:webHidden/>
          </w:rPr>
        </w:r>
        <w:r w:rsidR="00C12796">
          <w:rPr>
            <w:noProof/>
            <w:webHidden/>
          </w:rPr>
          <w:fldChar w:fldCharType="separate"/>
        </w:r>
        <w:r w:rsidR="00C12796">
          <w:rPr>
            <w:noProof/>
            <w:webHidden/>
          </w:rPr>
          <w:t>13</w:t>
        </w:r>
        <w:r w:rsidR="00C12796">
          <w:rPr>
            <w:noProof/>
            <w:webHidden/>
          </w:rPr>
          <w:fldChar w:fldCharType="end"/>
        </w:r>
      </w:hyperlink>
    </w:p>
    <w:p w14:paraId="4F070E00"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06" w:history="1">
        <w:r w:rsidR="00C12796" w:rsidRPr="00D0798C">
          <w:rPr>
            <w:rStyle w:val="Hyperlink"/>
            <w:b/>
            <w:noProof/>
          </w:rPr>
          <w:t>Hình 3. 3</w:t>
        </w:r>
        <w:r w:rsidR="00C12796" w:rsidRPr="00D0798C">
          <w:rPr>
            <w:rStyle w:val="Hyperlink"/>
            <w:noProof/>
          </w:rPr>
          <w:t xml:space="preserve"> Giao diện chức năng đăng nhập</w:t>
        </w:r>
        <w:r w:rsidR="00C12796">
          <w:rPr>
            <w:noProof/>
            <w:webHidden/>
          </w:rPr>
          <w:tab/>
        </w:r>
        <w:r w:rsidR="00C12796">
          <w:rPr>
            <w:noProof/>
            <w:webHidden/>
          </w:rPr>
          <w:fldChar w:fldCharType="begin"/>
        </w:r>
        <w:r w:rsidR="00C12796">
          <w:rPr>
            <w:noProof/>
            <w:webHidden/>
          </w:rPr>
          <w:instrText xml:space="preserve"> PAGEREF _Toc6603006 \h </w:instrText>
        </w:r>
        <w:r w:rsidR="00C12796">
          <w:rPr>
            <w:noProof/>
            <w:webHidden/>
          </w:rPr>
        </w:r>
        <w:r w:rsidR="00C12796">
          <w:rPr>
            <w:noProof/>
            <w:webHidden/>
          </w:rPr>
          <w:fldChar w:fldCharType="separate"/>
        </w:r>
        <w:r w:rsidR="00C12796">
          <w:rPr>
            <w:noProof/>
            <w:webHidden/>
          </w:rPr>
          <w:t>13</w:t>
        </w:r>
        <w:r w:rsidR="00C12796">
          <w:rPr>
            <w:noProof/>
            <w:webHidden/>
          </w:rPr>
          <w:fldChar w:fldCharType="end"/>
        </w:r>
      </w:hyperlink>
    </w:p>
    <w:p w14:paraId="5CB10664"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07" w:history="1">
        <w:r w:rsidR="00C12796" w:rsidRPr="00D0798C">
          <w:rPr>
            <w:rStyle w:val="Hyperlink"/>
            <w:b/>
            <w:noProof/>
          </w:rPr>
          <w:t>Hình 3. 4</w:t>
        </w:r>
        <w:r w:rsidR="00C12796" w:rsidRPr="00D0798C">
          <w:rPr>
            <w:rStyle w:val="Hyperlink"/>
            <w:noProof/>
          </w:rPr>
          <w:t xml:space="preserve"> Giao diện chức năng đăng ký tài khoản</w:t>
        </w:r>
        <w:r w:rsidR="00C12796">
          <w:rPr>
            <w:noProof/>
            <w:webHidden/>
          </w:rPr>
          <w:tab/>
        </w:r>
        <w:r w:rsidR="00C12796">
          <w:rPr>
            <w:noProof/>
            <w:webHidden/>
          </w:rPr>
          <w:fldChar w:fldCharType="begin"/>
        </w:r>
        <w:r w:rsidR="00C12796">
          <w:rPr>
            <w:noProof/>
            <w:webHidden/>
          </w:rPr>
          <w:instrText xml:space="preserve"> PAGEREF _Toc6603007 \h </w:instrText>
        </w:r>
        <w:r w:rsidR="00C12796">
          <w:rPr>
            <w:noProof/>
            <w:webHidden/>
          </w:rPr>
        </w:r>
        <w:r w:rsidR="00C12796">
          <w:rPr>
            <w:noProof/>
            <w:webHidden/>
          </w:rPr>
          <w:fldChar w:fldCharType="separate"/>
        </w:r>
        <w:r w:rsidR="00C12796">
          <w:rPr>
            <w:noProof/>
            <w:webHidden/>
          </w:rPr>
          <w:t>14</w:t>
        </w:r>
        <w:r w:rsidR="00C12796">
          <w:rPr>
            <w:noProof/>
            <w:webHidden/>
          </w:rPr>
          <w:fldChar w:fldCharType="end"/>
        </w:r>
      </w:hyperlink>
    </w:p>
    <w:p w14:paraId="0E4F15DB"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08" w:history="1">
        <w:r w:rsidR="00C12796" w:rsidRPr="00D0798C">
          <w:rPr>
            <w:rStyle w:val="Hyperlink"/>
            <w:b/>
            <w:noProof/>
          </w:rPr>
          <w:t xml:space="preserve">Hình 3. 5 </w:t>
        </w:r>
        <w:r w:rsidR="00C12796" w:rsidRPr="00D0798C">
          <w:rPr>
            <w:rStyle w:val="Hyperlink"/>
            <w:noProof/>
          </w:rPr>
          <w:t>Giao diện khi người dùng tạo địa điểm</w:t>
        </w:r>
        <w:r w:rsidR="00C12796">
          <w:rPr>
            <w:noProof/>
            <w:webHidden/>
          </w:rPr>
          <w:tab/>
        </w:r>
        <w:r w:rsidR="00C12796">
          <w:rPr>
            <w:noProof/>
            <w:webHidden/>
          </w:rPr>
          <w:fldChar w:fldCharType="begin"/>
        </w:r>
        <w:r w:rsidR="00C12796">
          <w:rPr>
            <w:noProof/>
            <w:webHidden/>
          </w:rPr>
          <w:instrText xml:space="preserve"> PAGEREF _Toc6603008 \h </w:instrText>
        </w:r>
        <w:r w:rsidR="00C12796">
          <w:rPr>
            <w:noProof/>
            <w:webHidden/>
          </w:rPr>
        </w:r>
        <w:r w:rsidR="00C12796">
          <w:rPr>
            <w:noProof/>
            <w:webHidden/>
          </w:rPr>
          <w:fldChar w:fldCharType="separate"/>
        </w:r>
        <w:r w:rsidR="00C12796">
          <w:rPr>
            <w:noProof/>
            <w:webHidden/>
          </w:rPr>
          <w:t>14</w:t>
        </w:r>
        <w:r w:rsidR="00C12796">
          <w:rPr>
            <w:noProof/>
            <w:webHidden/>
          </w:rPr>
          <w:fldChar w:fldCharType="end"/>
        </w:r>
      </w:hyperlink>
    </w:p>
    <w:p w14:paraId="0B0618C7"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09" w:history="1">
        <w:r w:rsidR="00C12796" w:rsidRPr="00D0798C">
          <w:rPr>
            <w:rStyle w:val="Hyperlink"/>
            <w:b/>
            <w:noProof/>
          </w:rPr>
          <w:t xml:space="preserve">Hình 3. 6 </w:t>
        </w:r>
        <w:r w:rsidR="00C12796" w:rsidRPr="00D0798C">
          <w:rPr>
            <w:rStyle w:val="Hyperlink"/>
            <w:noProof/>
          </w:rPr>
          <w:t>Giao diện khi tạo điểm thành công</w:t>
        </w:r>
        <w:r w:rsidR="00C12796">
          <w:rPr>
            <w:noProof/>
            <w:webHidden/>
          </w:rPr>
          <w:tab/>
        </w:r>
        <w:r w:rsidR="00C12796">
          <w:rPr>
            <w:noProof/>
            <w:webHidden/>
          </w:rPr>
          <w:fldChar w:fldCharType="begin"/>
        </w:r>
        <w:r w:rsidR="00C12796">
          <w:rPr>
            <w:noProof/>
            <w:webHidden/>
          </w:rPr>
          <w:instrText xml:space="preserve"> PAGEREF _Toc6603009 \h </w:instrText>
        </w:r>
        <w:r w:rsidR="00C12796">
          <w:rPr>
            <w:noProof/>
            <w:webHidden/>
          </w:rPr>
        </w:r>
        <w:r w:rsidR="00C12796">
          <w:rPr>
            <w:noProof/>
            <w:webHidden/>
          </w:rPr>
          <w:fldChar w:fldCharType="separate"/>
        </w:r>
        <w:r w:rsidR="00C12796">
          <w:rPr>
            <w:noProof/>
            <w:webHidden/>
          </w:rPr>
          <w:t>15</w:t>
        </w:r>
        <w:r w:rsidR="00C12796">
          <w:rPr>
            <w:noProof/>
            <w:webHidden/>
          </w:rPr>
          <w:fldChar w:fldCharType="end"/>
        </w:r>
      </w:hyperlink>
    </w:p>
    <w:p w14:paraId="03F12FD6"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0" w:history="1">
        <w:r w:rsidR="00C12796" w:rsidRPr="00D0798C">
          <w:rPr>
            <w:rStyle w:val="Hyperlink"/>
            <w:b/>
            <w:noProof/>
          </w:rPr>
          <w:t xml:space="preserve">Hình 3. 7 </w:t>
        </w:r>
        <w:r w:rsidR="00C12796" w:rsidRPr="00D0798C">
          <w:rPr>
            <w:rStyle w:val="Hyperlink"/>
            <w:noProof/>
          </w:rPr>
          <w:t>Giao diện người quản lý móc nối cái điểm dữ liệu lại với nhau</w:t>
        </w:r>
        <w:r w:rsidR="00C12796">
          <w:rPr>
            <w:noProof/>
            <w:webHidden/>
          </w:rPr>
          <w:tab/>
        </w:r>
        <w:r w:rsidR="00C12796">
          <w:rPr>
            <w:noProof/>
            <w:webHidden/>
          </w:rPr>
          <w:fldChar w:fldCharType="begin"/>
        </w:r>
        <w:r w:rsidR="00C12796">
          <w:rPr>
            <w:noProof/>
            <w:webHidden/>
          </w:rPr>
          <w:instrText xml:space="preserve"> PAGEREF _Toc6603010 \h </w:instrText>
        </w:r>
        <w:r w:rsidR="00C12796">
          <w:rPr>
            <w:noProof/>
            <w:webHidden/>
          </w:rPr>
        </w:r>
        <w:r w:rsidR="00C12796">
          <w:rPr>
            <w:noProof/>
            <w:webHidden/>
          </w:rPr>
          <w:fldChar w:fldCharType="separate"/>
        </w:r>
        <w:r w:rsidR="00C12796">
          <w:rPr>
            <w:noProof/>
            <w:webHidden/>
          </w:rPr>
          <w:t>15</w:t>
        </w:r>
        <w:r w:rsidR="00C12796">
          <w:rPr>
            <w:noProof/>
            <w:webHidden/>
          </w:rPr>
          <w:fldChar w:fldCharType="end"/>
        </w:r>
      </w:hyperlink>
    </w:p>
    <w:p w14:paraId="56C4D84B"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1" w:history="1">
        <w:r w:rsidR="00C12796" w:rsidRPr="00D0798C">
          <w:rPr>
            <w:rStyle w:val="Hyperlink"/>
            <w:b/>
            <w:noProof/>
          </w:rPr>
          <w:t>Hình 3. 8</w:t>
        </w:r>
        <w:r w:rsidR="00C12796" w:rsidRPr="00D0798C">
          <w:rPr>
            <w:rStyle w:val="Hyperlink"/>
            <w:noProof/>
          </w:rPr>
          <w:t xml:space="preserve"> Code đổ dữ liệu từ database vào danh sách</w:t>
        </w:r>
        <w:r w:rsidR="00C12796">
          <w:rPr>
            <w:noProof/>
            <w:webHidden/>
          </w:rPr>
          <w:tab/>
        </w:r>
        <w:r w:rsidR="00C12796">
          <w:rPr>
            <w:noProof/>
            <w:webHidden/>
          </w:rPr>
          <w:fldChar w:fldCharType="begin"/>
        </w:r>
        <w:r w:rsidR="00C12796">
          <w:rPr>
            <w:noProof/>
            <w:webHidden/>
          </w:rPr>
          <w:instrText xml:space="preserve"> PAGEREF _Toc6603011 \h </w:instrText>
        </w:r>
        <w:r w:rsidR="00C12796">
          <w:rPr>
            <w:noProof/>
            <w:webHidden/>
          </w:rPr>
        </w:r>
        <w:r w:rsidR="00C12796">
          <w:rPr>
            <w:noProof/>
            <w:webHidden/>
          </w:rPr>
          <w:fldChar w:fldCharType="separate"/>
        </w:r>
        <w:r w:rsidR="00C12796">
          <w:rPr>
            <w:noProof/>
            <w:webHidden/>
          </w:rPr>
          <w:t>17</w:t>
        </w:r>
        <w:r w:rsidR="00C12796">
          <w:rPr>
            <w:noProof/>
            <w:webHidden/>
          </w:rPr>
          <w:fldChar w:fldCharType="end"/>
        </w:r>
      </w:hyperlink>
    </w:p>
    <w:p w14:paraId="58AA8DE3"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2" w:history="1">
        <w:r w:rsidR="00C12796" w:rsidRPr="00D0798C">
          <w:rPr>
            <w:rStyle w:val="Hyperlink"/>
            <w:b/>
            <w:noProof/>
          </w:rPr>
          <w:t xml:space="preserve">Hình 3. 9 </w:t>
        </w:r>
        <w:r w:rsidR="00C12796" w:rsidRPr="00D0798C">
          <w:rPr>
            <w:rStyle w:val="Hyperlink"/>
            <w:noProof/>
          </w:rPr>
          <w:t>Thuật toán Dijkstra</w:t>
        </w:r>
        <w:r w:rsidR="00C12796">
          <w:rPr>
            <w:noProof/>
            <w:webHidden/>
          </w:rPr>
          <w:tab/>
        </w:r>
        <w:r w:rsidR="00C12796">
          <w:rPr>
            <w:noProof/>
            <w:webHidden/>
          </w:rPr>
          <w:fldChar w:fldCharType="begin"/>
        </w:r>
        <w:r w:rsidR="00C12796">
          <w:rPr>
            <w:noProof/>
            <w:webHidden/>
          </w:rPr>
          <w:instrText xml:space="preserve"> PAGEREF _Toc6603012 \h </w:instrText>
        </w:r>
        <w:r w:rsidR="00C12796">
          <w:rPr>
            <w:noProof/>
            <w:webHidden/>
          </w:rPr>
        </w:r>
        <w:r w:rsidR="00C12796">
          <w:rPr>
            <w:noProof/>
            <w:webHidden/>
          </w:rPr>
          <w:fldChar w:fldCharType="separate"/>
        </w:r>
        <w:r w:rsidR="00C12796">
          <w:rPr>
            <w:noProof/>
            <w:webHidden/>
          </w:rPr>
          <w:t>19</w:t>
        </w:r>
        <w:r w:rsidR="00C12796">
          <w:rPr>
            <w:noProof/>
            <w:webHidden/>
          </w:rPr>
          <w:fldChar w:fldCharType="end"/>
        </w:r>
      </w:hyperlink>
    </w:p>
    <w:p w14:paraId="221212BC"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3" w:history="1">
        <w:r w:rsidR="00C12796" w:rsidRPr="00D0798C">
          <w:rPr>
            <w:rStyle w:val="Hyperlink"/>
            <w:b/>
            <w:noProof/>
          </w:rPr>
          <w:t>Hình 3. 11</w:t>
        </w:r>
        <w:r w:rsidR="00C12796" w:rsidRPr="00D0798C">
          <w:rPr>
            <w:rStyle w:val="Hyperlink"/>
            <w:noProof/>
          </w:rPr>
          <w:t xml:space="preserve"> Vẽ đường đi trực quan lên Canvas</w:t>
        </w:r>
        <w:r w:rsidR="00C12796">
          <w:rPr>
            <w:noProof/>
            <w:webHidden/>
          </w:rPr>
          <w:tab/>
        </w:r>
        <w:r w:rsidR="00C12796">
          <w:rPr>
            <w:noProof/>
            <w:webHidden/>
          </w:rPr>
          <w:fldChar w:fldCharType="begin"/>
        </w:r>
        <w:r w:rsidR="00C12796">
          <w:rPr>
            <w:noProof/>
            <w:webHidden/>
          </w:rPr>
          <w:instrText xml:space="preserve"> PAGEREF _Toc6603013 \h </w:instrText>
        </w:r>
        <w:r w:rsidR="00C12796">
          <w:rPr>
            <w:noProof/>
            <w:webHidden/>
          </w:rPr>
        </w:r>
        <w:r w:rsidR="00C12796">
          <w:rPr>
            <w:noProof/>
            <w:webHidden/>
          </w:rPr>
          <w:fldChar w:fldCharType="separate"/>
        </w:r>
        <w:r w:rsidR="00C12796">
          <w:rPr>
            <w:noProof/>
            <w:webHidden/>
          </w:rPr>
          <w:t>21</w:t>
        </w:r>
        <w:r w:rsidR="00C12796">
          <w:rPr>
            <w:noProof/>
            <w:webHidden/>
          </w:rPr>
          <w:fldChar w:fldCharType="end"/>
        </w:r>
      </w:hyperlink>
    </w:p>
    <w:p w14:paraId="2A6584E6" w14:textId="77777777" w:rsidR="00C12796" w:rsidRDefault="00F725E1">
      <w:pPr>
        <w:pStyle w:val="TOC1"/>
        <w:tabs>
          <w:tab w:val="right" w:leader="dot" w:pos="9111"/>
        </w:tabs>
        <w:rPr>
          <w:rFonts w:asciiTheme="minorHAnsi" w:eastAsiaTheme="minorEastAsia" w:hAnsiTheme="minorHAnsi" w:cstheme="minorBidi"/>
          <w:noProof/>
          <w:sz w:val="24"/>
        </w:rPr>
      </w:pPr>
      <w:hyperlink w:anchor="_Toc6603014" w:history="1">
        <w:r w:rsidR="00C12796" w:rsidRPr="00D0798C">
          <w:rPr>
            <w:rStyle w:val="Hyperlink"/>
            <w:b/>
            <w:noProof/>
          </w:rPr>
          <w:t xml:space="preserve">Hình 3. 12 </w:t>
        </w:r>
        <w:r w:rsidR="00C12796" w:rsidRPr="00D0798C">
          <w:rPr>
            <w:rStyle w:val="Hyperlink"/>
            <w:noProof/>
          </w:rPr>
          <w:t>Chức năng tìm kiếm điểm đi và đến dựa trên từ khoá người dùng nhập vào</w:t>
        </w:r>
        <w:r w:rsidR="00C12796">
          <w:rPr>
            <w:noProof/>
            <w:webHidden/>
          </w:rPr>
          <w:tab/>
        </w:r>
        <w:r w:rsidR="00C12796">
          <w:rPr>
            <w:noProof/>
            <w:webHidden/>
          </w:rPr>
          <w:fldChar w:fldCharType="begin"/>
        </w:r>
        <w:r w:rsidR="00C12796">
          <w:rPr>
            <w:noProof/>
            <w:webHidden/>
          </w:rPr>
          <w:instrText xml:space="preserve"> PAGEREF _Toc6603014 \h </w:instrText>
        </w:r>
        <w:r w:rsidR="00C12796">
          <w:rPr>
            <w:noProof/>
            <w:webHidden/>
          </w:rPr>
        </w:r>
        <w:r w:rsidR="00C12796">
          <w:rPr>
            <w:noProof/>
            <w:webHidden/>
          </w:rPr>
          <w:fldChar w:fldCharType="separate"/>
        </w:r>
        <w:r w:rsidR="00C12796">
          <w:rPr>
            <w:noProof/>
            <w:webHidden/>
          </w:rPr>
          <w:t>22</w:t>
        </w:r>
        <w:r w:rsidR="00C12796">
          <w:rPr>
            <w:noProof/>
            <w:webHidden/>
          </w:rPr>
          <w:fldChar w:fldCharType="end"/>
        </w:r>
      </w:hyperlink>
    </w:p>
    <w:p w14:paraId="632468FE" w14:textId="77777777" w:rsidR="00867C2D" w:rsidRPr="005D5C20" w:rsidRDefault="007C3074" w:rsidP="007E6AB9">
      <w:pPr>
        <w:tabs>
          <w:tab w:val="center" w:pos="6379"/>
        </w:tabs>
        <w:spacing w:after="200" w:line="360" w:lineRule="auto"/>
        <w:rPr>
          <w:sz w:val="26"/>
          <w:szCs w:val="26"/>
        </w:rPr>
      </w:pPr>
      <w:r>
        <w:rPr>
          <w:sz w:val="26"/>
          <w:szCs w:val="26"/>
        </w:rPr>
        <w:fldChar w:fldCharType="end"/>
      </w:r>
    </w:p>
    <w:p w14:paraId="2D421672" w14:textId="17C64389" w:rsidR="007B1A23" w:rsidRDefault="00791EED" w:rsidP="007D1E63">
      <w:pPr>
        <w:spacing w:after="240"/>
        <w:outlineLvl w:val="0"/>
        <w:rPr>
          <w:szCs w:val="26"/>
        </w:rPr>
      </w:pPr>
      <w:r w:rsidRPr="00791EED">
        <w:rPr>
          <w:b/>
          <w:sz w:val="28"/>
        </w:rPr>
        <w:t>DANH MỤC BẢNG</w:t>
      </w:r>
    </w:p>
    <w:p w14:paraId="2C199B8A" w14:textId="70573EC1" w:rsidR="007D1E63" w:rsidRDefault="007D1E63">
      <w:pPr>
        <w:spacing w:after="200" w:line="276" w:lineRule="auto"/>
        <w:rPr>
          <w:szCs w:val="26"/>
        </w:rPr>
      </w:pPr>
      <w:r>
        <w:rPr>
          <w:szCs w:val="26"/>
        </w:rPr>
        <w:br w:type="page"/>
      </w:r>
    </w:p>
    <w:p w14:paraId="5E0F6F9E" w14:textId="77777777" w:rsidR="007D1E63" w:rsidRDefault="007D1E63" w:rsidP="007D1E63">
      <w:pPr>
        <w:spacing w:after="240"/>
        <w:outlineLvl w:val="0"/>
        <w:rPr>
          <w:sz w:val="26"/>
          <w:szCs w:val="26"/>
        </w:rPr>
      </w:pPr>
    </w:p>
    <w:p w14:paraId="5B63E502" w14:textId="77777777" w:rsidR="007B1A23" w:rsidRPr="00880D36" w:rsidRDefault="007B1A23" w:rsidP="00741781">
      <w:pPr>
        <w:pStyle w:val="Chng"/>
        <w:outlineLvl w:val="0"/>
      </w:pPr>
      <w:bookmarkStart w:id="6" w:name="_Toc6603020"/>
      <w:r w:rsidRPr="00880D36">
        <w:t>C</w:t>
      </w:r>
      <w:r w:rsidR="00CD13EC" w:rsidRPr="00880D36">
        <w:t>HƯƠNG 1</w:t>
      </w:r>
      <w:r w:rsidR="0064189C">
        <w:t xml:space="preserve"> – </w:t>
      </w:r>
      <w:r w:rsidR="009D641A">
        <w:t>TỔNG QUAN ĐỀ TÀI</w:t>
      </w:r>
      <w:bookmarkEnd w:id="6"/>
    </w:p>
    <w:p w14:paraId="22557683" w14:textId="77777777" w:rsidR="009D641A" w:rsidRDefault="009D641A" w:rsidP="00741781">
      <w:pPr>
        <w:pStyle w:val="Tiumccp1"/>
        <w:outlineLvl w:val="0"/>
      </w:pPr>
      <w:bookmarkStart w:id="7" w:name="_Toc530610995"/>
      <w:bookmarkStart w:id="8" w:name="_Toc530930230"/>
      <w:bookmarkStart w:id="9" w:name="_Toc6603021"/>
      <w:r>
        <w:t>1.1 Lý do chọn đề tài</w:t>
      </w:r>
      <w:bookmarkEnd w:id="7"/>
      <w:bookmarkEnd w:id="8"/>
      <w:bookmarkEnd w:id="9"/>
    </w:p>
    <w:p w14:paraId="5F1D512C" w14:textId="77777777" w:rsidR="00C22DDF" w:rsidRDefault="00C22DDF" w:rsidP="00C22DDF">
      <w:pPr>
        <w:pStyle w:val="Nidungvnbn"/>
        <w:rPr>
          <w:lang w:val="vi-VN"/>
        </w:rPr>
      </w:pPr>
      <w:bookmarkStart w:id="10" w:name="_Toc530610996"/>
      <w:r>
        <w:rPr>
          <w:lang w:val="vi-VN"/>
        </w:rPr>
        <w:t xml:space="preserve">So với các bản đồ truyền thống thì việc tìm kiếm bản đồ dựa trên các điểm đã có sẵn sau đó dùng những thuật toán tìm đường đi ngắn nhất và thời gian di chuyển ngắn nhất cùng với những đường đi vô hướng hoặc có hướng để có thể tìm ra một hướng di chuyển dễ dàng, nhanh chóng và tiện ích. Nhưng điều đó lại thiếu sót khi các điểm được cập nhật hàng ngày chỉ bởi người quản lý hoặc những người có quyền sử dụng  phầm mềm, điều đó sẽ gây nên tổn thất về thời gian cũng như bỏ ra công sức vô ích khi mà một điểm có thể thay đổi nhiều lần trong một thời gian ngắn. </w:t>
      </w:r>
      <w:r w:rsidRPr="00DE121E">
        <w:rPr>
          <w:lang w:val="vi-VN"/>
        </w:rPr>
        <w:t>Vậy nên, việc tạo ra một phần mềm thay thế công việc quản lý</w:t>
      </w:r>
      <w:r>
        <w:rPr>
          <w:lang w:val="vi-VN"/>
        </w:rPr>
        <w:t>, thu thập, cập nhật bản đồ</w:t>
      </w:r>
      <w:r w:rsidRPr="00DE121E">
        <w:rPr>
          <w:lang w:val="vi-VN"/>
        </w:rPr>
        <w:t xml:space="preserve"> đang là nhu cầu vô cùng cấp thiết để có thể giải quyết được các vấn đề trên, nhằm mục đích tiết kiệm nguồn lực, giảm thiểu tối đa việc sai xót trong quá trình </w:t>
      </w:r>
      <w:r>
        <w:rPr>
          <w:lang w:val="vi-VN"/>
        </w:rPr>
        <w:t>hoạt động của bản đồ</w:t>
      </w:r>
      <w:r w:rsidRPr="00BB67DB">
        <w:rPr>
          <w:lang w:val="vi-VN"/>
        </w:rPr>
        <w:t>.</w:t>
      </w:r>
    </w:p>
    <w:p w14:paraId="78E19D2C" w14:textId="5FE279F1" w:rsidR="009D641A" w:rsidRPr="00C22DDF" w:rsidRDefault="00C22DDF" w:rsidP="00C22DDF">
      <w:pPr>
        <w:pStyle w:val="Nidungvnbn"/>
        <w:rPr>
          <w:lang w:val="vi-VN"/>
        </w:rPr>
      </w:pPr>
      <w:r w:rsidRPr="00BB67DB">
        <w:rPr>
          <w:lang w:val="vi-VN"/>
        </w:rPr>
        <w:t xml:space="preserve">Vì vậy </w:t>
      </w:r>
      <w:r>
        <w:rPr>
          <w:lang w:val="vi-VN"/>
        </w:rPr>
        <w:t xml:space="preserve">em </w:t>
      </w:r>
      <w:r w:rsidRPr="00BB67DB">
        <w:rPr>
          <w:lang w:val="vi-VN"/>
        </w:rPr>
        <w:t>quyết định thực hiện bài tập lớn “Xây dựng phần mềm tra cứu và tạo dựng bản đồ khu</w:t>
      </w:r>
      <w:r w:rsidR="007F2E77">
        <w:rPr>
          <w:lang w:val="vi-VN"/>
        </w:rPr>
        <w:t xml:space="preserve"> vực</w:t>
      </w:r>
      <w:r w:rsidRPr="00BB67DB">
        <w:rPr>
          <w:lang w:val="vi-VN"/>
        </w:rPr>
        <w:t>” mà cụ thể h</w:t>
      </w:r>
      <w:r>
        <w:rPr>
          <w:lang w:val="vi-VN"/>
        </w:rPr>
        <w:t xml:space="preserve">ơn </w:t>
      </w:r>
      <w:r w:rsidR="0003027F">
        <w:rPr>
          <w:lang w:val="vi-VN"/>
        </w:rPr>
        <w:t xml:space="preserve">đó </w:t>
      </w:r>
      <w:r>
        <w:rPr>
          <w:lang w:val="vi-VN"/>
        </w:rPr>
        <w:t>là “Phần mềm quản lý, thu thập, cập nhật bản đồ khu vực”</w:t>
      </w:r>
    </w:p>
    <w:p w14:paraId="0257967A" w14:textId="77777777" w:rsidR="009D641A" w:rsidRPr="007B5A3A" w:rsidRDefault="009D641A" w:rsidP="00741781">
      <w:pPr>
        <w:pStyle w:val="Tiumccp1"/>
        <w:outlineLvl w:val="0"/>
        <w:rPr>
          <w:lang w:val="vi-VN"/>
        </w:rPr>
      </w:pPr>
      <w:bookmarkStart w:id="11" w:name="_Toc530930231"/>
      <w:bookmarkStart w:id="12" w:name="_Toc6603022"/>
      <w:r w:rsidRPr="007B5A3A">
        <w:rPr>
          <w:lang w:val="vi-VN"/>
        </w:rPr>
        <w:t>1.2 Mục đích và ý nghĩa đề tài</w:t>
      </w:r>
      <w:bookmarkEnd w:id="10"/>
      <w:bookmarkEnd w:id="11"/>
      <w:bookmarkEnd w:id="12"/>
    </w:p>
    <w:p w14:paraId="4EF90612" w14:textId="77777777" w:rsidR="00221449" w:rsidRPr="007B5A3A" w:rsidRDefault="00221449" w:rsidP="00221449">
      <w:pPr>
        <w:pStyle w:val="Nidungvnbn"/>
        <w:rPr>
          <w:lang w:val="vi-VN"/>
        </w:rPr>
      </w:pPr>
      <w:r w:rsidRPr="007B5A3A">
        <w:rPr>
          <w:lang w:val="vi-VN"/>
        </w:rPr>
        <w:t xml:space="preserve">Như đã phân tích ở trên, so với việc vận hành bản đồ một cách truyền thống thì việc sử dụng phần mềm đã và đang mang lại nhiều thay đổi tích cực cho việc quản lý, thu thập, cập nhật. Vậy phần mềm quản lý bán hàng đã thay đổi việc quản lý, thu thập và cập nhật như thế nào? </w:t>
      </w:r>
    </w:p>
    <w:p w14:paraId="426AC518" w14:textId="77777777" w:rsidR="00221449" w:rsidRPr="007B5A3A" w:rsidRDefault="00221449" w:rsidP="00221449">
      <w:pPr>
        <w:pStyle w:val="Nidungvnbn"/>
        <w:rPr>
          <w:lang w:val="vi-VN"/>
        </w:rPr>
      </w:pPr>
      <w:r w:rsidRPr="007B5A3A">
        <w:rPr>
          <w:lang w:val="vi-VN"/>
        </w:rPr>
        <w:t>Đầu tiên là phần mềm cho phép người dùng tìm kiếm bản đồ dễ dàng, nhanh chóng và hiệu quả. Việc tìm kiếm có thể được gợi ý bằng tên gần giống với tên mà người dùng đã nhập, đưa ra một vài đề xuất cho người dùng.</w:t>
      </w:r>
    </w:p>
    <w:p w14:paraId="5D165504" w14:textId="6E6040B6" w:rsidR="00830FBD" w:rsidRPr="007B5A3A" w:rsidRDefault="00221449" w:rsidP="00EF6441">
      <w:pPr>
        <w:pStyle w:val="Nidungvnbn"/>
        <w:rPr>
          <w:lang w:val="vi-VN"/>
        </w:rPr>
      </w:pPr>
      <w:r w:rsidRPr="007B5A3A">
        <w:rPr>
          <w:lang w:val="vi-VN"/>
        </w:rPr>
        <w:t>Thứ hai là vào hệ thống tạo dựng để có thể chỉnh sửa, cập nhật vị trí bản đồ. Đối với người sử dụng bình thường họ</w:t>
      </w:r>
      <w:r w:rsidR="00DA7D72" w:rsidRPr="007B5A3A">
        <w:rPr>
          <w:lang w:val="vi-VN"/>
        </w:rPr>
        <w:t xml:space="preserve"> có thể tuỳ chỉnh các địa điểm, cập nhật vị trí trên </w:t>
      </w:r>
      <w:r w:rsidR="00DA7D72" w:rsidRPr="007B5A3A">
        <w:rPr>
          <w:lang w:val="vi-VN"/>
        </w:rPr>
        <w:lastRenderedPageBreak/>
        <w:t>bản đồ theo ý kiến của họ. Tuy nhiên điều này sẽ gây ra nhằm lẫn cho chương trình vì những thành phần không trung thực đối với phần mềm. Để giải quyết việc này thì em  nghĩ chúng ta nên thực hiện rà soát cùng một địa điểm cập nhật sẽ lưu lại những thông tin cập nhật để việc quyết định tính đúng sai của địa điệm một cách chính xác hơn.</w:t>
      </w:r>
    </w:p>
    <w:p w14:paraId="27ECD6A8" w14:textId="56EF16F7" w:rsidR="00C00496" w:rsidRPr="007B5A3A" w:rsidRDefault="00C00496" w:rsidP="00FA4BC0">
      <w:pPr>
        <w:pStyle w:val="Nidungvnbn"/>
        <w:rPr>
          <w:lang w:val="vi-VN"/>
        </w:rPr>
      </w:pPr>
      <w:r w:rsidRPr="007B5A3A">
        <w:rPr>
          <w:lang w:val="vi-VN"/>
        </w:rPr>
        <w:t xml:space="preserve">Và cuối cùng, </w:t>
      </w:r>
      <w:r w:rsidR="0015759F" w:rsidRPr="007B5A3A">
        <w:rPr>
          <w:lang w:val="vi-VN"/>
        </w:rPr>
        <w:t xml:space="preserve">ngoài những chức năng hiện tại, nếu có thời gian và trình độ em muốn thực hiện thêm một vài cập nhật liên quan tới </w:t>
      </w:r>
      <w:r w:rsidR="00FA4BC0" w:rsidRPr="007B5A3A">
        <w:rPr>
          <w:lang w:val="vi-VN"/>
        </w:rPr>
        <w:t>AI (Artificial Intelligence – Trí tuệ thông minh nhân tạo)</w:t>
      </w:r>
      <w:r w:rsidR="007444FC" w:rsidRPr="007B5A3A">
        <w:rPr>
          <w:lang w:val="vi-VN"/>
        </w:rPr>
        <w:t xml:space="preserve"> tìm kiếm bằng hình ảnh hoặc địa điểm liên quan</w:t>
      </w:r>
      <w:r w:rsidR="006845F1" w:rsidRPr="007B5A3A">
        <w:rPr>
          <w:lang w:val="vi-VN"/>
        </w:rPr>
        <w:t xml:space="preserve"> bằng hình ảnh</w:t>
      </w:r>
      <w:r w:rsidR="00FA4BC0" w:rsidRPr="007B5A3A">
        <w:rPr>
          <w:lang w:val="vi-VN"/>
        </w:rPr>
        <w:t xml:space="preserve"> </w:t>
      </w:r>
      <w:r w:rsidR="0015759F" w:rsidRPr="007B5A3A">
        <w:rPr>
          <w:lang w:val="vi-VN"/>
        </w:rPr>
        <w:t>và sử dụng API của những trang web mạng xã hội trực tuyến</w:t>
      </w:r>
      <w:r w:rsidR="00BE6E43" w:rsidRPr="007B5A3A">
        <w:rPr>
          <w:lang w:val="vi-VN"/>
        </w:rPr>
        <w:t xml:space="preserve"> để cập nhật địa điểm checkin</w:t>
      </w:r>
      <w:r w:rsidR="0015759F" w:rsidRPr="007B5A3A">
        <w:rPr>
          <w:lang w:val="vi-VN"/>
        </w:rPr>
        <w:t>, vì số lượng người sử dụng nhiều nên việc cập nhật địa điểm sẽ thực hiện một cách chính xác hơn.</w:t>
      </w:r>
    </w:p>
    <w:p w14:paraId="3CC85830" w14:textId="09BA4BFE" w:rsidR="000D476D" w:rsidRPr="007B5A3A" w:rsidRDefault="000D476D" w:rsidP="00830FBD">
      <w:pPr>
        <w:pStyle w:val="Nidungvnbn"/>
        <w:rPr>
          <w:lang w:val="vi-VN"/>
        </w:rPr>
      </w:pPr>
      <w:r w:rsidRPr="007B5A3A">
        <w:rPr>
          <w:lang w:val="vi-VN"/>
        </w:rPr>
        <w:t xml:space="preserve">Tổng kết lại, cho dù phần mềm quản lý </w:t>
      </w:r>
      <w:r w:rsidR="002F3D5A" w:rsidRPr="007B5A3A">
        <w:rPr>
          <w:lang w:val="vi-VN"/>
        </w:rPr>
        <w:t xml:space="preserve">bản đồ khu vực </w:t>
      </w:r>
      <w:r w:rsidRPr="007B5A3A">
        <w:rPr>
          <w:lang w:val="vi-VN"/>
        </w:rPr>
        <w:t>đã thay đổi việc quản lý như thế nào đi chăng nữa thì chúng ta đều có thể thấy đượ</w:t>
      </w:r>
      <w:r w:rsidR="002B61B7" w:rsidRPr="007B5A3A">
        <w:rPr>
          <w:lang w:val="vi-VN"/>
        </w:rPr>
        <w:t xml:space="preserve">c những lợi ích mà nó mang lại. Nhưng về cơ bản những lợi ích đó đều nhắm tới một mục đích duy nhất, đó chính là hỗ trợ </w:t>
      </w:r>
      <w:r w:rsidR="000C05ED" w:rsidRPr="007B5A3A">
        <w:rPr>
          <w:lang w:val="vi-VN"/>
        </w:rPr>
        <w:t xml:space="preserve">người sử dụng cũng như người quản lý phần mềm </w:t>
      </w:r>
      <w:r w:rsidR="002B61B7" w:rsidRPr="007B5A3A">
        <w:rPr>
          <w:lang w:val="vi-VN"/>
        </w:rPr>
        <w:t>trong việc theo dõi</w:t>
      </w:r>
      <w:r w:rsidR="009D548F" w:rsidRPr="007B5A3A">
        <w:rPr>
          <w:lang w:val="vi-VN"/>
        </w:rPr>
        <w:t>, thua thập cập nhật các địa điểm một cách chính xác, nhanh chóng và dễ dàng trên phần mềm</w:t>
      </w:r>
      <w:r w:rsidR="002B61B7" w:rsidRPr="007B5A3A">
        <w:rPr>
          <w:lang w:val="vi-VN"/>
        </w:rPr>
        <w:t>.</w:t>
      </w:r>
    </w:p>
    <w:p w14:paraId="6CEC0C31" w14:textId="77777777" w:rsidR="009D641A" w:rsidRPr="002F54EA" w:rsidRDefault="009D641A" w:rsidP="00741781">
      <w:pPr>
        <w:pStyle w:val="Tiumccp1"/>
        <w:outlineLvl w:val="0"/>
        <w:rPr>
          <w:lang w:val="vi-VN"/>
        </w:rPr>
      </w:pPr>
      <w:bookmarkStart w:id="13" w:name="_Toc530610997"/>
      <w:bookmarkStart w:id="14" w:name="_Toc530930232"/>
      <w:bookmarkStart w:id="15" w:name="_Toc6603023"/>
      <w:r w:rsidRPr="002F54EA">
        <w:rPr>
          <w:lang w:val="vi-VN"/>
        </w:rPr>
        <w:t>1.3 Phạm vi nghiên cứu</w:t>
      </w:r>
      <w:bookmarkEnd w:id="13"/>
      <w:bookmarkEnd w:id="14"/>
      <w:bookmarkEnd w:id="15"/>
    </w:p>
    <w:p w14:paraId="369C9D13" w14:textId="77777777" w:rsidR="007260B2" w:rsidRPr="002F54EA" w:rsidRDefault="007260B2" w:rsidP="007260B2">
      <w:pPr>
        <w:pStyle w:val="Nidungvnbn"/>
        <w:rPr>
          <w:lang w:val="vi-VN"/>
        </w:rPr>
      </w:pPr>
      <w:r w:rsidRPr="002F54EA">
        <w:rPr>
          <w:lang w:val="vi-VN"/>
        </w:rPr>
        <w:t xml:space="preserve">Chương trình được xây dựng hỗ trợ các mô hình quản lý trong việc bán hàng. </w:t>
      </w:r>
    </w:p>
    <w:p w14:paraId="3142C3AF" w14:textId="322F4541" w:rsidR="009D641A" w:rsidRPr="002F54EA" w:rsidRDefault="007260B2" w:rsidP="009D641A">
      <w:pPr>
        <w:pStyle w:val="Nidungvnbn"/>
        <w:rPr>
          <w:lang w:val="vi-VN"/>
        </w:rPr>
      </w:pPr>
      <w:r w:rsidRPr="002F54EA">
        <w:rPr>
          <w:lang w:val="vi-VN"/>
        </w:rPr>
        <w:t xml:space="preserve">Về tổ chức, hệ thống được phân chia thực hiện theo hai tác nhân chính: người quản lý </w:t>
      </w:r>
      <w:r w:rsidR="008267A3" w:rsidRPr="002F54EA">
        <w:rPr>
          <w:lang w:val="vi-VN"/>
        </w:rPr>
        <w:t xml:space="preserve">phần mềm </w:t>
      </w:r>
      <w:r w:rsidRPr="002F54EA">
        <w:rPr>
          <w:lang w:val="vi-VN"/>
        </w:rPr>
        <w:t xml:space="preserve">và </w:t>
      </w:r>
      <w:r w:rsidR="008267A3" w:rsidRPr="002F54EA">
        <w:rPr>
          <w:lang w:val="vi-VN"/>
        </w:rPr>
        <w:t>người sử dụng phần mềm</w:t>
      </w:r>
      <w:r w:rsidRPr="002F54EA">
        <w:rPr>
          <w:lang w:val="vi-VN"/>
        </w:rPr>
        <w:t xml:space="preserve">. Mỗi tác nhân </w:t>
      </w:r>
      <w:r w:rsidR="0061015D" w:rsidRPr="002F54EA">
        <w:rPr>
          <w:lang w:val="vi-VN"/>
        </w:rPr>
        <w:t xml:space="preserve">sẽ thực hiện theo các chức năng </w:t>
      </w:r>
      <w:r w:rsidR="004A3389" w:rsidRPr="002F54EA">
        <w:rPr>
          <w:lang w:val="vi-VN"/>
        </w:rPr>
        <w:t>được quy định</w:t>
      </w:r>
      <w:r w:rsidR="0061015D" w:rsidRPr="002F54EA">
        <w:rPr>
          <w:lang w:val="vi-VN"/>
        </w:rPr>
        <w:t xml:space="preserve"> trong phần mềm.</w:t>
      </w:r>
    </w:p>
    <w:p w14:paraId="7908974A" w14:textId="01BBD070" w:rsidR="00232A1D" w:rsidRPr="002F54EA" w:rsidRDefault="007260B2" w:rsidP="00DB1C4B">
      <w:pPr>
        <w:pStyle w:val="Nidungvnbn"/>
        <w:rPr>
          <w:lang w:val="vi-VN"/>
        </w:rPr>
      </w:pPr>
      <w:r w:rsidRPr="002F54EA">
        <w:rPr>
          <w:lang w:val="vi-VN"/>
        </w:rPr>
        <w:t xml:space="preserve">Về dữ liệu, hệ thống bao gồm mọi dữ liệu liên quan đến các thông tin </w:t>
      </w:r>
      <w:r w:rsidR="00232A1D" w:rsidRPr="002F54EA">
        <w:rPr>
          <w:lang w:val="vi-VN"/>
        </w:rPr>
        <w:t>bản đồ trong khu vực</w:t>
      </w:r>
      <w:r w:rsidR="00AE6CC8" w:rsidRPr="002F54EA">
        <w:rPr>
          <w:lang w:val="vi-VN"/>
        </w:rPr>
        <w:t xml:space="preserve"> cụ thể</w:t>
      </w:r>
      <w:r w:rsidR="00C661D5" w:rsidRPr="002F54EA">
        <w:rPr>
          <w:lang w:val="vi-VN"/>
        </w:rPr>
        <w:t>.</w:t>
      </w:r>
    </w:p>
    <w:p w14:paraId="39BF1377" w14:textId="62E4F3CD" w:rsidR="009D641A" w:rsidRDefault="007260B2" w:rsidP="00DB1C4B">
      <w:pPr>
        <w:pStyle w:val="Nidungvnbn"/>
      </w:pPr>
      <w:r>
        <w:t xml:space="preserve">Về kỹ thuật, </w:t>
      </w:r>
      <w:r w:rsidR="00D214FC">
        <w:t xml:space="preserve">ứng dụng </w:t>
      </w:r>
      <w:r>
        <w:t>được viết bằng ngôn ngữ</w:t>
      </w:r>
      <w:r w:rsidR="00DC7BBD">
        <w:t xml:space="preserve"> C#, phần mềm Visual Studio 2017</w:t>
      </w:r>
      <w:r w:rsidR="0069698C">
        <w:t xml:space="preserve"> (WPF</w:t>
      </w:r>
      <w:r w:rsidR="004F7F92">
        <w:t>)</w:t>
      </w:r>
      <w:r w:rsidR="00270EB8">
        <w:t xml:space="preserve"> dùng các thư viện như Material Design, Interactivity (Trigger)</w:t>
      </w:r>
      <w:r w:rsidR="00716750">
        <w:t>, …</w:t>
      </w:r>
      <w:r>
        <w:t xml:space="preserve">, </w:t>
      </w:r>
      <w:r w:rsidR="008C465E">
        <w:t xml:space="preserve">Microsoft </w:t>
      </w:r>
      <w:r>
        <w:t>SQL Server Management Studio</w:t>
      </w:r>
      <w:r w:rsidR="000420D8">
        <w:t xml:space="preserve"> 17</w:t>
      </w:r>
      <w:r w:rsidR="00BE6CBC">
        <w:t xml:space="preserve">, </w:t>
      </w:r>
      <w:r w:rsidR="00BE6CBC">
        <w:rPr>
          <w:lang w:val="vi-VN"/>
        </w:rPr>
        <w:t>Universal Maps Downloader.</w:t>
      </w:r>
    </w:p>
    <w:p w14:paraId="725A8BCD" w14:textId="77777777" w:rsidR="00453AB1" w:rsidRPr="009D641A" w:rsidRDefault="009D641A" w:rsidP="009D641A">
      <w:pPr>
        <w:spacing w:after="200" w:line="276" w:lineRule="auto"/>
      </w:pPr>
      <w:r>
        <w:br w:type="page"/>
      </w:r>
    </w:p>
    <w:p w14:paraId="16B233EE" w14:textId="77777777" w:rsidR="007B1A23" w:rsidRDefault="00453AB1" w:rsidP="00741781">
      <w:pPr>
        <w:pStyle w:val="Chng"/>
        <w:outlineLvl w:val="0"/>
      </w:pPr>
      <w:bookmarkStart w:id="16" w:name="_Toc6603024"/>
      <w:r w:rsidRPr="004A7C39">
        <w:lastRenderedPageBreak/>
        <w:t>CHƯƠNG 2</w:t>
      </w:r>
      <w:r w:rsidR="00024496">
        <w:t xml:space="preserve"> – </w:t>
      </w:r>
      <w:r w:rsidR="00350BED">
        <w:t xml:space="preserve">PHÂN TÍCH </w:t>
      </w:r>
      <w:r w:rsidR="009D641A">
        <w:t>YÊU CẦU HỆ THỐNG</w:t>
      </w:r>
      <w:bookmarkEnd w:id="16"/>
    </w:p>
    <w:p w14:paraId="4D7F000F" w14:textId="77777777" w:rsidR="003F5C2A" w:rsidRDefault="003F5C2A" w:rsidP="00741781">
      <w:pPr>
        <w:pStyle w:val="Tiumccp1"/>
        <w:outlineLvl w:val="0"/>
      </w:pPr>
      <w:bookmarkStart w:id="17" w:name="_Toc6603025"/>
      <w:r>
        <w:t>2.1 Đặc tả hệ thống</w:t>
      </w:r>
      <w:bookmarkEnd w:id="17"/>
    </w:p>
    <w:p w14:paraId="1C322E0C" w14:textId="77777777" w:rsidR="00AE34FD" w:rsidRDefault="00AE34FD" w:rsidP="00741781">
      <w:pPr>
        <w:pStyle w:val="Tiumccp2"/>
        <w:outlineLvl w:val="0"/>
      </w:pPr>
      <w:bookmarkStart w:id="18" w:name="_Toc6603026"/>
      <w:r>
        <w:t>2.1.1 Đặc tả yêu cầu hệ thống</w:t>
      </w:r>
      <w:bookmarkEnd w:id="18"/>
    </w:p>
    <w:p w14:paraId="338A81C0" w14:textId="39916DFC" w:rsidR="00A827BA" w:rsidRDefault="00AE34FD" w:rsidP="00741781">
      <w:pPr>
        <w:pStyle w:val="Tiumccp3"/>
        <w:outlineLvl w:val="0"/>
      </w:pPr>
      <w:bookmarkStart w:id="19" w:name="_Toc6603027"/>
      <w:r>
        <w:t>2.1.1.1 Yêu cầu chức năng</w:t>
      </w:r>
      <w:bookmarkEnd w:id="19"/>
    </w:p>
    <w:p w14:paraId="668AEBDF" w14:textId="3FD3B639" w:rsidR="0072480D" w:rsidRDefault="0072480D" w:rsidP="007C3074">
      <w:pPr>
        <w:pStyle w:val="Nidungvnbn"/>
      </w:pPr>
      <w:r>
        <w:t xml:space="preserve">Ứng dụng xây dụng và tạo dựng bản đồ trong khu vực </w:t>
      </w:r>
      <w:r w:rsidR="001B1D1F">
        <w:t>là ứng dụng cung cấp hai chức năng chính là tìm kiếm và cập nhật bản đồ.</w:t>
      </w:r>
    </w:p>
    <w:p w14:paraId="6C22F267" w14:textId="05D61076" w:rsidR="001B1D1F" w:rsidRDefault="001B1D1F" w:rsidP="001B1D1F">
      <w:pPr>
        <w:pStyle w:val="Nidungvnbn"/>
      </w:pPr>
      <w:r>
        <w:t xml:space="preserve">Người dùng sẽ được sử dụng bản đồ để tìm </w:t>
      </w:r>
      <w:r w:rsidR="00027173">
        <w:t>kiếm, v</w:t>
      </w:r>
      <w:r>
        <w:t>iệc tìm kiếm có thể được gợi ý bằng tên gần giống với tên mà người dùng đã nhập, đưa ra một vài đề xuất cho người dùng.</w:t>
      </w:r>
      <w:r w:rsidR="00EC645A">
        <w:t xml:space="preserve"> Sau khi tìm kiếm phần mềm sẽ đưa ra danh sách cách đường đi cho người sử </w:t>
      </w:r>
      <w:r w:rsidR="009B0497">
        <w:t xml:space="preserve">dụng, mặt khác trên bản đồ sẽ thể hiện đường đi ngắn nhất từ điểm xuất phát cho tới điểm đích mà người sử dụng tìm kiếm. </w:t>
      </w:r>
    </w:p>
    <w:p w14:paraId="36A532B9" w14:textId="5A52D0AB" w:rsidR="007C3074" w:rsidRDefault="004958EF" w:rsidP="007C3074">
      <w:pPr>
        <w:pStyle w:val="Nidungvnbn"/>
      </w:pPr>
      <w:r>
        <w:t>Ngoài việc tìm kiếm thì người sử dụng có thể vào chức năng tạo mới để cập nhật hoặc tạo mới địa điểm cho khu vực đó. Nếu là khu vực tạo mới sẽ được người quản lý phần mềm xác nhận và chấp thuận để có thể đưa lên bản đồ. Còn là khu vực cập nhật thì sẽ dựa vào kết quả chính xác nhất và nhiều nhất trong bảng thông tin dữ liệu để có thể đưa lên bản đồ thông tin địa điểm chính xác nhất.</w:t>
      </w:r>
      <w:r w:rsidR="00D65058">
        <w:t xml:space="preserve">  </w:t>
      </w:r>
    </w:p>
    <w:p w14:paraId="7A97BE77" w14:textId="3C6BF599" w:rsidR="007C3074" w:rsidRDefault="00D0143A" w:rsidP="00B1498E">
      <w:pPr>
        <w:pStyle w:val="Nidungvnbn"/>
      </w:pPr>
      <w:r>
        <w:t xml:space="preserve">Người quản lý phần mềm cũng như người có quyền hạn quản lý phần mềm có thể chỉnh sửa, cập nhật </w:t>
      </w:r>
      <w:r w:rsidR="00DC001B">
        <w:t xml:space="preserve">địa điểm theo ý muốn của mình. </w:t>
      </w:r>
      <w:r w:rsidR="00B1498E">
        <w:t>Từ đó sẽ tạo dựng nên một bản đồ hoàn chỉnh và chính xác hơn. Mọi thông tin cập nhật, chỉnh sửa sẽ được lưu trữ để có thể truy xuất một cách dễ dàng và nhanh chóng.</w:t>
      </w:r>
    </w:p>
    <w:p w14:paraId="2A72E493" w14:textId="77777777" w:rsidR="00AE34FD" w:rsidRDefault="00AE34FD" w:rsidP="00741781">
      <w:pPr>
        <w:pStyle w:val="Tiumccp3"/>
        <w:outlineLvl w:val="0"/>
      </w:pPr>
      <w:bookmarkStart w:id="20" w:name="_Toc6603028"/>
      <w:r>
        <w:t>2.1.1.2 Yêu cầu phi chức năng</w:t>
      </w:r>
      <w:bookmarkEnd w:id="20"/>
    </w:p>
    <w:p w14:paraId="748EB2AE" w14:textId="26D00241" w:rsidR="00876517" w:rsidRPr="00FD1B77" w:rsidRDefault="00FD1B77" w:rsidP="00FD1B77">
      <w:pPr>
        <w:pStyle w:val="Nidungvnbn"/>
        <w:ind w:firstLine="0"/>
        <w:rPr>
          <w:b/>
        </w:rPr>
      </w:pPr>
      <w:r w:rsidRPr="00FD1B77">
        <w:rPr>
          <w:b/>
        </w:rPr>
        <w:t>*</w:t>
      </w:r>
      <w:r w:rsidR="008537EE" w:rsidRPr="00FD1B77">
        <w:rPr>
          <w:b/>
        </w:rPr>
        <w:t>Yêu cầu về sản phẩm</w:t>
      </w:r>
    </w:p>
    <w:p w14:paraId="14F34C0F" w14:textId="1B63FAA2" w:rsidR="00876517" w:rsidRDefault="00FD1B77" w:rsidP="00FD1B77">
      <w:pPr>
        <w:pStyle w:val="Nidungvnbn"/>
      </w:pPr>
      <w:r>
        <w:t xml:space="preserve">- </w:t>
      </w:r>
      <w:r w:rsidR="00876517">
        <w:t>Có thể phóng to, thu nhỏ trên bản đồ một cách nhanh chóng.</w:t>
      </w:r>
    </w:p>
    <w:p w14:paraId="6666208E" w14:textId="0C02E7D6" w:rsidR="008537EE" w:rsidRPr="00FD1B77" w:rsidRDefault="00876517" w:rsidP="00FD1B77">
      <w:pPr>
        <w:pStyle w:val="Nidungvnbn"/>
      </w:pPr>
      <w:r>
        <w:t xml:space="preserve">- </w:t>
      </w:r>
      <w:r w:rsidR="008537EE" w:rsidRPr="00FD1B77">
        <w:t xml:space="preserve">Được sử dụng trong môi trường : Hệ điều hành Windows </w:t>
      </w:r>
      <w:r w:rsidR="00544E50">
        <w:t>7</w:t>
      </w:r>
      <w:r w:rsidR="008537EE" w:rsidRPr="00FD1B77">
        <w:t xml:space="preserve"> trở lên…</w:t>
      </w:r>
    </w:p>
    <w:p w14:paraId="76FBDF65" w14:textId="79EE0C91" w:rsidR="008537EE" w:rsidRPr="00FD1B77" w:rsidRDefault="00FD1B77" w:rsidP="00FD1B77">
      <w:pPr>
        <w:pStyle w:val="Nidungvnbn"/>
      </w:pPr>
      <w:r>
        <w:t xml:space="preserve">- </w:t>
      </w:r>
      <w:r w:rsidR="008537EE" w:rsidRPr="00FD1B77">
        <w:t>Đạt hiệu quả về thời gian : thời gian cần thiết để thực hiện tra cứu thông tin không quá 10 giây, thời gian cần thiết để cập</w:t>
      </w:r>
      <w:r w:rsidR="00B04B01">
        <w:t xml:space="preserve"> nhật dữ liệu không quá 5 giây, …</w:t>
      </w:r>
    </w:p>
    <w:p w14:paraId="37B6108A" w14:textId="77777777" w:rsidR="008537EE" w:rsidRPr="00FD1B77" w:rsidRDefault="00FD1B77" w:rsidP="00FD1B77">
      <w:pPr>
        <w:pStyle w:val="Nidungvnbn"/>
      </w:pPr>
      <w:r>
        <w:lastRenderedPageBreak/>
        <w:t xml:space="preserve">- </w:t>
      </w:r>
      <w:r w:rsidR="008537EE" w:rsidRPr="00FD1B77">
        <w:t>Độ tin cậy cao : kết quả trả về chính xác, đầy đủ, ngắn gọn…</w:t>
      </w:r>
    </w:p>
    <w:p w14:paraId="5EA558DF" w14:textId="77777777" w:rsidR="008537EE" w:rsidRPr="00FD1B77" w:rsidRDefault="00FD1B77" w:rsidP="00FD1B77">
      <w:pPr>
        <w:pStyle w:val="Nidungvnbn"/>
      </w:pPr>
      <w:r>
        <w:t xml:space="preserve">- </w:t>
      </w:r>
      <w:r w:rsidR="008537EE" w:rsidRPr="00FD1B77">
        <w:t>Tính linh động : có khả năng mở rộng, thuận tiện cho việc bảo trì và phát triển hệ thống. Có đầy đủ các tiện ích phục vụ cho người dùng cũng như tuân thủ theo trật tự thực hiện yêu cầu của người sử dụng và phần giao diện chung…</w:t>
      </w:r>
    </w:p>
    <w:p w14:paraId="084F3B95" w14:textId="77777777" w:rsidR="008537EE" w:rsidRPr="00FD1B77" w:rsidRDefault="008537EE" w:rsidP="00741781">
      <w:pPr>
        <w:pStyle w:val="Nidungvnbn"/>
        <w:ind w:firstLine="0"/>
        <w:outlineLvl w:val="0"/>
        <w:rPr>
          <w:b/>
        </w:rPr>
      </w:pPr>
      <w:r w:rsidRPr="00FD1B77">
        <w:rPr>
          <w:b/>
        </w:rPr>
        <w:t>*Yêu cầu tổ chức</w:t>
      </w:r>
    </w:p>
    <w:p w14:paraId="62AD6B10" w14:textId="16AE5ED2" w:rsidR="008537EE" w:rsidRPr="00FD1B77" w:rsidRDefault="008537EE" w:rsidP="00FD1B77">
      <w:pPr>
        <w:pStyle w:val="Nidungvnbn"/>
      </w:pPr>
      <w:r w:rsidRPr="00FD1B77">
        <w:t xml:space="preserve">- Cần cài đặt Microsoft SQL Server để quản lý dữ liệu, Microsoft Visual Studio </w:t>
      </w:r>
      <w:r w:rsidR="00A41521">
        <w:t>2017</w:t>
      </w:r>
      <w:r w:rsidRPr="00FD1B77">
        <w:t xml:space="preserve"> để xây dựng chương trình</w:t>
      </w:r>
      <w:r w:rsidR="00A321A0">
        <w:t xml:space="preserve">, </w:t>
      </w:r>
      <w:r w:rsidR="00A321A0">
        <w:rPr>
          <w:lang w:val="vi-VN"/>
        </w:rPr>
        <w:t>Universal Maps Downloader để lấy hình ảnh trực quan từ google thông qua những toạ độ cho trước</w:t>
      </w:r>
      <w:r w:rsidR="006C7C74">
        <w:rPr>
          <w:lang w:val="vi-VN"/>
        </w:rPr>
        <w:t xml:space="preserve"> của khu vực</w:t>
      </w:r>
      <w:r w:rsidR="00A321A0">
        <w:rPr>
          <w:lang w:val="vi-VN"/>
        </w:rPr>
        <w:t>.</w:t>
      </w:r>
    </w:p>
    <w:p w14:paraId="31F13DE6" w14:textId="77777777" w:rsidR="008537EE" w:rsidRPr="00FD1B77" w:rsidRDefault="008537EE" w:rsidP="00FD1B77">
      <w:pPr>
        <w:pStyle w:val="Nidungvnbn"/>
      </w:pPr>
      <w:r w:rsidRPr="00FD1B77">
        <w:t xml:space="preserve">- Hợp chuẩn : nhất quán các chức năng, sử dụng phông chữ thống nhất (theo tiêu chuẩn Unicode), thống nhất kiểu dữ liệu nhập vào… </w:t>
      </w:r>
    </w:p>
    <w:p w14:paraId="0EE0686A" w14:textId="77777777" w:rsidR="008537EE" w:rsidRPr="00FD1B77" w:rsidRDefault="008537EE" w:rsidP="00741781">
      <w:pPr>
        <w:pStyle w:val="Nidungvnbn"/>
        <w:ind w:firstLine="0"/>
        <w:outlineLvl w:val="0"/>
        <w:rPr>
          <w:b/>
        </w:rPr>
      </w:pPr>
      <w:r w:rsidRPr="00FD1B77">
        <w:rPr>
          <w:b/>
        </w:rPr>
        <w:t>*Yêu cầu bên ngoài</w:t>
      </w:r>
    </w:p>
    <w:p w14:paraId="52126567" w14:textId="206F71B9" w:rsidR="008537EE" w:rsidRPr="00FD1B77" w:rsidRDefault="008537EE" w:rsidP="00FD1B77">
      <w:pPr>
        <w:pStyle w:val="Nidungvnbn"/>
      </w:pPr>
      <w:r w:rsidRPr="00FD1B77">
        <w:t>- Bảo mật : Mỗi tài khoản được</w:t>
      </w:r>
      <w:r w:rsidR="006857BB">
        <w:t xml:space="preserve"> của người quản lý</w:t>
      </w:r>
      <w:r w:rsidRPr="00FD1B77">
        <w:t xml:space="preserve"> phân quyền chỉ được phép truy cập tới các chức năng và thông tin cần thiết liên quan đến nhiệm vụ và trách nhiệm của mình, đồng thời không được cập tới các chức năng nằm ngoài phạm vi trách nhiệm của mình. Việc phân quyền do quản trị hệ thống đảm nhận.</w:t>
      </w:r>
    </w:p>
    <w:p w14:paraId="26C8F16B" w14:textId="77777777" w:rsidR="008537EE" w:rsidRPr="00FD1B77" w:rsidRDefault="008537EE" w:rsidP="00FD1B77">
      <w:pPr>
        <w:pStyle w:val="Nidungvnbn"/>
      </w:pPr>
      <w:r w:rsidRPr="00FD1B77">
        <w:t>- An toàn : Tất cả thông tin được lưu trữ trên 10 năm, không mất mát thông tin, không có sự nhầm lẫn sai lệch, thông tin chính xác và được lưu trữ rõ ràng, không dư thừa thông tin…</w:t>
      </w:r>
    </w:p>
    <w:p w14:paraId="05E256EA" w14:textId="77777777" w:rsidR="008537EE" w:rsidRPr="00FD1B77" w:rsidRDefault="008537EE" w:rsidP="00FD1B77">
      <w:pPr>
        <w:pStyle w:val="Nidungvnbn"/>
      </w:pPr>
      <w:r w:rsidRPr="00FD1B77">
        <w:t>- Tương thích : dễ dàng tương thích giữa các hệ thống chương trình</w:t>
      </w:r>
    </w:p>
    <w:p w14:paraId="572CF598" w14:textId="77777777" w:rsidR="00907CEE" w:rsidRDefault="00907CEE" w:rsidP="00741781">
      <w:pPr>
        <w:pStyle w:val="Tiumccp2"/>
        <w:outlineLvl w:val="0"/>
      </w:pPr>
      <w:bookmarkStart w:id="21" w:name="_Toc6603029"/>
      <w:r>
        <w:t>2.1.2 Các nhóm chức năng của hệ thống</w:t>
      </w:r>
      <w:bookmarkEnd w:id="21"/>
    </w:p>
    <w:p w14:paraId="72D6B6F6" w14:textId="77777777" w:rsidR="00E53F2A" w:rsidRDefault="00E53F2A" w:rsidP="00E53F2A">
      <w:pPr>
        <w:pStyle w:val="Nidungvnbn"/>
      </w:pPr>
      <w:r>
        <w:t>Chức năng của hệ thống có thể chia làm các nhóm chức năng chính như sau:</w:t>
      </w:r>
    </w:p>
    <w:p w14:paraId="551F407F" w14:textId="33E1DE7C" w:rsidR="00D816B7" w:rsidRDefault="00E53F2A" w:rsidP="00D816B7">
      <w:pPr>
        <w:pStyle w:val="Nidungvnbn"/>
        <w:numPr>
          <w:ilvl w:val="0"/>
          <w:numId w:val="21"/>
        </w:numPr>
      </w:pPr>
      <w:r>
        <w:t>Nhóm chức năng đăng nhập hệ thống</w:t>
      </w:r>
      <w:r w:rsidR="00D816B7">
        <w:t xml:space="preserve"> thống của người quản lý.</w:t>
      </w:r>
    </w:p>
    <w:p w14:paraId="596C2030" w14:textId="5395C636" w:rsidR="00D816B7" w:rsidRDefault="00D816B7" w:rsidP="00D816B7">
      <w:pPr>
        <w:pStyle w:val="Nidungvnbn"/>
        <w:numPr>
          <w:ilvl w:val="0"/>
          <w:numId w:val="21"/>
        </w:numPr>
      </w:pPr>
      <w:r>
        <w:t>Nhóm chức năng tìm kiếm bản đồ.</w:t>
      </w:r>
    </w:p>
    <w:p w14:paraId="2AFA250D" w14:textId="5EA593FE" w:rsidR="00D816B7" w:rsidRDefault="00D816B7" w:rsidP="00D816B7">
      <w:pPr>
        <w:pStyle w:val="Nidungvnbn"/>
        <w:numPr>
          <w:ilvl w:val="0"/>
          <w:numId w:val="21"/>
        </w:numPr>
      </w:pPr>
      <w:r>
        <w:t>Nhóm chức năng quản lý</w:t>
      </w:r>
      <w:r w:rsidR="0069516F">
        <w:t>, thêm, cập nhật, xoá, sữa</w:t>
      </w:r>
      <w:r>
        <w:t xml:space="preserve"> thông tin địa điểm bản đồ trong khu vực.</w:t>
      </w:r>
    </w:p>
    <w:p w14:paraId="02A68B32" w14:textId="77777777" w:rsidR="004463C9" w:rsidRDefault="004463C9" w:rsidP="00741781">
      <w:pPr>
        <w:pStyle w:val="Chng"/>
        <w:outlineLvl w:val="0"/>
        <w:rPr>
          <w:i/>
        </w:rPr>
      </w:pPr>
      <w:bookmarkStart w:id="22" w:name="_Toc6603030"/>
      <w:r w:rsidRPr="00453AB1">
        <w:t>CHƯƠNG 3</w:t>
      </w:r>
      <w:r>
        <w:t xml:space="preserve"> –THIẾT KẾ HỆ THỐNG</w:t>
      </w:r>
      <w:bookmarkEnd w:id="22"/>
      <w:r w:rsidRPr="00B10E7E">
        <w:rPr>
          <w:i/>
        </w:rPr>
        <w:t xml:space="preserve"> </w:t>
      </w:r>
    </w:p>
    <w:p w14:paraId="4A369F2E" w14:textId="77777777" w:rsidR="00867C2D" w:rsidRDefault="008537EE" w:rsidP="00741781">
      <w:pPr>
        <w:pStyle w:val="Tiumccp1"/>
        <w:outlineLvl w:val="0"/>
      </w:pPr>
      <w:bookmarkStart w:id="23" w:name="_Toc6603031"/>
      <w:r>
        <w:t>3.1 Thiết kế dữ liệu</w:t>
      </w:r>
      <w:bookmarkEnd w:id="23"/>
    </w:p>
    <w:p w14:paraId="0B332589" w14:textId="77777777" w:rsidR="00741781" w:rsidRDefault="008537EE" w:rsidP="00C05192">
      <w:pPr>
        <w:pStyle w:val="Bngbiu-nidung"/>
      </w:pPr>
      <w:r>
        <w:lastRenderedPageBreak/>
        <w:t xml:space="preserve">3.1.2 Mô hình </w:t>
      </w:r>
      <w:r w:rsidR="00983791">
        <w:t>thực thể</w:t>
      </w:r>
    </w:p>
    <w:p w14:paraId="54B16E8D" w14:textId="77777777" w:rsidR="00741781" w:rsidRDefault="00BC3866" w:rsidP="00741781">
      <w:pPr>
        <w:pStyle w:val="Bngbiu-nidung"/>
        <w:keepNext/>
        <w:ind w:firstLine="0"/>
      </w:pPr>
      <w:r>
        <w:rPr>
          <w:noProof/>
          <w:lang w:val="vi-VN" w:eastAsia="ja-JP"/>
        </w:rPr>
        <w:drawing>
          <wp:inline distT="0" distB="0" distL="0" distR="0" wp14:anchorId="3F122725" wp14:editId="234175AC">
            <wp:extent cx="5780405" cy="4724400"/>
            <wp:effectExtent l="0" t="0" r="10795" b="0"/>
            <wp:docPr id="25" name="Picture 25" descr="../../../../Desktop/61c9abeba3bb46e51faa.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61c9abeba3bb46e51faa.j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0405" cy="4724400"/>
                    </a:xfrm>
                    <a:prstGeom prst="rect">
                      <a:avLst/>
                    </a:prstGeom>
                    <a:noFill/>
                    <a:ln>
                      <a:noFill/>
                    </a:ln>
                  </pic:spPr>
                </pic:pic>
              </a:graphicData>
            </a:graphic>
          </wp:inline>
        </w:drawing>
      </w:r>
    </w:p>
    <w:p w14:paraId="2C859363" w14:textId="7688CEAE" w:rsidR="008537EE" w:rsidRPr="007564B4" w:rsidRDefault="00741781" w:rsidP="00741781">
      <w:pPr>
        <w:pStyle w:val="Caption"/>
        <w:ind w:left="2160" w:firstLine="720"/>
        <w:jc w:val="left"/>
        <w:rPr>
          <w:b/>
          <w:sz w:val="28"/>
          <w:szCs w:val="28"/>
        </w:rPr>
      </w:pPr>
      <w:bookmarkStart w:id="24" w:name="_Toc6603004"/>
      <w:r w:rsidRPr="007564B4">
        <w:rPr>
          <w:b/>
          <w:sz w:val="28"/>
          <w:szCs w:val="28"/>
        </w:rPr>
        <w:t xml:space="preserve">Hình 3. </w:t>
      </w:r>
      <w:r w:rsidRPr="007564B4">
        <w:rPr>
          <w:b/>
          <w:sz w:val="28"/>
          <w:szCs w:val="28"/>
        </w:rPr>
        <w:fldChar w:fldCharType="begin"/>
      </w:r>
      <w:r w:rsidRPr="007564B4">
        <w:rPr>
          <w:b/>
          <w:sz w:val="28"/>
          <w:szCs w:val="28"/>
        </w:rPr>
        <w:instrText xml:space="preserve"> SEQ Hình_3. \* ARABIC </w:instrText>
      </w:r>
      <w:r w:rsidRPr="007564B4">
        <w:rPr>
          <w:b/>
          <w:sz w:val="28"/>
          <w:szCs w:val="28"/>
        </w:rPr>
        <w:fldChar w:fldCharType="separate"/>
      </w:r>
      <w:r w:rsidR="00BA27C8">
        <w:rPr>
          <w:b/>
          <w:noProof/>
          <w:sz w:val="28"/>
          <w:szCs w:val="28"/>
        </w:rPr>
        <w:t>1</w:t>
      </w:r>
      <w:r w:rsidRPr="007564B4">
        <w:rPr>
          <w:b/>
          <w:sz w:val="28"/>
          <w:szCs w:val="28"/>
        </w:rPr>
        <w:fldChar w:fldCharType="end"/>
      </w:r>
      <w:r w:rsidRPr="007564B4">
        <w:rPr>
          <w:b/>
          <w:sz w:val="28"/>
          <w:szCs w:val="28"/>
        </w:rPr>
        <w:t xml:space="preserve"> </w:t>
      </w:r>
      <w:r w:rsidR="007564B4" w:rsidRPr="007564B4">
        <w:rPr>
          <w:sz w:val="28"/>
          <w:szCs w:val="28"/>
        </w:rPr>
        <w:t xml:space="preserve">Mô hình </w:t>
      </w:r>
      <w:r w:rsidRPr="007564B4">
        <w:rPr>
          <w:sz w:val="28"/>
          <w:szCs w:val="28"/>
        </w:rPr>
        <w:t>thực thể</w:t>
      </w:r>
      <w:bookmarkEnd w:id="24"/>
    </w:p>
    <w:p w14:paraId="7E01787F" w14:textId="5620DE3D" w:rsidR="00DC5AE6" w:rsidRDefault="008537EE" w:rsidP="00741781">
      <w:pPr>
        <w:pStyle w:val="Tiumccp2"/>
        <w:outlineLvl w:val="0"/>
      </w:pPr>
      <w:bookmarkStart w:id="25" w:name="_Toc6603032"/>
      <w:r>
        <w:t>3.1.2</w:t>
      </w:r>
      <w:r w:rsidR="00386AC2">
        <w:t xml:space="preserve"> </w:t>
      </w:r>
      <w:r>
        <w:t>Mô hình quan hệ</w:t>
      </w:r>
      <w:bookmarkEnd w:id="25"/>
    </w:p>
    <w:p w14:paraId="4D6847DB" w14:textId="3714BACF" w:rsidR="00386AC2" w:rsidRPr="00386AC2" w:rsidRDefault="00F4648F" w:rsidP="00741781">
      <w:pPr>
        <w:pStyle w:val="Nidungvnbn"/>
        <w:ind w:firstLine="426"/>
        <w:outlineLvl w:val="0"/>
      </w:pPr>
      <w:r>
        <w:rPr>
          <w:b/>
        </w:rPr>
        <w:t>VERTEX</w:t>
      </w:r>
      <w:r w:rsidR="00875AD1">
        <w:t>(</w:t>
      </w:r>
      <w:r w:rsidR="00617C00" w:rsidRPr="00617C00">
        <w:rPr>
          <w:u w:val="single"/>
        </w:rPr>
        <w:t>ID</w:t>
      </w:r>
      <w:r w:rsidR="00617C00">
        <w:t>, X, Y, VERTEXNAME</w:t>
      </w:r>
      <w:r w:rsidR="00875AD1">
        <w:t>,</w:t>
      </w:r>
      <w:r w:rsidR="00875AD1" w:rsidRPr="00875AD1">
        <w:t xml:space="preserve"> </w:t>
      </w:r>
      <w:r w:rsidR="00617C00">
        <w:t>NUMBER_VERTEX_KE</w:t>
      </w:r>
      <w:r w:rsidR="00875AD1">
        <w:t>)</w:t>
      </w:r>
    </w:p>
    <w:p w14:paraId="3827603E" w14:textId="59A3EC16" w:rsidR="000C7762" w:rsidRDefault="00433E39" w:rsidP="00741781">
      <w:pPr>
        <w:pStyle w:val="Nidungvnbn"/>
        <w:ind w:firstLine="426"/>
        <w:outlineLvl w:val="0"/>
      </w:pPr>
      <w:r w:rsidRPr="00433E39">
        <w:rPr>
          <w:b/>
        </w:rPr>
        <w:t>VERTEX_VERTEX</w:t>
      </w:r>
      <w:r w:rsidR="00875AD1">
        <w:t>(</w:t>
      </w:r>
      <w:r w:rsidR="0075156F" w:rsidRPr="0057383E">
        <w:rPr>
          <w:u w:val="single"/>
        </w:rPr>
        <w:t>V1, V2</w:t>
      </w:r>
      <w:r w:rsidR="00875AD1">
        <w:t xml:space="preserve">, </w:t>
      </w:r>
      <w:r w:rsidR="0075156F">
        <w:t>WEIGHT</w:t>
      </w:r>
      <w:r w:rsidR="00875AD1">
        <w:t>)</w:t>
      </w:r>
    </w:p>
    <w:p w14:paraId="28F0B1F2" w14:textId="7EB6F507" w:rsidR="000159A2" w:rsidRPr="00386AC2" w:rsidRDefault="00381D5D" w:rsidP="00741781">
      <w:pPr>
        <w:pStyle w:val="Nidungvnbn"/>
        <w:ind w:firstLine="0"/>
        <w:jc w:val="left"/>
        <w:outlineLvl w:val="0"/>
      </w:pPr>
      <w:r>
        <w:rPr>
          <w:b/>
        </w:rPr>
        <w:t xml:space="preserve">      </w:t>
      </w:r>
      <w:r w:rsidR="000159A2">
        <w:rPr>
          <w:b/>
        </w:rPr>
        <w:t>VERTEX_SAVED</w:t>
      </w:r>
      <w:r w:rsidR="000159A2">
        <w:t>(</w:t>
      </w:r>
      <w:r w:rsidR="00627FCF" w:rsidRPr="00342AA0">
        <w:rPr>
          <w:u w:val="single"/>
        </w:rPr>
        <w:t>STT</w:t>
      </w:r>
      <w:r w:rsidR="000159A2" w:rsidRPr="00342AA0">
        <w:rPr>
          <w:u w:val="single"/>
        </w:rPr>
        <w:t>,</w:t>
      </w:r>
      <w:r w:rsidR="00627FCF" w:rsidRPr="00342AA0">
        <w:rPr>
          <w:u w:val="single"/>
        </w:rPr>
        <w:t xml:space="preserve"> ID</w:t>
      </w:r>
      <w:r w:rsidR="00627FCF">
        <w:t>,</w:t>
      </w:r>
      <w:r w:rsidR="000159A2">
        <w:t xml:space="preserve"> X, Y, VERTEXNAME,</w:t>
      </w:r>
      <w:r>
        <w:t xml:space="preserve"> </w:t>
      </w:r>
      <w:r w:rsidR="000159A2">
        <w:t>NUMBER_VERTEX_KE)</w:t>
      </w:r>
    </w:p>
    <w:p w14:paraId="5FDFE3B5" w14:textId="7BF3BA52" w:rsidR="00DE15DC" w:rsidRPr="004E1C42" w:rsidRDefault="00DE084F" w:rsidP="00741781">
      <w:pPr>
        <w:pStyle w:val="Nidungvnbn"/>
        <w:ind w:firstLine="426"/>
        <w:outlineLvl w:val="0"/>
      </w:pPr>
      <w:r>
        <w:rPr>
          <w:b/>
        </w:rPr>
        <w:t>MAP</w:t>
      </w:r>
      <w:r w:rsidR="004E1C42">
        <w:rPr>
          <w:b/>
        </w:rPr>
        <w:t>USER</w:t>
      </w:r>
      <w:r w:rsidR="004E1C42">
        <w:t>(</w:t>
      </w:r>
      <w:r w:rsidR="004E1C42" w:rsidRPr="00983791">
        <w:rPr>
          <w:u w:val="single"/>
        </w:rPr>
        <w:t>USERNAME</w:t>
      </w:r>
      <w:r w:rsidR="004E1C42">
        <w:t>, PASSWORD)</w:t>
      </w:r>
    </w:p>
    <w:p w14:paraId="0B2222F6" w14:textId="77777777" w:rsidR="00D57069" w:rsidRDefault="008537EE" w:rsidP="005967E9">
      <w:pPr>
        <w:pStyle w:val="Tiumccp1"/>
        <w:numPr>
          <w:ilvl w:val="1"/>
          <w:numId w:val="21"/>
        </w:numPr>
        <w:ind w:left="426"/>
        <w:outlineLvl w:val="0"/>
      </w:pPr>
      <w:bookmarkStart w:id="26" w:name="_Toc6603033"/>
      <w:r>
        <w:t>Thiết kế giao diện</w:t>
      </w:r>
      <w:bookmarkEnd w:id="26"/>
    </w:p>
    <w:p w14:paraId="615581E6" w14:textId="77777777" w:rsidR="009A1EA6" w:rsidRDefault="00D57069" w:rsidP="009A1EA6">
      <w:pPr>
        <w:pStyle w:val="Bngbiu-nidung"/>
        <w:keepNext/>
        <w:ind w:firstLine="0"/>
        <w:jc w:val="center"/>
      </w:pPr>
      <w:r>
        <w:rPr>
          <w:noProof/>
          <w:lang w:val="vi-VN" w:eastAsia="ja-JP"/>
        </w:rPr>
        <w:lastRenderedPageBreak/>
        <w:drawing>
          <wp:inline distT="0" distB="0" distL="0" distR="0" wp14:anchorId="3ADE68EA" wp14:editId="5BB0B1D2">
            <wp:extent cx="5890867" cy="3311151"/>
            <wp:effectExtent l="0" t="0" r="2540" b="0"/>
            <wp:docPr id="26" name="Picture 26" descr="../../../../Library/Application%20Support/ZaloPC/2014348585815055036/ZaloDownloads/picture/1096757468674081392/z1347082172854_571ec27e48198e25ba73f1fdde448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Application%20Support/ZaloPC/2014348585815055036/ZaloDownloads/picture/1096757468674081392/z1347082172854_571ec27e48198e25ba73f1fdde448db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6443" cy="3336768"/>
                    </a:xfrm>
                    <a:prstGeom prst="rect">
                      <a:avLst/>
                    </a:prstGeom>
                    <a:noFill/>
                    <a:ln>
                      <a:noFill/>
                    </a:ln>
                  </pic:spPr>
                </pic:pic>
              </a:graphicData>
            </a:graphic>
          </wp:inline>
        </w:drawing>
      </w:r>
    </w:p>
    <w:p w14:paraId="28653FC7" w14:textId="4942DCDA" w:rsidR="009A1EA6" w:rsidRDefault="009A1EA6" w:rsidP="009A1EA6">
      <w:pPr>
        <w:pStyle w:val="Caption"/>
      </w:pPr>
      <w:bookmarkStart w:id="27" w:name="_Toc6603005"/>
      <w:r w:rsidRPr="009A1EA6">
        <w:rPr>
          <w:b/>
        </w:rPr>
        <w:t xml:space="preserve">Hình 3. </w:t>
      </w:r>
      <w:r w:rsidRPr="009A1EA6">
        <w:rPr>
          <w:b/>
        </w:rPr>
        <w:fldChar w:fldCharType="begin"/>
      </w:r>
      <w:r w:rsidRPr="009A1EA6">
        <w:rPr>
          <w:b/>
        </w:rPr>
        <w:instrText xml:space="preserve"> SEQ Hình_3. \* ARABIC </w:instrText>
      </w:r>
      <w:r w:rsidRPr="009A1EA6">
        <w:rPr>
          <w:b/>
        </w:rPr>
        <w:fldChar w:fldCharType="separate"/>
      </w:r>
      <w:r w:rsidR="00BA27C8">
        <w:rPr>
          <w:b/>
          <w:noProof/>
        </w:rPr>
        <w:t>2</w:t>
      </w:r>
      <w:r w:rsidRPr="009A1EA6">
        <w:rPr>
          <w:b/>
        </w:rPr>
        <w:fldChar w:fldCharType="end"/>
      </w:r>
      <w:r w:rsidRPr="009A1EA6">
        <w:rPr>
          <w:b/>
        </w:rPr>
        <w:t xml:space="preserve"> </w:t>
      </w:r>
      <w:r w:rsidRPr="009A1EA6">
        <w:t>Giao diện người dùng</w:t>
      </w:r>
      <w:bookmarkEnd w:id="27"/>
    </w:p>
    <w:p w14:paraId="2D36B862" w14:textId="77777777" w:rsidR="009A1EA6" w:rsidRPr="009A1EA6" w:rsidRDefault="009A1EA6" w:rsidP="009A1EA6"/>
    <w:p w14:paraId="7B73D06B" w14:textId="77777777" w:rsidR="009A1EA6" w:rsidRDefault="00D57069" w:rsidP="009A1EA6">
      <w:pPr>
        <w:pStyle w:val="Bngbiu-nidung"/>
        <w:keepNext/>
        <w:ind w:firstLine="0"/>
        <w:jc w:val="center"/>
      </w:pPr>
      <w:r>
        <w:rPr>
          <w:noProof/>
          <w:lang w:val="vi-VN" w:eastAsia="ja-JP"/>
        </w:rPr>
        <w:drawing>
          <wp:inline distT="0" distB="0" distL="0" distR="0" wp14:anchorId="4552E473" wp14:editId="43E7D489">
            <wp:extent cx="3398557" cy="2988148"/>
            <wp:effectExtent l="0" t="0" r="5080" b="9525"/>
            <wp:docPr id="27" name="Picture 27" descr="../../../../Library/Application%20Support/ZaloPC/2014348585815055036/ZaloDownloads/picture/1096757468674081392/z1347082637735_bc4e56279952bf08a270879cc80b43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Application%20Support/ZaloPC/2014348585815055036/ZaloDownloads/picture/1096757468674081392/z1347082637735_bc4e56279952bf08a270879cc80b43e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1289" cy="3078474"/>
                    </a:xfrm>
                    <a:prstGeom prst="rect">
                      <a:avLst/>
                    </a:prstGeom>
                    <a:noFill/>
                    <a:ln>
                      <a:noFill/>
                    </a:ln>
                  </pic:spPr>
                </pic:pic>
              </a:graphicData>
            </a:graphic>
          </wp:inline>
        </w:drawing>
      </w:r>
    </w:p>
    <w:p w14:paraId="6585DEAD" w14:textId="30EA1923" w:rsidR="009A1EA6" w:rsidRDefault="009A1EA6" w:rsidP="009A1EA6">
      <w:pPr>
        <w:pStyle w:val="Caption"/>
      </w:pPr>
      <w:bookmarkStart w:id="28" w:name="_Toc6603006"/>
      <w:r w:rsidRPr="009A1EA6">
        <w:rPr>
          <w:b/>
        </w:rPr>
        <w:t xml:space="preserve">Hình 3. </w:t>
      </w:r>
      <w:r w:rsidRPr="009A1EA6">
        <w:rPr>
          <w:b/>
        </w:rPr>
        <w:fldChar w:fldCharType="begin"/>
      </w:r>
      <w:r w:rsidRPr="009A1EA6">
        <w:rPr>
          <w:b/>
        </w:rPr>
        <w:instrText xml:space="preserve"> SEQ Hình_3. \* ARABIC </w:instrText>
      </w:r>
      <w:r w:rsidRPr="009A1EA6">
        <w:rPr>
          <w:b/>
        </w:rPr>
        <w:fldChar w:fldCharType="separate"/>
      </w:r>
      <w:r w:rsidR="00BA27C8">
        <w:rPr>
          <w:b/>
          <w:noProof/>
        </w:rPr>
        <w:t>3</w:t>
      </w:r>
      <w:r w:rsidRPr="009A1EA6">
        <w:rPr>
          <w:b/>
        </w:rPr>
        <w:fldChar w:fldCharType="end"/>
      </w:r>
      <w:r>
        <w:t xml:space="preserve"> Giao diện chức năng đăng nhập</w:t>
      </w:r>
      <w:bookmarkEnd w:id="28"/>
    </w:p>
    <w:p w14:paraId="43BEACA9" w14:textId="77777777" w:rsidR="009A1EA6" w:rsidRDefault="00D57069" w:rsidP="009A1EA6">
      <w:pPr>
        <w:pStyle w:val="Bngbiu-nidung"/>
        <w:keepNext/>
        <w:ind w:firstLine="0"/>
        <w:jc w:val="center"/>
      </w:pPr>
      <w:r>
        <w:rPr>
          <w:noProof/>
          <w:lang w:val="vi-VN" w:eastAsia="ja-JP"/>
        </w:rPr>
        <w:lastRenderedPageBreak/>
        <w:drawing>
          <wp:inline distT="0" distB="0" distL="0" distR="0" wp14:anchorId="29575CD8" wp14:editId="38D4FD79">
            <wp:extent cx="3362493" cy="2968251"/>
            <wp:effectExtent l="0" t="0" r="0" b="3810"/>
            <wp:docPr id="28" name="Picture 28" descr="../../../../Library/Application%20Support/ZaloPC/2014348585815055036/ZaloDownloads/picture/1096757468674081392/z1347083128268_39724a16d34e295801fd60138feaa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Application%20Support/ZaloPC/2014348585815055036/ZaloDownloads/picture/1096757468674081392/z1347083128268_39724a16d34e295801fd60138feaa2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9091" cy="3044696"/>
                    </a:xfrm>
                    <a:prstGeom prst="rect">
                      <a:avLst/>
                    </a:prstGeom>
                    <a:noFill/>
                    <a:ln>
                      <a:noFill/>
                    </a:ln>
                  </pic:spPr>
                </pic:pic>
              </a:graphicData>
            </a:graphic>
          </wp:inline>
        </w:drawing>
      </w:r>
    </w:p>
    <w:p w14:paraId="47DE1E7B" w14:textId="3141EB40" w:rsidR="009A1EA6" w:rsidRDefault="009A1EA6" w:rsidP="009A1EA6">
      <w:pPr>
        <w:pStyle w:val="Caption"/>
      </w:pPr>
      <w:bookmarkStart w:id="29" w:name="_Toc6603007"/>
      <w:r w:rsidRPr="009A1EA6">
        <w:rPr>
          <w:b/>
        </w:rPr>
        <w:t xml:space="preserve">Hình 3. </w:t>
      </w:r>
      <w:r w:rsidRPr="009A1EA6">
        <w:rPr>
          <w:b/>
        </w:rPr>
        <w:fldChar w:fldCharType="begin"/>
      </w:r>
      <w:r w:rsidRPr="009A1EA6">
        <w:rPr>
          <w:b/>
        </w:rPr>
        <w:instrText xml:space="preserve"> SEQ Hình_3. \* ARABIC </w:instrText>
      </w:r>
      <w:r w:rsidRPr="009A1EA6">
        <w:rPr>
          <w:b/>
        </w:rPr>
        <w:fldChar w:fldCharType="separate"/>
      </w:r>
      <w:r w:rsidR="00BA27C8">
        <w:rPr>
          <w:b/>
          <w:noProof/>
        </w:rPr>
        <w:t>4</w:t>
      </w:r>
      <w:r w:rsidRPr="009A1EA6">
        <w:rPr>
          <w:b/>
        </w:rPr>
        <w:fldChar w:fldCharType="end"/>
      </w:r>
      <w:r>
        <w:t xml:space="preserve"> Giao diện chức năng đăng ký tài khoản</w:t>
      </w:r>
      <w:bookmarkEnd w:id="29"/>
    </w:p>
    <w:p w14:paraId="552FC410" w14:textId="77777777" w:rsidR="000E59C1" w:rsidRDefault="000E59C1" w:rsidP="000E59C1">
      <w:pPr>
        <w:pStyle w:val="Bngbiu-nidung"/>
        <w:ind w:firstLine="0"/>
      </w:pPr>
    </w:p>
    <w:p w14:paraId="275FDBE1" w14:textId="77777777" w:rsidR="000E59C1" w:rsidRDefault="00D57069" w:rsidP="000E59C1">
      <w:pPr>
        <w:pStyle w:val="Bngbiu-nidung"/>
        <w:keepNext/>
        <w:ind w:firstLine="0"/>
      </w:pPr>
      <w:r>
        <w:rPr>
          <w:noProof/>
          <w:lang w:val="vi-VN" w:eastAsia="ja-JP"/>
        </w:rPr>
        <w:drawing>
          <wp:inline distT="0" distB="0" distL="0" distR="0" wp14:anchorId="44C0BE18" wp14:editId="5F64BACC">
            <wp:extent cx="5794375" cy="3277235"/>
            <wp:effectExtent l="0" t="0" r="0" b="0"/>
            <wp:docPr id="29" name="Picture 29" descr="../../../../Library/Application%20Support/ZaloPC/2014348585815055036/ZaloDownloads/picture/1096757468674081392/z1347084279634_00a29288a5eff4ab6e96417419e72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Application%20Support/ZaloPC/2014348585815055036/ZaloDownloads/picture/1096757468674081392/z1347084279634_00a29288a5eff4ab6e96417419e7271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4375" cy="3277235"/>
                    </a:xfrm>
                    <a:prstGeom prst="rect">
                      <a:avLst/>
                    </a:prstGeom>
                    <a:noFill/>
                    <a:ln>
                      <a:noFill/>
                    </a:ln>
                  </pic:spPr>
                </pic:pic>
              </a:graphicData>
            </a:graphic>
          </wp:inline>
        </w:drawing>
      </w:r>
    </w:p>
    <w:p w14:paraId="4BA28267" w14:textId="0588A2C7" w:rsidR="00F5436C" w:rsidRPr="000E59C1" w:rsidRDefault="000E59C1" w:rsidP="000E59C1">
      <w:pPr>
        <w:pStyle w:val="Caption"/>
      </w:pPr>
      <w:bookmarkStart w:id="30" w:name="_Toc6603008"/>
      <w:r w:rsidRPr="000E59C1">
        <w:rPr>
          <w:b/>
        </w:rPr>
        <w:t xml:space="preserve">Hình 3. </w:t>
      </w:r>
      <w:r w:rsidRPr="000E59C1">
        <w:rPr>
          <w:b/>
        </w:rPr>
        <w:fldChar w:fldCharType="begin"/>
      </w:r>
      <w:r w:rsidRPr="000E59C1">
        <w:rPr>
          <w:b/>
        </w:rPr>
        <w:instrText xml:space="preserve"> SEQ Hình_3. \* ARABIC </w:instrText>
      </w:r>
      <w:r w:rsidRPr="000E59C1">
        <w:rPr>
          <w:b/>
        </w:rPr>
        <w:fldChar w:fldCharType="separate"/>
      </w:r>
      <w:r w:rsidR="00BA27C8">
        <w:rPr>
          <w:b/>
          <w:noProof/>
        </w:rPr>
        <w:t>5</w:t>
      </w:r>
      <w:r w:rsidRPr="000E59C1">
        <w:rPr>
          <w:b/>
        </w:rPr>
        <w:fldChar w:fldCharType="end"/>
      </w:r>
      <w:r w:rsidRPr="000E59C1">
        <w:rPr>
          <w:b/>
        </w:rPr>
        <w:t xml:space="preserve"> </w:t>
      </w:r>
      <w:r w:rsidRPr="000E59C1">
        <w:t>Giao diện khi người dùng tạo địa điểm</w:t>
      </w:r>
      <w:bookmarkEnd w:id="30"/>
    </w:p>
    <w:p w14:paraId="78F3EF0E" w14:textId="77777777" w:rsidR="000E59C1" w:rsidRDefault="00D57069" w:rsidP="000E59C1">
      <w:pPr>
        <w:pStyle w:val="Bngbiu-nidung"/>
        <w:keepNext/>
        <w:ind w:firstLine="0"/>
      </w:pPr>
      <w:r>
        <w:rPr>
          <w:noProof/>
          <w:lang w:val="vi-VN" w:eastAsia="ja-JP"/>
        </w:rPr>
        <w:lastRenderedPageBreak/>
        <w:drawing>
          <wp:inline distT="0" distB="0" distL="0" distR="0" wp14:anchorId="40D9461B" wp14:editId="50A96632">
            <wp:extent cx="5794375" cy="3256915"/>
            <wp:effectExtent l="0" t="0" r="0" b="0"/>
            <wp:docPr id="30" name="Picture 30" descr="../../../../Library/Application%20Support/ZaloPC/2014348585815055036/ZaloDownloads/picture/1096757468674081392/z1347084388468_55ae30161453d418d6ecab933b0f4e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Application%20Support/ZaloPC/2014348585815055036/ZaloDownloads/picture/1096757468674081392/z1347084388468_55ae30161453d418d6ecab933b0f4ea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4375" cy="3256915"/>
                    </a:xfrm>
                    <a:prstGeom prst="rect">
                      <a:avLst/>
                    </a:prstGeom>
                    <a:noFill/>
                    <a:ln>
                      <a:noFill/>
                    </a:ln>
                  </pic:spPr>
                </pic:pic>
              </a:graphicData>
            </a:graphic>
          </wp:inline>
        </w:drawing>
      </w:r>
    </w:p>
    <w:p w14:paraId="7E120ACF" w14:textId="681F399E" w:rsidR="000E59C1" w:rsidRDefault="000E59C1" w:rsidP="000E59C1">
      <w:pPr>
        <w:pStyle w:val="Caption"/>
      </w:pPr>
      <w:bookmarkStart w:id="31" w:name="_Toc6603009"/>
      <w:r w:rsidRPr="000E59C1">
        <w:rPr>
          <w:b/>
        </w:rPr>
        <w:t xml:space="preserve">Hình 3. </w:t>
      </w:r>
      <w:r w:rsidRPr="000E59C1">
        <w:rPr>
          <w:b/>
        </w:rPr>
        <w:fldChar w:fldCharType="begin"/>
      </w:r>
      <w:r w:rsidRPr="000E59C1">
        <w:rPr>
          <w:b/>
        </w:rPr>
        <w:instrText xml:space="preserve"> SEQ Hình_3. \* ARABIC </w:instrText>
      </w:r>
      <w:r w:rsidRPr="000E59C1">
        <w:rPr>
          <w:b/>
        </w:rPr>
        <w:fldChar w:fldCharType="separate"/>
      </w:r>
      <w:r w:rsidR="00BA27C8">
        <w:rPr>
          <w:b/>
          <w:noProof/>
        </w:rPr>
        <w:t>6</w:t>
      </w:r>
      <w:r w:rsidRPr="000E59C1">
        <w:rPr>
          <w:b/>
        </w:rPr>
        <w:fldChar w:fldCharType="end"/>
      </w:r>
      <w:r w:rsidRPr="000E59C1">
        <w:rPr>
          <w:b/>
        </w:rPr>
        <w:t xml:space="preserve"> </w:t>
      </w:r>
      <w:r>
        <w:t>Giao diện khi tạo điểm thành công</w:t>
      </w:r>
      <w:bookmarkEnd w:id="31"/>
    </w:p>
    <w:p w14:paraId="7A50424E" w14:textId="77777777" w:rsidR="000E59C1" w:rsidRPr="000E59C1" w:rsidRDefault="000E59C1" w:rsidP="000E59C1"/>
    <w:p w14:paraId="6F3DD797" w14:textId="77777777" w:rsidR="000E59C1" w:rsidRDefault="00D57069" w:rsidP="000E59C1">
      <w:pPr>
        <w:pStyle w:val="Bngbiu-nidung"/>
        <w:keepNext/>
        <w:ind w:firstLine="0"/>
      </w:pPr>
      <w:r>
        <w:rPr>
          <w:noProof/>
          <w:lang w:val="vi-VN" w:eastAsia="ja-JP"/>
        </w:rPr>
        <w:drawing>
          <wp:inline distT="0" distB="0" distL="0" distR="0" wp14:anchorId="72099063" wp14:editId="4258069E">
            <wp:extent cx="5794375" cy="3256915"/>
            <wp:effectExtent l="0" t="0" r="0" b="0"/>
            <wp:docPr id="31" name="Picture 31" descr="../../../../Library/Application%20Support/ZaloPC/2014348585815055036/ZaloDownloads/picture/1096757468674081392/z1347084734621_65b8662e62da2ec9f4d155dea7e68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brary/Application%20Support/ZaloPC/2014348585815055036/ZaloDownloads/picture/1096757468674081392/z1347084734621_65b8662e62da2ec9f4d155dea7e6843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4375" cy="3256915"/>
                    </a:xfrm>
                    <a:prstGeom prst="rect">
                      <a:avLst/>
                    </a:prstGeom>
                    <a:noFill/>
                    <a:ln>
                      <a:noFill/>
                    </a:ln>
                  </pic:spPr>
                </pic:pic>
              </a:graphicData>
            </a:graphic>
          </wp:inline>
        </w:drawing>
      </w:r>
    </w:p>
    <w:p w14:paraId="693091D2" w14:textId="61D8415C" w:rsidR="00F029D1" w:rsidRDefault="000E59C1" w:rsidP="00F029D1">
      <w:pPr>
        <w:pStyle w:val="Caption"/>
      </w:pPr>
      <w:bookmarkStart w:id="32" w:name="_Toc6603010"/>
      <w:r w:rsidRPr="000E59C1">
        <w:rPr>
          <w:b/>
        </w:rPr>
        <w:t xml:space="preserve">Hình 3. </w:t>
      </w:r>
      <w:r w:rsidRPr="000E59C1">
        <w:rPr>
          <w:b/>
        </w:rPr>
        <w:fldChar w:fldCharType="begin"/>
      </w:r>
      <w:r w:rsidRPr="000E59C1">
        <w:rPr>
          <w:b/>
        </w:rPr>
        <w:instrText xml:space="preserve"> SEQ Hình_3. \* ARABIC </w:instrText>
      </w:r>
      <w:r w:rsidRPr="000E59C1">
        <w:rPr>
          <w:b/>
        </w:rPr>
        <w:fldChar w:fldCharType="separate"/>
      </w:r>
      <w:r w:rsidR="00BA27C8">
        <w:rPr>
          <w:b/>
          <w:noProof/>
        </w:rPr>
        <w:t>7</w:t>
      </w:r>
      <w:r w:rsidRPr="000E59C1">
        <w:rPr>
          <w:b/>
        </w:rPr>
        <w:fldChar w:fldCharType="end"/>
      </w:r>
      <w:r w:rsidRPr="000E59C1">
        <w:rPr>
          <w:b/>
        </w:rPr>
        <w:t xml:space="preserve"> </w:t>
      </w:r>
      <w:r>
        <w:t>Giao diện người quản lý móc nối cái điểm dữ liệu lại với nhau</w:t>
      </w:r>
      <w:bookmarkEnd w:id="32"/>
    </w:p>
    <w:p w14:paraId="214AFFF6" w14:textId="6ECDEFB5" w:rsidR="00F029D1" w:rsidRPr="0030469F" w:rsidRDefault="008537EE" w:rsidP="005967E9">
      <w:pPr>
        <w:pStyle w:val="Bngbiu-nidung"/>
        <w:numPr>
          <w:ilvl w:val="1"/>
          <w:numId w:val="21"/>
        </w:numPr>
        <w:ind w:left="426"/>
        <w:jc w:val="left"/>
        <w:rPr>
          <w:b/>
          <w:sz w:val="28"/>
          <w:szCs w:val="28"/>
        </w:rPr>
      </w:pPr>
      <w:r w:rsidRPr="0030469F">
        <w:rPr>
          <w:b/>
          <w:sz w:val="28"/>
          <w:szCs w:val="28"/>
        </w:rPr>
        <w:lastRenderedPageBreak/>
        <w:t>Thiết kế xử lý</w:t>
      </w:r>
      <w:r w:rsidR="003D3964">
        <w:rPr>
          <w:b/>
          <w:sz w:val="28"/>
          <w:szCs w:val="28"/>
        </w:rPr>
        <w:t xml:space="preserve"> code</w:t>
      </w:r>
    </w:p>
    <w:p w14:paraId="1263B563" w14:textId="6DA67D23" w:rsidR="00506478" w:rsidRDefault="004B118E" w:rsidP="005967E9">
      <w:pPr>
        <w:pStyle w:val="Bngbiu-nidung"/>
        <w:numPr>
          <w:ilvl w:val="2"/>
          <w:numId w:val="21"/>
        </w:numPr>
        <w:ind w:left="709"/>
        <w:jc w:val="left"/>
        <w:rPr>
          <w:b/>
          <w:i/>
          <w:sz w:val="28"/>
          <w:szCs w:val="28"/>
        </w:rPr>
      </w:pPr>
      <w:r w:rsidRPr="0030469F">
        <w:rPr>
          <w:b/>
          <w:i/>
          <w:sz w:val="28"/>
          <w:szCs w:val="28"/>
        </w:rPr>
        <w:t>Đổ dữ liệu từ Database vào đồ thị</w:t>
      </w:r>
    </w:p>
    <w:p w14:paraId="0EC70304" w14:textId="2F0FD8C0" w:rsidR="00201AA3" w:rsidRDefault="00A909D0" w:rsidP="000B1A69">
      <w:pPr>
        <w:pStyle w:val="Nidungvnbn"/>
      </w:pPr>
      <w:r>
        <w:t>Sau khi sử dụng DataProvider được cung cấp như là một class trung gian giữa database và model để lấy dữ liệu từ bên dưới database. Phần code dưới đây</w:t>
      </w:r>
      <w:r w:rsidR="00201AA3">
        <w:t xml:space="preserve"> bao gồm các biến: </w:t>
      </w:r>
    </w:p>
    <w:p w14:paraId="3E41BB0A" w14:textId="2A33BE6E" w:rsidR="007B5A3A" w:rsidRDefault="007B5A3A" w:rsidP="000B1A69">
      <w:pPr>
        <w:pStyle w:val="Nidungvnbn"/>
      </w:pPr>
      <w:r>
        <w:t>listV</w:t>
      </w:r>
      <w:r w:rsidR="00CE48C4">
        <w:t>ertex</w:t>
      </w:r>
      <w:r>
        <w:t>: lưu trữ danh sách các đỉnh.</w:t>
      </w:r>
    </w:p>
    <w:p w14:paraId="2527490E" w14:textId="6A09010F" w:rsidR="007B5A3A" w:rsidRDefault="007B5A3A" w:rsidP="000B1A69">
      <w:pPr>
        <w:pStyle w:val="Nidungvnbn"/>
      </w:pPr>
      <w:r>
        <w:t>_vertexName: lưu trữ thông tin tên các đỉnh.</w:t>
      </w:r>
    </w:p>
    <w:p w14:paraId="1BB78228" w14:textId="2C851D61" w:rsidR="007B5A3A" w:rsidRDefault="007B5A3A" w:rsidP="000B1A69">
      <w:pPr>
        <w:pStyle w:val="Nidungvnbn"/>
      </w:pPr>
      <w:r>
        <w:t>_vertexNumber: lưu trữ số lượng đỉnh.</w:t>
      </w:r>
    </w:p>
    <w:p w14:paraId="6CA5B7B2" w14:textId="52D94814" w:rsidR="007B5A3A" w:rsidRDefault="007B5A3A" w:rsidP="000B1A69">
      <w:pPr>
        <w:pStyle w:val="Nidungvnbn"/>
      </w:pPr>
      <w:r>
        <w:t>_graphList: Lưu trữ danh sách các đỉnh kề với đỉnh</w:t>
      </w:r>
      <w:r w:rsidR="0005624A">
        <w:t xml:space="preserve"> i</w:t>
      </w:r>
    </w:p>
    <w:p w14:paraId="43CB989F" w14:textId="3FDD781E" w:rsidR="007E118F" w:rsidRDefault="007E118F" w:rsidP="000B1A69">
      <w:pPr>
        <w:pStyle w:val="Nidungvnbn"/>
      </w:pPr>
      <w:r>
        <w:t>_graphMatrix: Ma trận trọng số giữa các đỉnh</w:t>
      </w:r>
      <w:r w:rsidR="00954B89">
        <w:tab/>
      </w:r>
    </w:p>
    <w:p w14:paraId="07AE2C13" w14:textId="71852DC3" w:rsidR="00954B89" w:rsidRDefault="00954B89" w:rsidP="000B1A69">
      <w:pPr>
        <w:pStyle w:val="Nidungvnbn"/>
      </w:pPr>
      <w:r>
        <w:t>_vertexPosition: Lưu trữ vị trí của các đỉnh trên canvas</w:t>
      </w:r>
    </w:p>
    <w:p w14:paraId="2E82DB20" w14:textId="411A0752" w:rsidR="00A66665" w:rsidRDefault="00CB7190" w:rsidP="000B1A69">
      <w:pPr>
        <w:pStyle w:val="Nidungvnbn"/>
      </w:pPr>
      <w:r>
        <w:t xml:space="preserve">Đầu tiên </w:t>
      </w:r>
      <w:r w:rsidR="00A66665">
        <w:t xml:space="preserve">chúng ta tạo </w:t>
      </w:r>
      <w:r w:rsidR="00E65A83">
        <w:t xml:space="preserve">_vertexNumber = với </w:t>
      </w:r>
      <w:r w:rsidR="00D16713">
        <w:t xml:space="preserve">tổng </w:t>
      </w:r>
      <w:r w:rsidR="00E65A83">
        <w:t>số đỉnh</w:t>
      </w:r>
      <w:r w:rsidR="00870813">
        <w:t xml:space="preserve"> sau đó,  </w:t>
      </w:r>
      <w:r w:rsidR="00A66665">
        <w:t xml:space="preserve">khởi tạo _graphMatrix[i][j] với </w:t>
      </w:r>
    </w:p>
    <w:p w14:paraId="1D399125" w14:textId="464F54C5" w:rsidR="00954B89" w:rsidRDefault="00A66665" w:rsidP="000B1A69">
      <w:pPr>
        <w:pStyle w:val="Nidungvnbn"/>
      </w:pPr>
      <w:r>
        <w:t>i = j thì  _graphMatrix[i][j]</w:t>
      </w:r>
      <w:r w:rsidR="00F2012D">
        <w:t xml:space="preserve"> = 0</w:t>
      </w:r>
    </w:p>
    <w:p w14:paraId="67ADF760" w14:textId="2339A75D" w:rsidR="00F2012D" w:rsidRDefault="00F2012D" w:rsidP="000B1A69">
      <w:pPr>
        <w:pStyle w:val="Nidungvnbn"/>
      </w:pPr>
      <w:r>
        <w:t>i # j thì  _graphMatrix[i][j] = 1000000</w:t>
      </w:r>
    </w:p>
    <w:p w14:paraId="1DE6D563" w14:textId="4D5834E5" w:rsidR="000450EB" w:rsidRDefault="000450EB" w:rsidP="000B1A69">
      <w:pPr>
        <w:pStyle w:val="Nidungvnbn"/>
      </w:pPr>
      <w:r>
        <w:t>Tạo ra _graphL</w:t>
      </w:r>
      <w:r w:rsidR="0009604C">
        <w:t>ist bằng bảng dữ liệu VERTEX_VERTEX có trong data</w:t>
      </w:r>
      <w:r w:rsidR="00397112">
        <w:t>base để biết những đỉnh kề với đỉnh i, gán tên vào _vertexName và</w:t>
      </w:r>
      <w:r w:rsidR="0009604C">
        <w:t xml:space="preserve"> gán trọng số đính kèm vào _graphMatrix</w:t>
      </w:r>
      <w:r w:rsidR="00CE48C4">
        <w:t>, sau đó thêm Point(X,Y) vào _vertexPosition</w:t>
      </w:r>
    </w:p>
    <w:p w14:paraId="4BC45720" w14:textId="2EBC02D7" w:rsidR="00F2012D" w:rsidRPr="00A909D0" w:rsidRDefault="00F2012D" w:rsidP="00F2012D">
      <w:pPr>
        <w:pStyle w:val="Bngbiu-nidung"/>
        <w:ind w:left="2160" w:firstLine="0"/>
        <w:jc w:val="left"/>
      </w:pPr>
    </w:p>
    <w:p w14:paraId="3CE559AC" w14:textId="7F61C61A" w:rsidR="00A909D0" w:rsidRDefault="00402770" w:rsidP="00A909D0">
      <w:pPr>
        <w:pStyle w:val="Bngbiu-nidung"/>
        <w:keepNext/>
        <w:ind w:firstLine="0"/>
        <w:jc w:val="center"/>
      </w:pPr>
      <w:r w:rsidRPr="00402770">
        <w:rPr>
          <w:noProof/>
          <w:lang w:val="vi-VN" w:eastAsia="ja-JP"/>
        </w:rPr>
        <w:lastRenderedPageBreak/>
        <w:drawing>
          <wp:inline distT="0" distB="0" distL="0" distR="0" wp14:anchorId="64F9C423" wp14:editId="1023BDD8">
            <wp:extent cx="5791835" cy="6452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6452235"/>
                    </a:xfrm>
                    <a:prstGeom prst="rect">
                      <a:avLst/>
                    </a:prstGeom>
                  </pic:spPr>
                </pic:pic>
              </a:graphicData>
            </a:graphic>
          </wp:inline>
        </w:drawing>
      </w:r>
    </w:p>
    <w:p w14:paraId="701B1733" w14:textId="4636B40D" w:rsidR="00A909D0" w:rsidRPr="00402770" w:rsidRDefault="00A909D0" w:rsidP="00402770">
      <w:pPr>
        <w:pStyle w:val="Caption"/>
      </w:pPr>
      <w:bookmarkStart w:id="33" w:name="_Toc6603011"/>
      <w:r w:rsidRPr="005229CE">
        <w:rPr>
          <w:b/>
        </w:rPr>
        <w:t xml:space="preserve">Hình 3. </w:t>
      </w:r>
      <w:r w:rsidRPr="005229CE">
        <w:rPr>
          <w:b/>
        </w:rPr>
        <w:fldChar w:fldCharType="begin"/>
      </w:r>
      <w:r w:rsidRPr="005229CE">
        <w:rPr>
          <w:b/>
        </w:rPr>
        <w:instrText xml:space="preserve"> SEQ Hình_3. \* ARABIC </w:instrText>
      </w:r>
      <w:r w:rsidRPr="005229CE">
        <w:rPr>
          <w:b/>
        </w:rPr>
        <w:fldChar w:fldCharType="separate"/>
      </w:r>
      <w:r w:rsidR="00BA27C8">
        <w:rPr>
          <w:b/>
          <w:noProof/>
        </w:rPr>
        <w:t>8</w:t>
      </w:r>
      <w:r w:rsidRPr="005229CE">
        <w:rPr>
          <w:b/>
        </w:rPr>
        <w:fldChar w:fldCharType="end"/>
      </w:r>
      <w:r>
        <w:t xml:space="preserve"> Code đổ dữ liệu từ database vào danh sách</w:t>
      </w:r>
      <w:bookmarkEnd w:id="33"/>
    </w:p>
    <w:p w14:paraId="056307C8" w14:textId="68D2239C" w:rsidR="00F22985" w:rsidRDefault="00F22985" w:rsidP="005967E9">
      <w:pPr>
        <w:pStyle w:val="Bngbiu-nidung"/>
        <w:numPr>
          <w:ilvl w:val="2"/>
          <w:numId w:val="21"/>
        </w:numPr>
        <w:ind w:left="709"/>
        <w:jc w:val="left"/>
        <w:rPr>
          <w:b/>
          <w:i/>
          <w:sz w:val="28"/>
          <w:szCs w:val="28"/>
        </w:rPr>
      </w:pPr>
      <w:r>
        <w:rPr>
          <w:b/>
          <w:i/>
          <w:sz w:val="28"/>
          <w:szCs w:val="28"/>
        </w:rPr>
        <w:t>Sử dụng thuật toán Dijk</w:t>
      </w:r>
      <w:r w:rsidR="00AE5A46">
        <w:rPr>
          <w:b/>
          <w:i/>
          <w:sz w:val="28"/>
          <w:szCs w:val="28"/>
        </w:rPr>
        <w:t>tra</w:t>
      </w:r>
    </w:p>
    <w:p w14:paraId="7BB5B62F" w14:textId="63AFF743" w:rsidR="00A27475" w:rsidRDefault="00A27475" w:rsidP="000B1A69">
      <w:pPr>
        <w:pStyle w:val="Nidungvnbn"/>
      </w:pPr>
      <w:r>
        <w:lastRenderedPageBreak/>
        <w:t>Ở trong ứng dụng này chúng ta sử dụng thuật toán dijkstra như là một thuật toán chính trong việc tìm đường đi</w:t>
      </w:r>
      <w:r w:rsidR="00F67483">
        <w:t>.</w:t>
      </w:r>
      <w:r w:rsidR="00202437">
        <w:t xml:space="preserve"> </w:t>
      </w:r>
      <w:r w:rsidR="00F67483">
        <w:t>T</w:t>
      </w:r>
      <w:r w:rsidR="00202437">
        <w:t>hay vì dùng Bellman-Ford độ phức tạp O(n</w:t>
      </w:r>
      <w:r w:rsidR="00BD4A26">
        <w:rPr>
          <w:vertAlign w:val="superscript"/>
        </w:rPr>
        <w:t>2</w:t>
      </w:r>
      <w:r w:rsidR="00BD4A26">
        <w:t xml:space="preserve">) và </w:t>
      </w:r>
      <w:r w:rsidR="00A34B02">
        <w:t>Floyd-Warshall độ phức tạp O(n</w:t>
      </w:r>
      <w:r w:rsidR="00A34B02">
        <w:rPr>
          <w:vertAlign w:val="superscript"/>
        </w:rPr>
        <w:t>3</w:t>
      </w:r>
      <w:r w:rsidR="00A34B02">
        <w:t>)</w:t>
      </w:r>
      <w:r w:rsidR="00004903">
        <w:t xml:space="preserve"> thì việc tìm đường đi sẽ trở nên chậm chạp và dễ bị đứng máy hoặc quá tải. Do đó chúng ta sử dụng Dijkstra, bởi vì độ phức tạp của nó sẽ rơi vào O(n log(n))</w:t>
      </w:r>
      <w:r w:rsidR="000B1A69">
        <w:t>, bằng việc sử dụng heap và danh sách các đỉnh kề để tối ưu hoá các dòng lặp vô ích. Chúng ta đã giảm độ phức tạp của Dijkstra xuống mức thấp chấp nhận được</w:t>
      </w:r>
      <w:r w:rsidR="007A5762">
        <w:t xml:space="preserve">. </w:t>
      </w:r>
    </w:p>
    <w:p w14:paraId="0DE9F6DB" w14:textId="0810C294" w:rsidR="007A5762" w:rsidRDefault="007A5762" w:rsidP="000B1A69">
      <w:pPr>
        <w:pStyle w:val="Nidungvnbn"/>
      </w:pPr>
      <w:r>
        <w:t>Giá trị ban đầu được truyền vào hàm là start – điểm bắt đầu, end – điểm kết thúc và một mảng parent</w:t>
      </w:r>
      <w:r w:rsidR="00AB0411">
        <w:t>[i]</w:t>
      </w:r>
      <w:r>
        <w:t xml:space="preserve"> rỗng để chứa các </w:t>
      </w:r>
      <w:r w:rsidR="006C6DC0">
        <w:t>đỉnh</w:t>
      </w:r>
      <w:r w:rsidR="00AB0411">
        <w:t xml:space="preserve"> có đường đi ngắn tới đỉnh i</w:t>
      </w:r>
      <w:r w:rsidR="006C6DC0">
        <w:t>. Sau đó chúng ta khởi tạo các mảng distance – để chứa khoảng cách, mảng visited để chứa các đỉnh được đánh dấu.</w:t>
      </w:r>
    </w:p>
    <w:p w14:paraId="0A4B05B3" w14:textId="6C994CEA" w:rsidR="006C6DC0" w:rsidRDefault="006C6DC0" w:rsidP="000B1A69">
      <w:pPr>
        <w:pStyle w:val="Nidungvnbn"/>
      </w:pPr>
      <w:r>
        <w:t>Chạy vòng lặp đầu tiên để set giá trị cho distance[i] với i = 0 cho tới _vertexNumber với mỗi distance[i] bằng với giá trị _graphMatrix[điểm bắt đầu, i]</w:t>
      </w:r>
      <w:r w:rsidR="006D1D3C">
        <w:t>, có nghĩa là khai báo tất cả cách đỉnh kề với đỉnh i vào distance</w:t>
      </w:r>
      <w:r w:rsidR="00F65A78">
        <w:t>, đỉnh kề sẽ có giá trị còn không thì bằng 1000000</w:t>
      </w:r>
      <w:r w:rsidR="00422C0F">
        <w:t>.</w:t>
      </w:r>
    </w:p>
    <w:p w14:paraId="1AAEBD0B" w14:textId="1D05E0FE" w:rsidR="00680DF8" w:rsidRDefault="003A37A7" w:rsidP="000B1A69">
      <w:pPr>
        <w:pStyle w:val="Nidungvnbn"/>
      </w:pPr>
      <w:r>
        <w:t xml:space="preserve">Vòng lặp thứ hai sẽ </w:t>
      </w:r>
      <w:r w:rsidR="00B93D10">
        <w:t>chạy đến khi nào tìm ra được đường đi ngắn nhất từ đỉnh start tới đỉnh end.</w:t>
      </w:r>
      <w:r w:rsidR="004D406C">
        <w:t xml:space="preserve"> Vòng for bên trong sẽ tìm r</w:t>
      </w:r>
      <w:r w:rsidR="008D3AF0">
        <w:t xml:space="preserve">a đỉnh có đường đi ngắn nhất kế tiếp sau đó. </w:t>
      </w:r>
      <w:r w:rsidR="00E2783E">
        <w:t>Nếu đỉnh đó bằng với tổng số đỉnh hoặc bằng đỉnh end thì sẽ break. Nếu không đánh dấu đỉnh đó và tìm đường đi ngắn nhất từ đỉnh đó tới các đỉnh kề với nó thông qua danh sách các đỉnh kề với nó</w:t>
      </w:r>
      <w:r w:rsidR="006F34EE">
        <w:t xml:space="preserve"> và dùng ma trận trọng số để lấy giá trị trọng số trực tiếp mà không qua bất cứ vòng for khác nào</w:t>
      </w:r>
      <w:r w:rsidR="00E2783E">
        <w:t>.</w:t>
      </w:r>
      <w:r w:rsidR="00680DF8">
        <w:t xml:space="preserve"> </w:t>
      </w:r>
    </w:p>
    <w:p w14:paraId="4629784F" w14:textId="26C94477" w:rsidR="003A37A7" w:rsidRPr="00A34B02" w:rsidRDefault="00680DF8" w:rsidP="000B1A69">
      <w:pPr>
        <w:pStyle w:val="Nidungvnbn"/>
      </w:pPr>
      <w:r>
        <w:t>Sau khi chạy xong nó sẽ quay lên trên chạy lại vòng for để kiếm đỉnh kề kế tiếp</w:t>
      </w:r>
      <w:r w:rsidR="008D3AF0">
        <w:t xml:space="preserve"> </w:t>
      </w:r>
      <w:r>
        <w:t>và cứ như thế cho tới khi min bằng với đỉnh end hoặc min bằng với đỉnh cuối cùng thì sẽ break.</w:t>
      </w:r>
      <w:r w:rsidR="00C91E6B">
        <w:t xml:space="preserve"> Cuối cùng, chúng ta sẽ có được mảng parent chứa các đỉnh parent[i] với i là đỉnh và parent[i] chứa đỉnh kề và trọng số thấp nhất.</w:t>
      </w:r>
    </w:p>
    <w:p w14:paraId="08AA0A3E" w14:textId="77777777" w:rsidR="00AE5A46" w:rsidRDefault="00AE5A46" w:rsidP="00AE5A46">
      <w:pPr>
        <w:pStyle w:val="Bngbiu-nidung"/>
        <w:jc w:val="left"/>
        <w:rPr>
          <w:noProof/>
          <w:lang w:eastAsia="ja-JP"/>
        </w:rPr>
      </w:pPr>
    </w:p>
    <w:p w14:paraId="36F01F12" w14:textId="77777777" w:rsidR="002D7FB4" w:rsidRDefault="00AE5A46" w:rsidP="002D7FB4">
      <w:pPr>
        <w:pStyle w:val="Bngbiu-nidung"/>
        <w:keepNext/>
        <w:jc w:val="left"/>
      </w:pPr>
      <w:r>
        <w:rPr>
          <w:noProof/>
          <w:lang w:val="vi-VN" w:eastAsia="ja-JP"/>
        </w:rPr>
        <w:lastRenderedPageBreak/>
        <w:drawing>
          <wp:inline distT="0" distB="0" distL="0" distR="0" wp14:anchorId="2313AE62" wp14:editId="45159A6D">
            <wp:extent cx="5780405" cy="5617210"/>
            <wp:effectExtent l="0" t="0" r="10795" b="0"/>
            <wp:docPr id="69" name="Picture 69" descr="../../../Library/Application%20Support/ZaloPC/2014348585815055036/ZaloDownloads/picture/1096757468674081392/z1347120733485_9a001118c3ec16dbaf1fbba9877af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ibrary/Application%20Support/ZaloPC/2014348585815055036/ZaloDownloads/picture/1096757468674081392/z1347120733485_9a001118c3ec16dbaf1fbba9877afef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0405" cy="5617210"/>
                    </a:xfrm>
                    <a:prstGeom prst="rect">
                      <a:avLst/>
                    </a:prstGeom>
                    <a:noFill/>
                    <a:ln>
                      <a:noFill/>
                    </a:ln>
                  </pic:spPr>
                </pic:pic>
              </a:graphicData>
            </a:graphic>
          </wp:inline>
        </w:drawing>
      </w:r>
    </w:p>
    <w:p w14:paraId="46B6CD69" w14:textId="12D39B89" w:rsidR="00AE5A46" w:rsidRDefault="002D7FB4" w:rsidP="002D7FB4">
      <w:pPr>
        <w:pStyle w:val="Caption"/>
        <w:rPr>
          <w:b/>
          <w:i/>
          <w:sz w:val="28"/>
          <w:szCs w:val="28"/>
        </w:rPr>
      </w:pPr>
      <w:bookmarkStart w:id="34" w:name="_Toc6603012"/>
      <w:r w:rsidRPr="002D7FB4">
        <w:rPr>
          <w:b/>
        </w:rPr>
        <w:t xml:space="preserve">Hình 3. </w:t>
      </w:r>
      <w:r w:rsidRPr="002D7FB4">
        <w:rPr>
          <w:b/>
        </w:rPr>
        <w:fldChar w:fldCharType="begin"/>
      </w:r>
      <w:r w:rsidRPr="002D7FB4">
        <w:rPr>
          <w:b/>
        </w:rPr>
        <w:instrText xml:space="preserve"> SEQ Hình_3. \* ARABIC </w:instrText>
      </w:r>
      <w:r w:rsidRPr="002D7FB4">
        <w:rPr>
          <w:b/>
        </w:rPr>
        <w:fldChar w:fldCharType="separate"/>
      </w:r>
      <w:r w:rsidR="00BA27C8">
        <w:rPr>
          <w:b/>
          <w:noProof/>
        </w:rPr>
        <w:t>9</w:t>
      </w:r>
      <w:r w:rsidRPr="002D7FB4">
        <w:rPr>
          <w:b/>
        </w:rPr>
        <w:fldChar w:fldCharType="end"/>
      </w:r>
      <w:r w:rsidRPr="002D7FB4">
        <w:rPr>
          <w:b/>
        </w:rPr>
        <w:t xml:space="preserve"> </w:t>
      </w:r>
      <w:r>
        <w:t>Thuật toán Dijkstra</w:t>
      </w:r>
      <w:bookmarkEnd w:id="34"/>
    </w:p>
    <w:p w14:paraId="7B8D82A3" w14:textId="1629B741" w:rsidR="00F22985" w:rsidRDefault="006C2333" w:rsidP="005967E9">
      <w:pPr>
        <w:pStyle w:val="Bngbiu-nidung"/>
        <w:numPr>
          <w:ilvl w:val="2"/>
          <w:numId w:val="21"/>
        </w:numPr>
        <w:ind w:left="709"/>
        <w:jc w:val="left"/>
        <w:rPr>
          <w:b/>
          <w:i/>
          <w:sz w:val="28"/>
          <w:szCs w:val="28"/>
        </w:rPr>
      </w:pPr>
      <w:r>
        <w:rPr>
          <w:b/>
          <w:i/>
          <w:sz w:val="28"/>
          <w:szCs w:val="28"/>
        </w:rPr>
        <w:t>Truy hồi đường đi</w:t>
      </w:r>
    </w:p>
    <w:p w14:paraId="4B9417DA" w14:textId="77777777" w:rsidR="00EA443E" w:rsidRDefault="00EA443E" w:rsidP="00EA443E">
      <w:pPr>
        <w:pStyle w:val="Nidungvnbn"/>
      </w:pPr>
      <w:r>
        <w:t xml:space="preserve">Như chúng ta đã thấy, khi chạy xong thuật toán Dijkstra chúng ta sẽ được một mảng parent chứa đường đi ngắn nhất từ start tới end, nhưng chưa thể truy hồi đường đi của nó từ đỉnh nào tới đỉnh nào vì trong mảng parent sẽ sắp xếp lộn xộn theo đỉnh 0 tới đỉnh cuối cùng. Như thế chúng ta cần truy hồi đường đi để tạo nên một cái nhìn trực </w:t>
      </w:r>
      <w:r>
        <w:lastRenderedPageBreak/>
        <w:t xml:space="preserve">quan cho người sử dụng bản đồ. Biến truyền vào cũng là start, end và mảng parent nhưng parent lúc này không còn là rỗng nữa vì chúng ta đã chạy thuật toán Dijkstra. </w:t>
      </w:r>
    </w:p>
    <w:p w14:paraId="0B63E3A2" w14:textId="77777777" w:rsidR="00EA443E" w:rsidRDefault="00EA443E" w:rsidP="00EA443E">
      <w:pPr>
        <w:pStyle w:val="Nidungvnbn"/>
      </w:pPr>
      <w:r>
        <w:t xml:space="preserve">Giá trị temp sẽ bằng end và nếu temp vẫn còn khác start thì mảng result sẽ add giá trị temp vào và cho temp bằng parent[end] và như vậy chúng ta sẽ truy hồi được đường đi giữa điểm đầu và cuối thông qua mảng parent. Sau đó chúng ta chỉ cần đảo ngược bằng cách gọi hàm reverse() được cung cấp trong bộ Collection của C#. để chuyển hướng đi từ điểm đầu tới điểm cuối. </w:t>
      </w:r>
    </w:p>
    <w:p w14:paraId="122084BD" w14:textId="77777777" w:rsidR="00EA443E" w:rsidRPr="00F4130C" w:rsidRDefault="00EA443E" w:rsidP="00EA443E">
      <w:pPr>
        <w:pStyle w:val="Nidungvnbn"/>
      </w:pPr>
      <w:r>
        <w:t>Trong hình 3.10 có thêm một vòng foreach cho PathList là danh sách đường đi mà em muốn show lên trên bản đồ</w:t>
      </w:r>
    </w:p>
    <w:p w14:paraId="0490F3B2" w14:textId="77777777" w:rsidR="00EA443E" w:rsidRDefault="00EA443E" w:rsidP="008727E4">
      <w:pPr>
        <w:pStyle w:val="Bngbiu-nidung"/>
        <w:keepNext/>
        <w:ind w:left="720" w:firstLine="0"/>
      </w:pPr>
      <w:r>
        <w:rPr>
          <w:noProof/>
          <w:lang w:val="vi-VN" w:eastAsia="ja-JP"/>
        </w:rPr>
        <w:drawing>
          <wp:inline distT="0" distB="0" distL="0" distR="0" wp14:anchorId="132C408B" wp14:editId="23B4C175">
            <wp:extent cx="4636563" cy="3693257"/>
            <wp:effectExtent l="0" t="0" r="12065" b="0"/>
            <wp:docPr id="70" name="Picture 70" descr="../../../Library/Application%20Support/ZaloPC/2014348585815055036/ZaloDownloads/picture/1096757468674081392/z1347120736543_bebbb343efd812a229df7ab6ae1d1a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brary/Application%20Support/ZaloPC/2014348585815055036/ZaloDownloads/picture/1096757468674081392/z1347120736543_bebbb343efd812a229df7ab6ae1d1ab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168" cy="3706483"/>
                    </a:xfrm>
                    <a:prstGeom prst="rect">
                      <a:avLst/>
                    </a:prstGeom>
                    <a:noFill/>
                    <a:ln>
                      <a:noFill/>
                    </a:ln>
                  </pic:spPr>
                </pic:pic>
              </a:graphicData>
            </a:graphic>
          </wp:inline>
        </w:drawing>
      </w:r>
    </w:p>
    <w:p w14:paraId="37CA36C2" w14:textId="003BBCF2" w:rsidR="00EA443E" w:rsidRPr="008727E4" w:rsidRDefault="00EA443E" w:rsidP="005A5E28">
      <w:pPr>
        <w:pStyle w:val="Nidungvnbn"/>
      </w:pPr>
      <w:r w:rsidRPr="00F4130C">
        <w:rPr>
          <w:b/>
        </w:rPr>
        <w:t xml:space="preserve">Hình 3. </w:t>
      </w:r>
      <w:r w:rsidRPr="00F4130C">
        <w:rPr>
          <w:b/>
        </w:rPr>
        <w:fldChar w:fldCharType="begin"/>
      </w:r>
      <w:r w:rsidRPr="00F4130C">
        <w:rPr>
          <w:b/>
        </w:rPr>
        <w:instrText xml:space="preserve"> SEQ Hình_3. \* ARABIC </w:instrText>
      </w:r>
      <w:r w:rsidRPr="00F4130C">
        <w:rPr>
          <w:b/>
        </w:rPr>
        <w:fldChar w:fldCharType="separate"/>
      </w:r>
      <w:r w:rsidR="00BA27C8">
        <w:rPr>
          <w:b/>
          <w:noProof/>
        </w:rPr>
        <w:t>10</w:t>
      </w:r>
      <w:r w:rsidRPr="00F4130C">
        <w:rPr>
          <w:b/>
        </w:rPr>
        <w:fldChar w:fldCharType="end"/>
      </w:r>
      <w:r>
        <w:t xml:space="preserve"> Truy hồi đường đi và</w:t>
      </w:r>
      <w:r w:rsidR="005A5E28">
        <w:t xml:space="preserve"> </w:t>
      </w:r>
      <w:r>
        <w:t>tạo hành trình đường đi cho người dùng</w:t>
      </w:r>
    </w:p>
    <w:p w14:paraId="63A384D8" w14:textId="77777777" w:rsidR="00EA443E" w:rsidRDefault="00EA443E" w:rsidP="008727E4">
      <w:pPr>
        <w:pStyle w:val="Bngbiu-nidung"/>
        <w:ind w:left="1080" w:firstLine="0"/>
      </w:pPr>
    </w:p>
    <w:p w14:paraId="3C52B26F" w14:textId="77777777" w:rsidR="00EA443E" w:rsidRDefault="00EA443E" w:rsidP="008727E4">
      <w:pPr>
        <w:pStyle w:val="Bngbiu-nidung"/>
        <w:ind w:firstLine="0"/>
        <w:jc w:val="left"/>
        <w:rPr>
          <w:b/>
          <w:i/>
          <w:sz w:val="28"/>
          <w:szCs w:val="28"/>
        </w:rPr>
      </w:pPr>
    </w:p>
    <w:p w14:paraId="1F94C450" w14:textId="5876560B" w:rsidR="007D42E2" w:rsidRDefault="001C6C42" w:rsidP="005967E9">
      <w:pPr>
        <w:pStyle w:val="Bngbiu-nidung"/>
        <w:numPr>
          <w:ilvl w:val="2"/>
          <w:numId w:val="21"/>
        </w:numPr>
        <w:ind w:left="709"/>
        <w:jc w:val="left"/>
        <w:rPr>
          <w:b/>
          <w:i/>
          <w:sz w:val="28"/>
          <w:szCs w:val="28"/>
        </w:rPr>
      </w:pPr>
      <w:r>
        <w:rPr>
          <w:b/>
          <w:i/>
          <w:sz w:val="28"/>
          <w:szCs w:val="28"/>
        </w:rPr>
        <w:t xml:space="preserve">Vẽ đường đi </w:t>
      </w:r>
    </w:p>
    <w:p w14:paraId="5797F2A1" w14:textId="631D6794" w:rsidR="00164F95" w:rsidRPr="00164F95" w:rsidRDefault="00164F95" w:rsidP="00164F95">
      <w:pPr>
        <w:pStyle w:val="Nidungvnbn"/>
      </w:pPr>
      <w:r>
        <w:lastRenderedPageBreak/>
        <w:t>Sau khi chúng ta đã có được Dijkstra và đường đi truy hồi thì còn việc thể hiện lên bản đồ một cách trực quan cho người sử dụng dễ dàng sử dụng là một điều hiển nhiên và cần làm.</w:t>
      </w:r>
    </w:p>
    <w:p w14:paraId="796804E1" w14:textId="77777777" w:rsidR="00141A42" w:rsidRDefault="001C6C42" w:rsidP="00141A42">
      <w:pPr>
        <w:pStyle w:val="Bngbiu-nidung"/>
        <w:keepNext/>
        <w:ind w:firstLine="0"/>
        <w:jc w:val="center"/>
      </w:pPr>
      <w:r>
        <w:rPr>
          <w:noProof/>
          <w:lang w:val="vi-VN" w:eastAsia="ja-JP"/>
        </w:rPr>
        <w:drawing>
          <wp:inline distT="0" distB="0" distL="0" distR="0" wp14:anchorId="31C66691" wp14:editId="235988D1">
            <wp:extent cx="5780405" cy="3232785"/>
            <wp:effectExtent l="0" t="0" r="10795" b="0"/>
            <wp:docPr id="72" name="Picture 72" descr="../../../Library/Application%20Support/ZaloPC/2014348585815055036/ZaloDownloads/picture/1096757468674081392/z1347120741024_0a7a346efc2d07d8431ea174d689f1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ary/Application%20Support/ZaloPC/2014348585815055036/ZaloDownloads/picture/1096757468674081392/z1347120741024_0a7a346efc2d07d8431ea174d689f1b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0405" cy="3232785"/>
                    </a:xfrm>
                    <a:prstGeom prst="rect">
                      <a:avLst/>
                    </a:prstGeom>
                    <a:noFill/>
                    <a:ln>
                      <a:noFill/>
                    </a:ln>
                  </pic:spPr>
                </pic:pic>
              </a:graphicData>
            </a:graphic>
          </wp:inline>
        </w:drawing>
      </w:r>
    </w:p>
    <w:p w14:paraId="33DD2DD5" w14:textId="6DEEA70B" w:rsidR="001C6C42" w:rsidRDefault="00141A42" w:rsidP="00141A42">
      <w:pPr>
        <w:pStyle w:val="Caption"/>
        <w:rPr>
          <w:b/>
          <w:i/>
          <w:sz w:val="28"/>
          <w:szCs w:val="28"/>
        </w:rPr>
      </w:pPr>
      <w:bookmarkStart w:id="35" w:name="_Toc6603013"/>
      <w:r w:rsidRPr="00141A42">
        <w:rPr>
          <w:b/>
        </w:rPr>
        <w:t xml:space="preserve">Hình 3. </w:t>
      </w:r>
      <w:r w:rsidRPr="00141A42">
        <w:rPr>
          <w:b/>
        </w:rPr>
        <w:fldChar w:fldCharType="begin"/>
      </w:r>
      <w:r w:rsidRPr="00141A42">
        <w:rPr>
          <w:b/>
        </w:rPr>
        <w:instrText xml:space="preserve"> SEQ Hình_3. \* ARABIC </w:instrText>
      </w:r>
      <w:r w:rsidRPr="00141A42">
        <w:rPr>
          <w:b/>
        </w:rPr>
        <w:fldChar w:fldCharType="separate"/>
      </w:r>
      <w:r w:rsidR="00BA27C8">
        <w:rPr>
          <w:b/>
          <w:noProof/>
        </w:rPr>
        <w:t>11</w:t>
      </w:r>
      <w:r w:rsidRPr="00141A42">
        <w:rPr>
          <w:b/>
        </w:rPr>
        <w:fldChar w:fldCharType="end"/>
      </w:r>
      <w:r>
        <w:t xml:space="preserve"> Vẽ đường đi trực quan lên Canvas</w:t>
      </w:r>
      <w:bookmarkEnd w:id="35"/>
    </w:p>
    <w:p w14:paraId="05FC54ED" w14:textId="19FBB8CD" w:rsidR="00EA443E" w:rsidRDefault="00457E32" w:rsidP="005967E9">
      <w:pPr>
        <w:pStyle w:val="Bngbiu-nidung"/>
        <w:numPr>
          <w:ilvl w:val="2"/>
          <w:numId w:val="21"/>
        </w:numPr>
        <w:ind w:left="709"/>
        <w:jc w:val="left"/>
        <w:rPr>
          <w:b/>
          <w:i/>
          <w:sz w:val="28"/>
          <w:szCs w:val="28"/>
        </w:rPr>
      </w:pPr>
      <w:r>
        <w:rPr>
          <w:b/>
          <w:i/>
          <w:sz w:val="28"/>
          <w:szCs w:val="28"/>
        </w:rPr>
        <w:t xml:space="preserve">Tìm đường đi </w:t>
      </w:r>
    </w:p>
    <w:p w14:paraId="68ED5DB9" w14:textId="46E2C2EC" w:rsidR="00B22A53" w:rsidRPr="00B22A53" w:rsidRDefault="00B22A53" w:rsidP="00B22A53">
      <w:pPr>
        <w:pStyle w:val="Nidungvnbn"/>
      </w:pPr>
      <w:r>
        <w:t xml:space="preserve">Tìm đường đi là chức năng không thể thiếu, thì ở đây em </w:t>
      </w:r>
      <w:r w:rsidR="006B0314">
        <w:t>dù</w:t>
      </w:r>
      <w:r>
        <w:t xml:space="preserve">ng Icommnad </w:t>
      </w:r>
      <w:r w:rsidR="00243328">
        <w:t>và trigger từ thư viện Interactivity để thực hiện chức năng người dùng nhập từ khoá thì sẽ biểu diễn danh sách các điểm gần đúng với từ khoá của người dùng.</w:t>
      </w:r>
    </w:p>
    <w:p w14:paraId="4EAE02B4" w14:textId="77777777" w:rsidR="00BA27C8" w:rsidRDefault="00F029D1" w:rsidP="00BA27C8">
      <w:pPr>
        <w:pStyle w:val="Bngbiu-nidung"/>
        <w:keepNext/>
        <w:ind w:firstLine="0"/>
        <w:jc w:val="center"/>
      </w:pPr>
      <w:r>
        <w:rPr>
          <w:noProof/>
          <w:lang w:val="vi-VN" w:eastAsia="ja-JP"/>
        </w:rPr>
        <w:lastRenderedPageBreak/>
        <w:drawing>
          <wp:inline distT="0" distB="0" distL="0" distR="0" wp14:anchorId="6852AAD5" wp14:editId="6C25E8DB">
            <wp:extent cx="5780405" cy="4147185"/>
            <wp:effectExtent l="0" t="0" r="10795" b="0"/>
            <wp:docPr id="66" name="Picture 66" descr="../../../Library/Application%20Support/ZaloPC/2014348585815055036/ZaloDownloads/picture/1096757468674081392/z1347120723712_9e1c9dec9638f98b1397aa752842c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brary/Application%20Support/ZaloPC/2014348585815055036/ZaloDownloads/picture/1096757468674081392/z1347120723712_9e1c9dec9638f98b1397aa752842c57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0405" cy="4147185"/>
                    </a:xfrm>
                    <a:prstGeom prst="rect">
                      <a:avLst/>
                    </a:prstGeom>
                    <a:noFill/>
                    <a:ln>
                      <a:noFill/>
                    </a:ln>
                  </pic:spPr>
                </pic:pic>
              </a:graphicData>
            </a:graphic>
          </wp:inline>
        </w:drawing>
      </w:r>
    </w:p>
    <w:p w14:paraId="04AA8524" w14:textId="31AC6E71" w:rsidR="00BA27C8" w:rsidRDefault="00BA27C8" w:rsidP="00BA27C8">
      <w:pPr>
        <w:pStyle w:val="Caption"/>
      </w:pPr>
      <w:bookmarkStart w:id="36" w:name="_Toc6603014"/>
      <w:r w:rsidRPr="00BA27C8">
        <w:rPr>
          <w:b/>
        </w:rPr>
        <w:t xml:space="preserve">Hình 3. </w:t>
      </w:r>
      <w:r w:rsidRPr="00BA27C8">
        <w:rPr>
          <w:b/>
        </w:rPr>
        <w:fldChar w:fldCharType="begin"/>
      </w:r>
      <w:r w:rsidRPr="00BA27C8">
        <w:rPr>
          <w:b/>
        </w:rPr>
        <w:instrText xml:space="preserve"> SEQ Hình_3. \* ARABIC </w:instrText>
      </w:r>
      <w:r w:rsidRPr="00BA27C8">
        <w:rPr>
          <w:b/>
        </w:rPr>
        <w:fldChar w:fldCharType="separate"/>
      </w:r>
      <w:r w:rsidRPr="00BA27C8">
        <w:rPr>
          <w:b/>
          <w:noProof/>
        </w:rPr>
        <w:t>12</w:t>
      </w:r>
      <w:r w:rsidRPr="00BA27C8">
        <w:rPr>
          <w:b/>
        </w:rPr>
        <w:fldChar w:fldCharType="end"/>
      </w:r>
      <w:r w:rsidRPr="00BA27C8">
        <w:rPr>
          <w:b/>
        </w:rPr>
        <w:t xml:space="preserve"> </w:t>
      </w:r>
      <w:r>
        <w:t>Chức năng tìm kiếm điểm đi và đến dựa trên từ khoá người dùng nhập vào</w:t>
      </w:r>
      <w:bookmarkEnd w:id="36"/>
    </w:p>
    <w:p w14:paraId="68C452A8" w14:textId="77777777" w:rsidR="00874F46" w:rsidRDefault="00874F46" w:rsidP="00874F46">
      <w:pPr>
        <w:pStyle w:val="Bngbiu-nidung"/>
        <w:ind w:firstLine="0"/>
        <w:rPr>
          <w:b/>
          <w:i/>
          <w:sz w:val="28"/>
          <w:szCs w:val="28"/>
        </w:rPr>
      </w:pPr>
    </w:p>
    <w:p w14:paraId="7C845220" w14:textId="118C70E1" w:rsidR="00867C2D" w:rsidRPr="00F029D1" w:rsidRDefault="00874F46" w:rsidP="00874F46">
      <w:pPr>
        <w:pStyle w:val="Nidungvnbn"/>
        <w:rPr>
          <w:b/>
        </w:rPr>
      </w:pPr>
      <w:r>
        <w:t xml:space="preserve">Ngoài ra còn nhiều code thuộc về phần front-end và xử lý chức năng của người dùng mà em không đưa vào bài báo cáo này vì số lượng dòng code khá lớn. </w:t>
      </w:r>
      <w:r w:rsidR="00867C2D">
        <w:br w:type="page"/>
      </w:r>
    </w:p>
    <w:p w14:paraId="7B4F9453" w14:textId="77777777" w:rsidR="004463C9" w:rsidRDefault="00453AB1" w:rsidP="00741781">
      <w:pPr>
        <w:pStyle w:val="Chng"/>
        <w:outlineLvl w:val="0"/>
      </w:pPr>
      <w:bookmarkStart w:id="37" w:name="_Toc6603034"/>
      <w:r w:rsidRPr="00453AB1">
        <w:lastRenderedPageBreak/>
        <w:t xml:space="preserve">CHƯƠNG </w:t>
      </w:r>
      <w:r w:rsidR="004463C9">
        <w:t>4</w:t>
      </w:r>
      <w:r w:rsidR="004A7C39">
        <w:t xml:space="preserve"> –</w:t>
      </w:r>
      <w:r w:rsidR="004463C9">
        <w:t xml:space="preserve"> CÀI ĐẶT HỆ THỐNG</w:t>
      </w:r>
      <w:bookmarkEnd w:id="37"/>
    </w:p>
    <w:p w14:paraId="36FA3A5A" w14:textId="3E1C2AE4" w:rsidR="004463C9" w:rsidRDefault="00FC6BF3" w:rsidP="00FC6BF3">
      <w:pPr>
        <w:pStyle w:val="Nidungvnbn"/>
      </w:pPr>
      <w:r>
        <w:t>Cài đặt hệ thống bao gồm các chương trình Visual Studio 2017, Microsoft SQL Server Management Studio 17</w:t>
      </w:r>
      <w:r w:rsidR="00206E4E">
        <w:t xml:space="preserve"> để có thể chạy chương trình.</w:t>
      </w:r>
      <w:r w:rsidR="00D65763">
        <w:t xml:space="preserve"> </w:t>
      </w:r>
      <w:r w:rsidR="00874F46">
        <w:t xml:space="preserve">Sau khi mở chương trình cần cài đặt </w:t>
      </w:r>
      <w:r w:rsidR="00716710">
        <w:t xml:space="preserve">dữ liệu được backup để có thể chạy, hoặc tự tạo các điểm từ ứng dụng </w:t>
      </w:r>
    </w:p>
    <w:p w14:paraId="389D4E76" w14:textId="48A9D808" w:rsidR="004463C9" w:rsidRDefault="00F95073" w:rsidP="004463C9">
      <w:pPr>
        <w:pStyle w:val="Chng"/>
      </w:pPr>
      <w:bookmarkStart w:id="38" w:name="_Toc6603035"/>
      <w:r>
        <w:t xml:space="preserve">Hướng dẫn </w:t>
      </w:r>
      <w:r w:rsidR="00977CDA">
        <w:t>cài đặt phần mềm</w:t>
      </w:r>
      <w:bookmarkEnd w:id="38"/>
    </w:p>
    <w:p w14:paraId="36D17F34" w14:textId="3AFB0DCE" w:rsidR="00977CDA" w:rsidRPr="001F3F72" w:rsidRDefault="00977CDA" w:rsidP="001F3F72">
      <w:pPr>
        <w:pStyle w:val="Nidungvnbn"/>
      </w:pPr>
      <w:r w:rsidRPr="001034E1">
        <w:rPr>
          <w:b/>
        </w:rPr>
        <w:t>Step 1</w:t>
      </w:r>
      <w:r w:rsidRPr="001F3F72">
        <w:t xml:space="preserve">: After open folder, you create a new database named </w:t>
      </w:r>
      <w:r w:rsidRPr="0043740F">
        <w:rPr>
          <w:b/>
        </w:rPr>
        <w:t>MyMap</w:t>
      </w:r>
      <w:r w:rsidR="000370C6">
        <w:rPr>
          <w:b/>
        </w:rPr>
        <w:t xml:space="preserve"> (must be named MyMap)</w:t>
      </w:r>
      <w:r w:rsidRPr="001F3F72">
        <w:t>. Then, you restore file availible MyMap.bak to database MyMap.</w:t>
      </w:r>
    </w:p>
    <w:p w14:paraId="0ED814C6" w14:textId="6CDDDB49" w:rsidR="00EB7364" w:rsidRDefault="00977CDA" w:rsidP="001F3F72">
      <w:pPr>
        <w:pStyle w:val="Nidungvnbn"/>
      </w:pPr>
      <w:r w:rsidRPr="001034E1">
        <w:rPr>
          <w:b/>
        </w:rPr>
        <w:t>Step 2</w:t>
      </w:r>
      <w:r w:rsidRPr="001034E1">
        <w:t>:</w:t>
      </w:r>
      <w:r w:rsidRPr="001034E1">
        <w:rPr>
          <w:b/>
        </w:rPr>
        <w:t xml:space="preserve"> </w:t>
      </w:r>
      <w:r w:rsidR="00890D35">
        <w:t>O</w:t>
      </w:r>
      <w:r w:rsidR="006E083B" w:rsidRPr="001F3F72">
        <w:t>pen the project. In your right, you’ll see a folder Model.</w:t>
      </w:r>
      <w:r w:rsidR="00787BA1">
        <w:t xml:space="preserve"> Double click to open it, then you delete file Model1.edmx. </w:t>
      </w:r>
    </w:p>
    <w:p w14:paraId="23E2A162" w14:textId="7BBB7EE4" w:rsidR="006E5578" w:rsidRDefault="006A2914" w:rsidP="006A2914">
      <w:pPr>
        <w:pStyle w:val="Nidungvnbn"/>
      </w:pPr>
      <w:r w:rsidRPr="001034E1">
        <w:rPr>
          <w:b/>
        </w:rPr>
        <w:t>Step 3</w:t>
      </w:r>
      <w:r w:rsidRPr="001F3F72">
        <w:t xml:space="preserve">: </w:t>
      </w:r>
      <w:r w:rsidR="00787BA1">
        <w:t>After that, you double click in MyMap and add new item, choose Data and add ADO.NET Entity Data Model named default is Model1.</w:t>
      </w:r>
      <w:r>
        <w:t xml:space="preserve"> </w:t>
      </w:r>
      <w:r w:rsidR="00787BA1">
        <w:t>After you click add, the project show a table, click Next and click New Connection. Fill your server name and choose</w:t>
      </w:r>
      <w:r w:rsidR="003E3E27">
        <w:t xml:space="preserve"> your database MyMap</w:t>
      </w:r>
      <w:r w:rsidR="00ED5F6B">
        <w:t>.</w:t>
      </w:r>
      <w:r w:rsidR="003808B6">
        <w:t xml:space="preserve"> Click OK. It’ll show you a name such as MyMapEnti</w:t>
      </w:r>
      <w:r w:rsidR="00FD6079">
        <w:t xml:space="preserve">ties. You should copy this name, </w:t>
      </w:r>
      <w:r w:rsidR="003808B6">
        <w:t xml:space="preserve">click Next, choose table and click Finish. </w:t>
      </w:r>
    </w:p>
    <w:p w14:paraId="235F2547" w14:textId="3205B4C6" w:rsidR="006E083B" w:rsidRDefault="006E5578" w:rsidP="001F3F72">
      <w:pPr>
        <w:pStyle w:val="Nidungvnbn"/>
      </w:pPr>
      <w:r w:rsidRPr="006E5578">
        <w:rPr>
          <w:b/>
        </w:rPr>
        <w:t>Step</w:t>
      </w:r>
      <w:r w:rsidR="00912BBC">
        <w:rPr>
          <w:b/>
        </w:rPr>
        <w:t xml:space="preserve"> </w:t>
      </w:r>
      <w:r w:rsidRPr="006E5578">
        <w:rPr>
          <w:b/>
        </w:rPr>
        <w:t>4</w:t>
      </w:r>
      <w:r>
        <w:t xml:space="preserve">: </w:t>
      </w:r>
      <w:r w:rsidR="003808B6" w:rsidRPr="006E5578">
        <w:t>Wait</w:t>
      </w:r>
      <w:r w:rsidR="003808B6">
        <w:t xml:space="preserve"> a minutes, the project show a few table with a relationship.</w:t>
      </w:r>
      <w:r w:rsidR="005D64FB">
        <w:t xml:space="preserve"> In a corner of window, you’ll see a simple like SAVE ALL</w:t>
      </w:r>
      <w:r w:rsidR="004C490A">
        <w:t xml:space="preserve">, click it and wait for a moment. After finish, it’ll generate a </w:t>
      </w:r>
      <w:r w:rsidR="00944B91">
        <w:t xml:space="preserve">named </w:t>
      </w:r>
      <w:r w:rsidR="004C490A">
        <w:t>file</w:t>
      </w:r>
      <w:r w:rsidR="002B7169">
        <w:t xml:space="preserve"> </w:t>
      </w:r>
      <w:r w:rsidR="0003506D">
        <w:t>is</w:t>
      </w:r>
      <w:r w:rsidR="004C490A">
        <w:t xml:space="preserve"> Model1.edmx.</w:t>
      </w:r>
      <w:r w:rsidR="00912BBC">
        <w:t xml:space="preserve"> </w:t>
      </w:r>
    </w:p>
    <w:p w14:paraId="3960A352" w14:textId="236A94A8" w:rsidR="00912BBC" w:rsidRDefault="00912BBC" w:rsidP="001F3F72">
      <w:pPr>
        <w:pStyle w:val="Nidungvnbn"/>
      </w:pPr>
      <w:r w:rsidRPr="00912BBC">
        <w:rPr>
          <w:b/>
        </w:rPr>
        <w:t>Step 5</w:t>
      </w:r>
      <w:r>
        <w:t xml:space="preserve">: </w:t>
      </w:r>
      <w:r w:rsidR="00994102">
        <w:t xml:space="preserve">Double click it, click </w:t>
      </w:r>
      <w:r w:rsidR="009D2945">
        <w:t xml:space="preserve">Model1.tt. You’ll see file VERTEX.cs </w:t>
      </w:r>
      <w:r w:rsidR="00FD04B8">
        <w:t>and VERTEX_VERTEX.cs. In the folder project which I give you, open it and get 2 file Vertex.cs and Vertex_vertex.cs copy all into 2 file just generate</w:t>
      </w:r>
      <w:r w:rsidR="0098558C">
        <w:t>.</w:t>
      </w:r>
      <w:r w:rsidR="00847A57">
        <w:t xml:space="preserve"> </w:t>
      </w:r>
    </w:p>
    <w:p w14:paraId="581024B7" w14:textId="4F833CF2" w:rsidR="00BA55C6" w:rsidRDefault="00BA55C6" w:rsidP="0022092E">
      <w:pPr>
        <w:pStyle w:val="Nidungvnbn"/>
      </w:pPr>
      <w:r w:rsidRPr="00BA55C6">
        <w:rPr>
          <w:b/>
        </w:rPr>
        <w:t>Step 6</w:t>
      </w:r>
      <w:r>
        <w:t xml:space="preserve">: </w:t>
      </w:r>
      <w:r w:rsidR="00664634">
        <w:t>In the right, you also see the folder DBConnection</w:t>
      </w:r>
      <w:r w:rsidR="00BC2F23">
        <w:t>. Open it, and open file DataProvider.cs</w:t>
      </w:r>
      <w:r w:rsidR="001B11F5">
        <w:t>. At row 29 and 33, you’ll delete name MyMapEntities current and fill</w:t>
      </w:r>
      <w:r w:rsidR="00664634">
        <w:t xml:space="preserve"> </w:t>
      </w:r>
      <w:r w:rsidR="001B11F5">
        <w:t>t</w:t>
      </w:r>
      <w:r>
        <w:t>he name which y</w:t>
      </w:r>
      <w:r w:rsidR="004B232B">
        <w:t>ou co</w:t>
      </w:r>
      <w:r>
        <w:t xml:space="preserve">pied </w:t>
      </w:r>
      <w:r w:rsidR="00664634">
        <w:t>a moment ago</w:t>
      </w:r>
      <w:r w:rsidR="00A43CA7">
        <w:t>.</w:t>
      </w:r>
      <w:r w:rsidR="00692597">
        <w:t xml:space="preserve"> And Save All</w:t>
      </w:r>
    </w:p>
    <w:p w14:paraId="62A1D343" w14:textId="311DC24E" w:rsidR="0022092E" w:rsidRDefault="00851CE0" w:rsidP="0022092E">
      <w:pPr>
        <w:pStyle w:val="Nidungvnbn"/>
        <w:rPr>
          <w:rFonts w:ascii="inherit" w:hAnsi="inherit"/>
          <w:color w:val="212121"/>
          <w:lang w:val="en"/>
        </w:rPr>
      </w:pPr>
      <w:r w:rsidRPr="00851CE0">
        <w:rPr>
          <w:b/>
        </w:rPr>
        <w:t>Step 7</w:t>
      </w:r>
      <w:r>
        <w:t xml:space="preserve">: </w:t>
      </w:r>
      <w:r w:rsidR="0022092E">
        <w:t xml:space="preserve">If </w:t>
      </w:r>
      <w:r w:rsidR="009863C3">
        <w:rPr>
          <w:rFonts w:ascii="inherit" w:hAnsi="inherit"/>
          <w:color w:val="212121"/>
          <w:lang w:val="en"/>
        </w:rPr>
        <w:t>y</w:t>
      </w:r>
      <w:r w:rsidR="0022092E" w:rsidRPr="0022092E">
        <w:rPr>
          <w:rFonts w:ascii="inherit" w:hAnsi="inherit"/>
          <w:color w:val="212121"/>
          <w:lang w:val="en"/>
        </w:rPr>
        <w:t>ou are sure you have followed the steps above</w:t>
      </w:r>
      <w:r w:rsidR="008F3657">
        <w:rPr>
          <w:rFonts w:ascii="inherit" w:hAnsi="inherit"/>
          <w:color w:val="212121"/>
          <w:lang w:val="en"/>
        </w:rPr>
        <w:t xml:space="preserve">, </w:t>
      </w:r>
      <w:r w:rsidR="0013246C">
        <w:rPr>
          <w:rFonts w:ascii="inherit" w:hAnsi="inherit"/>
          <w:color w:val="212121"/>
          <w:lang w:val="en"/>
        </w:rPr>
        <w:t>let start project</w:t>
      </w:r>
      <w:r w:rsidR="006F2956">
        <w:rPr>
          <w:rFonts w:ascii="inherit" w:hAnsi="inherit"/>
          <w:color w:val="212121"/>
          <w:lang w:val="en"/>
        </w:rPr>
        <w:t>.</w:t>
      </w:r>
      <w:r w:rsidR="00D271AC">
        <w:rPr>
          <w:rFonts w:ascii="inherit" w:hAnsi="inherit"/>
          <w:color w:val="212121"/>
          <w:lang w:val="en"/>
        </w:rPr>
        <w:t xml:space="preserve"> </w:t>
      </w:r>
    </w:p>
    <w:p w14:paraId="4AF56465" w14:textId="1112ACF0" w:rsidR="004463C9" w:rsidRDefault="00E95E45" w:rsidP="00E32B6F">
      <w:pPr>
        <w:pStyle w:val="Nidungvnbn"/>
      </w:pPr>
      <w:r w:rsidRPr="00E32B6F">
        <w:rPr>
          <w:b/>
          <w:sz w:val="28"/>
          <w:szCs w:val="28"/>
        </w:rPr>
        <w:t xml:space="preserve">Link hướng dẫn cài </w:t>
      </w:r>
      <w:r w:rsidR="00C43433" w:rsidRPr="00E32B6F">
        <w:rPr>
          <w:b/>
          <w:sz w:val="28"/>
          <w:szCs w:val="28"/>
        </w:rPr>
        <w:t>đặt:</w:t>
      </w:r>
      <w:r w:rsidR="00117755" w:rsidRPr="00E32B6F">
        <w:rPr>
          <w:b/>
          <w:sz w:val="28"/>
          <w:szCs w:val="28"/>
        </w:rPr>
        <w:t xml:space="preserve"> </w:t>
      </w:r>
      <w:hyperlink r:id="rId22" w:history="1">
        <w:r w:rsidR="003F1F85">
          <w:rPr>
            <w:rStyle w:val="Hyperlink"/>
          </w:rPr>
          <w:t>https://youtu.be/UmkRJCArRcc</w:t>
        </w:r>
      </w:hyperlink>
    </w:p>
    <w:p w14:paraId="11CEC690" w14:textId="2C56F1AF" w:rsidR="00E32B6F" w:rsidRPr="003F1F85" w:rsidRDefault="00E32B6F" w:rsidP="00077DE2">
      <w:pPr>
        <w:pStyle w:val="Nidungvnbn"/>
        <w:rPr>
          <w:sz w:val="24"/>
          <w:szCs w:val="24"/>
          <w:lang w:eastAsia="ja-JP"/>
        </w:rPr>
      </w:pPr>
      <w:r w:rsidRPr="00E32B6F">
        <w:rPr>
          <w:b/>
          <w:sz w:val="28"/>
          <w:szCs w:val="28"/>
        </w:rPr>
        <w:t>Link hướng dẫn sử dụng:</w:t>
      </w:r>
      <w:r>
        <w:rPr>
          <w:b/>
          <w:sz w:val="32"/>
          <w:szCs w:val="32"/>
        </w:rPr>
        <w:t xml:space="preserve"> </w:t>
      </w:r>
      <w:hyperlink r:id="rId23" w:history="1">
        <w:r>
          <w:rPr>
            <w:rStyle w:val="Hyperlink"/>
          </w:rPr>
          <w:t>https://youtu.be/5-WcDFIrK0U</w:t>
        </w:r>
      </w:hyperlink>
    </w:p>
    <w:p w14:paraId="431957E0" w14:textId="1CF979F0" w:rsidR="004463C9" w:rsidRDefault="004463C9" w:rsidP="00741781">
      <w:pPr>
        <w:pStyle w:val="Chng"/>
        <w:outlineLvl w:val="0"/>
      </w:pPr>
      <w:bookmarkStart w:id="39" w:name="_Toc6603036"/>
      <w:r w:rsidRPr="00453AB1">
        <w:lastRenderedPageBreak/>
        <w:t xml:space="preserve">CHƯƠNG </w:t>
      </w:r>
      <w:r w:rsidR="001768ED">
        <w:t>5</w:t>
      </w:r>
      <w:r>
        <w:t xml:space="preserve"> – TỔNG KẾT</w:t>
      </w:r>
      <w:bookmarkEnd w:id="39"/>
    </w:p>
    <w:p w14:paraId="2995B8F1" w14:textId="1712C450" w:rsidR="004463C9" w:rsidRPr="00B45DAC" w:rsidRDefault="002F54EA" w:rsidP="00B45DAC">
      <w:pPr>
        <w:pStyle w:val="Nidungvnbn"/>
      </w:pPr>
      <w:r>
        <w:t>Cuối cùng, em đã hoàn thành sơ bộ ý tưởng bài tập lớn của mình. Ngoài việc biết được những thuật toán tìm đường đi ngắn nhất và áp dụng nó trong việc tìm đường đi ngắn nhất thì em còn biết được thêm nhiều cái hay, mới mẻ khi thực hiện bài tập lớn.</w:t>
      </w:r>
      <w:r w:rsidR="00B45DAC">
        <w:t xml:space="preserve"> Học thêm được nhiều kiến thức mới từ WPF (</w:t>
      </w:r>
      <w:r w:rsidR="00B45DAC">
        <w:rPr>
          <w:lang w:val="vi-VN"/>
        </w:rPr>
        <w:t>Windows Presentation Foundation</w:t>
      </w:r>
      <w:r w:rsidR="00B45DAC">
        <w:t>)</w:t>
      </w:r>
      <w:r w:rsidR="00772568">
        <w:t>, em cám ơn các thầy đã hỗ trợ em học được kiến thức mới mà từ đó em sẽ áp dụng được cho hiện tại và trong tương lai.</w:t>
      </w:r>
    </w:p>
    <w:p w14:paraId="6FE4C220" w14:textId="77777777" w:rsidR="004463C9" w:rsidRDefault="004463C9">
      <w:pPr>
        <w:spacing w:after="200" w:line="276" w:lineRule="auto"/>
        <w:rPr>
          <w:b/>
          <w:sz w:val="32"/>
          <w:szCs w:val="32"/>
        </w:rPr>
      </w:pPr>
      <w:r>
        <w:rPr>
          <w:b/>
          <w:sz w:val="32"/>
          <w:szCs w:val="32"/>
        </w:rPr>
        <w:br w:type="page"/>
      </w:r>
    </w:p>
    <w:p w14:paraId="35F837E4" w14:textId="77777777" w:rsidR="007E7FF7" w:rsidRPr="007E6AB9" w:rsidRDefault="007E7FF7" w:rsidP="00741781">
      <w:pPr>
        <w:tabs>
          <w:tab w:val="center" w:pos="6379"/>
        </w:tabs>
        <w:spacing w:after="200" w:line="276" w:lineRule="auto"/>
        <w:jc w:val="center"/>
        <w:outlineLvl w:val="0"/>
        <w:rPr>
          <w:b/>
          <w:sz w:val="32"/>
          <w:szCs w:val="32"/>
        </w:rPr>
      </w:pPr>
      <w:r>
        <w:rPr>
          <w:b/>
          <w:sz w:val="32"/>
          <w:szCs w:val="32"/>
        </w:rPr>
        <w:lastRenderedPageBreak/>
        <w:t>TÀI LIỆU THAM KHẢO</w:t>
      </w:r>
    </w:p>
    <w:p w14:paraId="4624CC32" w14:textId="53200FCF" w:rsidR="00D07CD0" w:rsidRDefault="00160A5A" w:rsidP="00D07CD0">
      <w:pPr>
        <w:pStyle w:val="Nidungvnbn"/>
        <w:rPr>
          <w:rFonts w:eastAsia=".SFNSText-Regular"/>
          <w:shd w:val="clear" w:color="auto" w:fill="FFFFFF"/>
          <w:lang w:eastAsia="ja-JP"/>
        </w:rPr>
      </w:pPr>
      <w:r>
        <w:t xml:space="preserve">Tài liệu tham khảo chính tìm đường đi ngắn nhất bằng thuật toán dijkstra </w:t>
      </w:r>
      <w:r w:rsidR="00D07CD0" w:rsidRPr="00D07CD0">
        <w:rPr>
          <w:lang w:eastAsia="ja-JP"/>
        </w:rPr>
        <w:br/>
      </w:r>
      <w:hyperlink r:id="rId24" w:history="1">
        <w:r w:rsidR="009C15D7" w:rsidRPr="004A072E">
          <w:rPr>
            <w:rStyle w:val="Hyperlink"/>
            <w:rFonts w:eastAsia=".SFNSText-Regular" w:hint="eastAsia"/>
            <w:shd w:val="clear" w:color="auto" w:fill="FFFFFF"/>
            <w:lang w:eastAsia="ja-JP"/>
          </w:rPr>
          <w:t>https://vkhangyang.wordpress.com/2012/12/15/thuat-giai-bi-tap-lon-bi-ton-tm-duong-di-trn-ban-do/</w:t>
        </w:r>
      </w:hyperlink>
    </w:p>
    <w:p w14:paraId="11C3FB5D" w14:textId="3685974E" w:rsidR="009C15D7" w:rsidRDefault="009C15D7" w:rsidP="00D07CD0">
      <w:pPr>
        <w:pStyle w:val="Nidungvnbn"/>
        <w:rPr>
          <w:rFonts w:eastAsia=".SFNSText-Regular"/>
          <w:shd w:val="clear" w:color="auto" w:fill="FFFFFF"/>
          <w:lang w:eastAsia="ja-JP"/>
        </w:rPr>
      </w:pPr>
      <w:r>
        <w:rPr>
          <w:rFonts w:eastAsia=".SFNSText-Regular"/>
          <w:shd w:val="clear" w:color="auto" w:fill="FFFFFF"/>
          <w:lang w:eastAsia="ja-JP"/>
        </w:rPr>
        <w:t>Phóng to thu nhỏ bản đồ</w:t>
      </w:r>
    </w:p>
    <w:p w14:paraId="31D42DE8" w14:textId="77777777" w:rsidR="009C15D7" w:rsidRDefault="00F725E1" w:rsidP="009C15D7">
      <w:hyperlink r:id="rId25" w:history="1">
        <w:r w:rsidR="009C15D7">
          <w:rPr>
            <w:rStyle w:val="Hyperlink"/>
          </w:rPr>
          <w:t>https://stackoverflow.com/questions/741956/pan-zoom-image</w:t>
        </w:r>
      </w:hyperlink>
    </w:p>
    <w:p w14:paraId="36B3B61F" w14:textId="77777777" w:rsidR="00250C26" w:rsidRDefault="00250C26" w:rsidP="009C15D7">
      <w:pPr>
        <w:rPr>
          <w:lang w:eastAsia="ja-JP"/>
        </w:rPr>
      </w:pPr>
    </w:p>
    <w:p w14:paraId="3E0A4A47" w14:textId="15A104D9" w:rsidR="009C15D7" w:rsidRDefault="00250C26" w:rsidP="00D07CD0">
      <w:pPr>
        <w:pStyle w:val="Nidungvnbn"/>
      </w:pPr>
      <w:r>
        <w:t>Cách lấy bản đồ từ google map</w:t>
      </w:r>
    </w:p>
    <w:p w14:paraId="631BA5C7" w14:textId="77777777" w:rsidR="00250C26" w:rsidRDefault="00F725E1" w:rsidP="00250C26">
      <w:pPr>
        <w:rPr>
          <w:lang w:eastAsia="ja-JP"/>
        </w:rPr>
      </w:pPr>
      <w:hyperlink r:id="rId26" w:history="1">
        <w:r w:rsidR="00250C26">
          <w:rPr>
            <w:rStyle w:val="Hyperlink"/>
          </w:rPr>
          <w:t>https://www.youtube.com/watch?v=ldZsD_lb6DU</w:t>
        </w:r>
      </w:hyperlink>
    </w:p>
    <w:p w14:paraId="5D43B96B" w14:textId="77777777" w:rsidR="00250C26" w:rsidRPr="00D07CD0" w:rsidRDefault="00250C26" w:rsidP="00D07CD0">
      <w:pPr>
        <w:pStyle w:val="Nidungvnbn"/>
      </w:pPr>
    </w:p>
    <w:p w14:paraId="4BAB178D" w14:textId="77777777" w:rsidR="00D07CD0" w:rsidRPr="00160A5A" w:rsidRDefault="00D07CD0" w:rsidP="00160A5A">
      <w:pPr>
        <w:spacing w:line="360" w:lineRule="auto"/>
        <w:jc w:val="both"/>
        <w:rPr>
          <w:sz w:val="26"/>
          <w:szCs w:val="26"/>
        </w:rPr>
      </w:pPr>
    </w:p>
    <w:sectPr w:rsidR="00D07CD0" w:rsidRPr="00160A5A" w:rsidSect="00DB7595">
      <w:headerReference w:type="default" r:id="rId2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81DF39" w14:textId="77777777" w:rsidR="00F725E1" w:rsidRDefault="00F725E1" w:rsidP="00453AB1">
      <w:r>
        <w:separator/>
      </w:r>
    </w:p>
  </w:endnote>
  <w:endnote w:type="continuationSeparator" w:id="0">
    <w:p w14:paraId="40D65480" w14:textId="77777777" w:rsidR="00F725E1" w:rsidRDefault="00F725E1"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Times New Roman"/>
    <w:panose1 w:val="00000000000000000000"/>
    <w:charset w:val="00"/>
    <w:family w:val="roman"/>
    <w:notTrueType/>
    <w:pitch w:val="default"/>
  </w:font>
  <w:font w:name=".SFNSText-Regular">
    <w:charset w:val="88"/>
    <w:family w:val="swiss"/>
    <w:pitch w:val="variable"/>
    <w:sig w:usb0="A00002DF" w:usb1="0A080003" w:usb2="00000010" w:usb3="00000000" w:csb0="001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714EF6" w14:textId="77777777" w:rsidR="00F725E1" w:rsidRDefault="00F725E1" w:rsidP="00453AB1">
      <w:r>
        <w:separator/>
      </w:r>
    </w:p>
  </w:footnote>
  <w:footnote w:type="continuationSeparator" w:id="0">
    <w:p w14:paraId="290AD733" w14:textId="77777777" w:rsidR="00F725E1" w:rsidRDefault="00F725E1"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26F97" w14:textId="77777777" w:rsidR="00EB7364" w:rsidRDefault="00EB7364">
    <w:pPr>
      <w:pStyle w:val="Header"/>
      <w:jc w:val="center"/>
    </w:pPr>
  </w:p>
  <w:p w14:paraId="29CFC7DA" w14:textId="77777777" w:rsidR="00EB7364" w:rsidRDefault="00EB736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1FA577D6" w14:textId="42ACEEF6" w:rsidR="00EB7364" w:rsidRDefault="00EB7364">
        <w:pPr>
          <w:pStyle w:val="Header"/>
          <w:jc w:val="center"/>
        </w:pPr>
        <w:r>
          <w:fldChar w:fldCharType="begin"/>
        </w:r>
        <w:r>
          <w:instrText xml:space="preserve"> PAGE   \* MERGEFORMAT </w:instrText>
        </w:r>
        <w:r>
          <w:fldChar w:fldCharType="separate"/>
        </w:r>
        <w:r w:rsidR="00DC51C5">
          <w:rPr>
            <w:noProof/>
          </w:rPr>
          <w:t>1</w:t>
        </w:r>
        <w:r>
          <w:rPr>
            <w:noProof/>
          </w:rPr>
          <w:fldChar w:fldCharType="end"/>
        </w:r>
      </w:p>
    </w:sdtContent>
  </w:sdt>
  <w:p w14:paraId="29F3065D" w14:textId="77777777" w:rsidR="00EB7364" w:rsidRDefault="00EB736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D64"/>
    <w:multiLevelType w:val="hybridMultilevel"/>
    <w:tmpl w:val="4C8ABA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15702FF"/>
    <w:multiLevelType w:val="hybridMultilevel"/>
    <w:tmpl w:val="3120E338"/>
    <w:lvl w:ilvl="0" w:tplc="1B9EF996">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5694C"/>
    <w:multiLevelType w:val="hybridMultilevel"/>
    <w:tmpl w:val="D18ED6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52400C"/>
    <w:multiLevelType w:val="hybridMultilevel"/>
    <w:tmpl w:val="914237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55F3AB2"/>
    <w:multiLevelType w:val="hybridMultilevel"/>
    <w:tmpl w:val="FE9AF7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136C15"/>
    <w:multiLevelType w:val="hybridMultilevel"/>
    <w:tmpl w:val="56406C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95B0A78"/>
    <w:multiLevelType w:val="hybridMultilevel"/>
    <w:tmpl w:val="93CA2A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FBE0C08"/>
    <w:multiLevelType w:val="hybridMultilevel"/>
    <w:tmpl w:val="1188E626"/>
    <w:lvl w:ilvl="0" w:tplc="1B9EF996">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820F64"/>
    <w:multiLevelType w:val="hybridMultilevel"/>
    <w:tmpl w:val="48B81E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2E46487"/>
    <w:multiLevelType w:val="hybridMultilevel"/>
    <w:tmpl w:val="CB1EBC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35B3E3B"/>
    <w:multiLevelType w:val="hybridMultilevel"/>
    <w:tmpl w:val="5D16A5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6DE755D"/>
    <w:multiLevelType w:val="hybridMultilevel"/>
    <w:tmpl w:val="9C62F9F8"/>
    <w:lvl w:ilvl="0" w:tplc="1B9EF99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87B4972"/>
    <w:multiLevelType w:val="hybridMultilevel"/>
    <w:tmpl w:val="CCE4D6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B4B4AFA"/>
    <w:multiLevelType w:val="hybridMultilevel"/>
    <w:tmpl w:val="391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8742778"/>
    <w:multiLevelType w:val="hybridMultilevel"/>
    <w:tmpl w:val="9C2242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2F021141"/>
    <w:multiLevelType w:val="multilevel"/>
    <w:tmpl w:val="910E34DA"/>
    <w:lvl w:ilvl="0">
      <w:start w:val="1"/>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15:restartNumberingAfterBreak="0">
    <w:nsid w:val="360C2A2C"/>
    <w:multiLevelType w:val="hybridMultilevel"/>
    <w:tmpl w:val="087260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C42841"/>
    <w:multiLevelType w:val="multilevel"/>
    <w:tmpl w:val="910E34DA"/>
    <w:lvl w:ilvl="0">
      <w:start w:val="1"/>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433C1C5E"/>
    <w:multiLevelType w:val="hybridMultilevel"/>
    <w:tmpl w:val="EF089C8E"/>
    <w:lvl w:ilvl="0" w:tplc="9604A5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9A5DBC"/>
    <w:multiLevelType w:val="hybridMultilevel"/>
    <w:tmpl w:val="6B3A17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9CA0EB0"/>
    <w:multiLevelType w:val="hybridMultilevel"/>
    <w:tmpl w:val="73FE49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E2C26C7"/>
    <w:multiLevelType w:val="hybridMultilevel"/>
    <w:tmpl w:val="D354C4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06C098C"/>
    <w:multiLevelType w:val="hybridMultilevel"/>
    <w:tmpl w:val="DA8CF0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A537CD2"/>
    <w:multiLevelType w:val="hybridMultilevel"/>
    <w:tmpl w:val="BE86D1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9B4D06"/>
    <w:multiLevelType w:val="hybridMultilevel"/>
    <w:tmpl w:val="4E30E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A4B5A53"/>
    <w:multiLevelType w:val="hybridMultilevel"/>
    <w:tmpl w:val="D50A90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B7E5C3D"/>
    <w:multiLevelType w:val="hybridMultilevel"/>
    <w:tmpl w:val="9EC46E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16"/>
  </w:num>
  <w:num w:numId="3">
    <w:abstractNumId w:val="5"/>
  </w:num>
  <w:num w:numId="4">
    <w:abstractNumId w:val="10"/>
  </w:num>
  <w:num w:numId="5">
    <w:abstractNumId w:val="2"/>
  </w:num>
  <w:num w:numId="6">
    <w:abstractNumId w:val="3"/>
  </w:num>
  <w:num w:numId="7">
    <w:abstractNumId w:val="22"/>
  </w:num>
  <w:num w:numId="8">
    <w:abstractNumId w:val="12"/>
  </w:num>
  <w:num w:numId="9">
    <w:abstractNumId w:val="6"/>
  </w:num>
  <w:num w:numId="10">
    <w:abstractNumId w:val="26"/>
  </w:num>
  <w:num w:numId="11">
    <w:abstractNumId w:val="13"/>
  </w:num>
  <w:num w:numId="12">
    <w:abstractNumId w:val="27"/>
  </w:num>
  <w:num w:numId="13">
    <w:abstractNumId w:val="23"/>
  </w:num>
  <w:num w:numId="14">
    <w:abstractNumId w:val="19"/>
  </w:num>
  <w:num w:numId="15">
    <w:abstractNumId w:val="4"/>
  </w:num>
  <w:num w:numId="16">
    <w:abstractNumId w:val="20"/>
  </w:num>
  <w:num w:numId="17">
    <w:abstractNumId w:val="21"/>
  </w:num>
  <w:num w:numId="18">
    <w:abstractNumId w:val="25"/>
  </w:num>
  <w:num w:numId="19">
    <w:abstractNumId w:val="9"/>
  </w:num>
  <w:num w:numId="20">
    <w:abstractNumId w:val="8"/>
  </w:num>
  <w:num w:numId="21">
    <w:abstractNumId w:val="15"/>
  </w:num>
  <w:num w:numId="22">
    <w:abstractNumId w:val="11"/>
  </w:num>
  <w:num w:numId="23">
    <w:abstractNumId w:val="1"/>
  </w:num>
  <w:num w:numId="24">
    <w:abstractNumId w:val="7"/>
  </w:num>
  <w:num w:numId="25">
    <w:abstractNumId w:val="0"/>
  </w:num>
  <w:num w:numId="26">
    <w:abstractNumId w:val="14"/>
  </w:num>
  <w:num w:numId="27">
    <w:abstractNumId w:val="18"/>
  </w:num>
  <w:num w:numId="28">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33E5"/>
    <w:rsid w:val="000005C2"/>
    <w:rsid w:val="00000FCE"/>
    <w:rsid w:val="00004903"/>
    <w:rsid w:val="000159A2"/>
    <w:rsid w:val="00024496"/>
    <w:rsid w:val="00024745"/>
    <w:rsid w:val="00026900"/>
    <w:rsid w:val="00027173"/>
    <w:rsid w:val="0003027F"/>
    <w:rsid w:val="0003506D"/>
    <w:rsid w:val="000370C6"/>
    <w:rsid w:val="000420D8"/>
    <w:rsid w:val="000450EB"/>
    <w:rsid w:val="0004798C"/>
    <w:rsid w:val="000523BF"/>
    <w:rsid w:val="0005624A"/>
    <w:rsid w:val="0005626B"/>
    <w:rsid w:val="00057799"/>
    <w:rsid w:val="000772D7"/>
    <w:rsid w:val="00077DE2"/>
    <w:rsid w:val="0009167C"/>
    <w:rsid w:val="0009604C"/>
    <w:rsid w:val="00097A09"/>
    <w:rsid w:val="000A3E6F"/>
    <w:rsid w:val="000A40FA"/>
    <w:rsid w:val="000A4B6F"/>
    <w:rsid w:val="000B1999"/>
    <w:rsid w:val="000B1A69"/>
    <w:rsid w:val="000B59E1"/>
    <w:rsid w:val="000C05ED"/>
    <w:rsid w:val="000C29C4"/>
    <w:rsid w:val="000C7762"/>
    <w:rsid w:val="000D17B5"/>
    <w:rsid w:val="000D2098"/>
    <w:rsid w:val="000D2F24"/>
    <w:rsid w:val="000D476D"/>
    <w:rsid w:val="000D4A8B"/>
    <w:rsid w:val="000E19ED"/>
    <w:rsid w:val="000E216D"/>
    <w:rsid w:val="000E59C1"/>
    <w:rsid w:val="000F06C4"/>
    <w:rsid w:val="00100290"/>
    <w:rsid w:val="001034E1"/>
    <w:rsid w:val="0010563E"/>
    <w:rsid w:val="00114C9D"/>
    <w:rsid w:val="00117755"/>
    <w:rsid w:val="0013246C"/>
    <w:rsid w:val="00137133"/>
    <w:rsid w:val="00141A42"/>
    <w:rsid w:val="001433E5"/>
    <w:rsid w:val="00154B61"/>
    <w:rsid w:val="0015759F"/>
    <w:rsid w:val="00160A5A"/>
    <w:rsid w:val="0016133A"/>
    <w:rsid w:val="00162378"/>
    <w:rsid w:val="00164F95"/>
    <w:rsid w:val="00174682"/>
    <w:rsid w:val="00174851"/>
    <w:rsid w:val="00174E11"/>
    <w:rsid w:val="001768ED"/>
    <w:rsid w:val="00180C68"/>
    <w:rsid w:val="00181E0F"/>
    <w:rsid w:val="001821DA"/>
    <w:rsid w:val="001A05CB"/>
    <w:rsid w:val="001B11F5"/>
    <w:rsid w:val="001B1D1F"/>
    <w:rsid w:val="001C0450"/>
    <w:rsid w:val="001C0C4E"/>
    <w:rsid w:val="001C4960"/>
    <w:rsid w:val="001C6C42"/>
    <w:rsid w:val="001D6500"/>
    <w:rsid w:val="001E7BC8"/>
    <w:rsid w:val="001F3F72"/>
    <w:rsid w:val="0020124E"/>
    <w:rsid w:val="00201AA3"/>
    <w:rsid w:val="00202437"/>
    <w:rsid w:val="00206E4E"/>
    <w:rsid w:val="00207DC2"/>
    <w:rsid w:val="002159F8"/>
    <w:rsid w:val="00217341"/>
    <w:rsid w:val="002204A8"/>
    <w:rsid w:val="0022092E"/>
    <w:rsid w:val="00221449"/>
    <w:rsid w:val="00232A1D"/>
    <w:rsid w:val="002421C9"/>
    <w:rsid w:val="002427F2"/>
    <w:rsid w:val="00243328"/>
    <w:rsid w:val="00245C89"/>
    <w:rsid w:val="00250C26"/>
    <w:rsid w:val="00252F26"/>
    <w:rsid w:val="00255E77"/>
    <w:rsid w:val="0026240D"/>
    <w:rsid w:val="00267A74"/>
    <w:rsid w:val="00270BC4"/>
    <w:rsid w:val="00270EB8"/>
    <w:rsid w:val="00283874"/>
    <w:rsid w:val="00285B03"/>
    <w:rsid w:val="00291721"/>
    <w:rsid w:val="00291D3D"/>
    <w:rsid w:val="00292F90"/>
    <w:rsid w:val="002A17F0"/>
    <w:rsid w:val="002B14E4"/>
    <w:rsid w:val="002B3E77"/>
    <w:rsid w:val="002B515A"/>
    <w:rsid w:val="002B61B7"/>
    <w:rsid w:val="002B7169"/>
    <w:rsid w:val="002D33B5"/>
    <w:rsid w:val="002D449C"/>
    <w:rsid w:val="002D4629"/>
    <w:rsid w:val="002D4ABA"/>
    <w:rsid w:val="002D796D"/>
    <w:rsid w:val="002D7FB4"/>
    <w:rsid w:val="002E1689"/>
    <w:rsid w:val="002E3693"/>
    <w:rsid w:val="002E560C"/>
    <w:rsid w:val="002E573C"/>
    <w:rsid w:val="002F3D5A"/>
    <w:rsid w:val="002F54EA"/>
    <w:rsid w:val="0030469F"/>
    <w:rsid w:val="0031056B"/>
    <w:rsid w:val="003218FF"/>
    <w:rsid w:val="00342967"/>
    <w:rsid w:val="00342AA0"/>
    <w:rsid w:val="00346F7E"/>
    <w:rsid w:val="00350BED"/>
    <w:rsid w:val="003732E7"/>
    <w:rsid w:val="00375C19"/>
    <w:rsid w:val="003808B6"/>
    <w:rsid w:val="00381D5D"/>
    <w:rsid w:val="00384C80"/>
    <w:rsid w:val="00386AC2"/>
    <w:rsid w:val="0039253C"/>
    <w:rsid w:val="00397112"/>
    <w:rsid w:val="003A06B7"/>
    <w:rsid w:val="003A37A7"/>
    <w:rsid w:val="003B3084"/>
    <w:rsid w:val="003B4B53"/>
    <w:rsid w:val="003D3964"/>
    <w:rsid w:val="003E3E27"/>
    <w:rsid w:val="003F1F85"/>
    <w:rsid w:val="003F5C2A"/>
    <w:rsid w:val="00402770"/>
    <w:rsid w:val="00412817"/>
    <w:rsid w:val="00413FD4"/>
    <w:rsid w:val="00422C0F"/>
    <w:rsid w:val="004322BD"/>
    <w:rsid w:val="00433E39"/>
    <w:rsid w:val="00435A23"/>
    <w:rsid w:val="0043740F"/>
    <w:rsid w:val="00441527"/>
    <w:rsid w:val="004463C9"/>
    <w:rsid w:val="00453AB1"/>
    <w:rsid w:val="00457E32"/>
    <w:rsid w:val="00463182"/>
    <w:rsid w:val="00465530"/>
    <w:rsid w:val="004716E2"/>
    <w:rsid w:val="00475554"/>
    <w:rsid w:val="00482963"/>
    <w:rsid w:val="00487F79"/>
    <w:rsid w:val="004919C2"/>
    <w:rsid w:val="004958EF"/>
    <w:rsid w:val="004A3389"/>
    <w:rsid w:val="004A3690"/>
    <w:rsid w:val="004A7C39"/>
    <w:rsid w:val="004B118E"/>
    <w:rsid w:val="004B232B"/>
    <w:rsid w:val="004C490A"/>
    <w:rsid w:val="004D406C"/>
    <w:rsid w:val="004D70B8"/>
    <w:rsid w:val="004E109A"/>
    <w:rsid w:val="004E1C42"/>
    <w:rsid w:val="004E3C16"/>
    <w:rsid w:val="004F3E07"/>
    <w:rsid w:val="004F7F92"/>
    <w:rsid w:val="005023CA"/>
    <w:rsid w:val="00506478"/>
    <w:rsid w:val="00512C27"/>
    <w:rsid w:val="005229CE"/>
    <w:rsid w:val="00526AA1"/>
    <w:rsid w:val="00533A75"/>
    <w:rsid w:val="00544E50"/>
    <w:rsid w:val="00547EC5"/>
    <w:rsid w:val="00553E1D"/>
    <w:rsid w:val="00563394"/>
    <w:rsid w:val="005643E5"/>
    <w:rsid w:val="00564762"/>
    <w:rsid w:val="00566468"/>
    <w:rsid w:val="00572CED"/>
    <w:rsid w:val="0057383E"/>
    <w:rsid w:val="00583022"/>
    <w:rsid w:val="00593511"/>
    <w:rsid w:val="005945AE"/>
    <w:rsid w:val="00594A25"/>
    <w:rsid w:val="005954FA"/>
    <w:rsid w:val="005967E9"/>
    <w:rsid w:val="005A4320"/>
    <w:rsid w:val="005A5E28"/>
    <w:rsid w:val="005B37F4"/>
    <w:rsid w:val="005B74E1"/>
    <w:rsid w:val="005D5599"/>
    <w:rsid w:val="005D5C20"/>
    <w:rsid w:val="005D64FB"/>
    <w:rsid w:val="005E2642"/>
    <w:rsid w:val="005E7732"/>
    <w:rsid w:val="00600E38"/>
    <w:rsid w:val="00603D2A"/>
    <w:rsid w:val="006064C1"/>
    <w:rsid w:val="0061015D"/>
    <w:rsid w:val="00610F2A"/>
    <w:rsid w:val="006141A1"/>
    <w:rsid w:val="006175E6"/>
    <w:rsid w:val="00617C00"/>
    <w:rsid w:val="006239F0"/>
    <w:rsid w:val="0062711A"/>
    <w:rsid w:val="00627FCF"/>
    <w:rsid w:val="0064189C"/>
    <w:rsid w:val="00647FBA"/>
    <w:rsid w:val="00650D6A"/>
    <w:rsid w:val="00656E95"/>
    <w:rsid w:val="00661574"/>
    <w:rsid w:val="00662F9A"/>
    <w:rsid w:val="00664634"/>
    <w:rsid w:val="00680DF8"/>
    <w:rsid w:val="006818B8"/>
    <w:rsid w:val="006845F1"/>
    <w:rsid w:val="006857BB"/>
    <w:rsid w:val="00690453"/>
    <w:rsid w:val="00692597"/>
    <w:rsid w:val="0069516F"/>
    <w:rsid w:val="0069698C"/>
    <w:rsid w:val="006A20A0"/>
    <w:rsid w:val="006A2914"/>
    <w:rsid w:val="006B0314"/>
    <w:rsid w:val="006B4275"/>
    <w:rsid w:val="006C0372"/>
    <w:rsid w:val="006C2333"/>
    <w:rsid w:val="006C6DC0"/>
    <w:rsid w:val="006C78D0"/>
    <w:rsid w:val="006C7C74"/>
    <w:rsid w:val="006D1D3C"/>
    <w:rsid w:val="006D6504"/>
    <w:rsid w:val="006E083B"/>
    <w:rsid w:val="006E5578"/>
    <w:rsid w:val="006E6CA7"/>
    <w:rsid w:val="006F2956"/>
    <w:rsid w:val="006F34EE"/>
    <w:rsid w:val="006F4777"/>
    <w:rsid w:val="007075CE"/>
    <w:rsid w:val="007121BC"/>
    <w:rsid w:val="00716710"/>
    <w:rsid w:val="00716750"/>
    <w:rsid w:val="0071711D"/>
    <w:rsid w:val="0072480D"/>
    <w:rsid w:val="007260B2"/>
    <w:rsid w:val="00737340"/>
    <w:rsid w:val="00741781"/>
    <w:rsid w:val="007444FC"/>
    <w:rsid w:val="0075156F"/>
    <w:rsid w:val="007564B4"/>
    <w:rsid w:val="0076178C"/>
    <w:rsid w:val="00772568"/>
    <w:rsid w:val="007731F8"/>
    <w:rsid w:val="00787BA1"/>
    <w:rsid w:val="007902F8"/>
    <w:rsid w:val="00791EED"/>
    <w:rsid w:val="00797577"/>
    <w:rsid w:val="007A3BFB"/>
    <w:rsid w:val="007A5762"/>
    <w:rsid w:val="007B1A23"/>
    <w:rsid w:val="007B5A3A"/>
    <w:rsid w:val="007B7F59"/>
    <w:rsid w:val="007B7FF5"/>
    <w:rsid w:val="007C3074"/>
    <w:rsid w:val="007C6C23"/>
    <w:rsid w:val="007D1E63"/>
    <w:rsid w:val="007D42E2"/>
    <w:rsid w:val="007D60F0"/>
    <w:rsid w:val="007D659B"/>
    <w:rsid w:val="007E118F"/>
    <w:rsid w:val="007E3C4E"/>
    <w:rsid w:val="007E6AB9"/>
    <w:rsid w:val="007E7FF7"/>
    <w:rsid w:val="007F2E77"/>
    <w:rsid w:val="007F3AE9"/>
    <w:rsid w:val="00810894"/>
    <w:rsid w:val="00816E14"/>
    <w:rsid w:val="008267A3"/>
    <w:rsid w:val="00830FBD"/>
    <w:rsid w:val="008369CE"/>
    <w:rsid w:val="00847A57"/>
    <w:rsid w:val="00851CE0"/>
    <w:rsid w:val="008537EE"/>
    <w:rsid w:val="0086637F"/>
    <w:rsid w:val="00866E16"/>
    <w:rsid w:val="00867016"/>
    <w:rsid w:val="00867C2D"/>
    <w:rsid w:val="00870813"/>
    <w:rsid w:val="008727E4"/>
    <w:rsid w:val="00872CA6"/>
    <w:rsid w:val="00874F46"/>
    <w:rsid w:val="00875AD1"/>
    <w:rsid w:val="00876517"/>
    <w:rsid w:val="00880D36"/>
    <w:rsid w:val="0088208B"/>
    <w:rsid w:val="00890D35"/>
    <w:rsid w:val="00897966"/>
    <w:rsid w:val="008B62B7"/>
    <w:rsid w:val="008C069C"/>
    <w:rsid w:val="008C465E"/>
    <w:rsid w:val="008D30C5"/>
    <w:rsid w:val="008D3AF0"/>
    <w:rsid w:val="008E6453"/>
    <w:rsid w:val="008F3657"/>
    <w:rsid w:val="008F5047"/>
    <w:rsid w:val="008F5FA3"/>
    <w:rsid w:val="00907CEE"/>
    <w:rsid w:val="00912BBC"/>
    <w:rsid w:val="00923311"/>
    <w:rsid w:val="00942B81"/>
    <w:rsid w:val="00944B91"/>
    <w:rsid w:val="0095002A"/>
    <w:rsid w:val="00954B89"/>
    <w:rsid w:val="00956DC3"/>
    <w:rsid w:val="00975B14"/>
    <w:rsid w:val="00977CDA"/>
    <w:rsid w:val="00983791"/>
    <w:rsid w:val="0098558C"/>
    <w:rsid w:val="009863C3"/>
    <w:rsid w:val="00987BC7"/>
    <w:rsid w:val="00994102"/>
    <w:rsid w:val="009A1EA6"/>
    <w:rsid w:val="009A2E5A"/>
    <w:rsid w:val="009A45CA"/>
    <w:rsid w:val="009A5271"/>
    <w:rsid w:val="009A5E5D"/>
    <w:rsid w:val="009B0497"/>
    <w:rsid w:val="009C15D7"/>
    <w:rsid w:val="009C5967"/>
    <w:rsid w:val="009D00E0"/>
    <w:rsid w:val="009D2945"/>
    <w:rsid w:val="009D2C36"/>
    <w:rsid w:val="009D548F"/>
    <w:rsid w:val="009D641A"/>
    <w:rsid w:val="009E15EA"/>
    <w:rsid w:val="009F4171"/>
    <w:rsid w:val="00A03CE5"/>
    <w:rsid w:val="00A073ED"/>
    <w:rsid w:val="00A24720"/>
    <w:rsid w:val="00A27475"/>
    <w:rsid w:val="00A3160D"/>
    <w:rsid w:val="00A321A0"/>
    <w:rsid w:val="00A34B02"/>
    <w:rsid w:val="00A352AB"/>
    <w:rsid w:val="00A41521"/>
    <w:rsid w:val="00A43CA7"/>
    <w:rsid w:val="00A459B7"/>
    <w:rsid w:val="00A528BE"/>
    <w:rsid w:val="00A56D14"/>
    <w:rsid w:val="00A66665"/>
    <w:rsid w:val="00A827BA"/>
    <w:rsid w:val="00A909D0"/>
    <w:rsid w:val="00A91862"/>
    <w:rsid w:val="00A92CA9"/>
    <w:rsid w:val="00AB0411"/>
    <w:rsid w:val="00AB1D15"/>
    <w:rsid w:val="00AB7E06"/>
    <w:rsid w:val="00AC470A"/>
    <w:rsid w:val="00AC4991"/>
    <w:rsid w:val="00AD4D4E"/>
    <w:rsid w:val="00AD7F53"/>
    <w:rsid w:val="00AE0643"/>
    <w:rsid w:val="00AE34FD"/>
    <w:rsid w:val="00AE5A46"/>
    <w:rsid w:val="00AE6CC8"/>
    <w:rsid w:val="00AE75BD"/>
    <w:rsid w:val="00AF2752"/>
    <w:rsid w:val="00AF492A"/>
    <w:rsid w:val="00AF5F92"/>
    <w:rsid w:val="00B028F2"/>
    <w:rsid w:val="00B04B01"/>
    <w:rsid w:val="00B1015C"/>
    <w:rsid w:val="00B118C8"/>
    <w:rsid w:val="00B1498E"/>
    <w:rsid w:val="00B14A43"/>
    <w:rsid w:val="00B22A53"/>
    <w:rsid w:val="00B23AD9"/>
    <w:rsid w:val="00B25374"/>
    <w:rsid w:val="00B350C9"/>
    <w:rsid w:val="00B42948"/>
    <w:rsid w:val="00B438CF"/>
    <w:rsid w:val="00B45D3F"/>
    <w:rsid w:val="00B45DAC"/>
    <w:rsid w:val="00B50EAD"/>
    <w:rsid w:val="00B54093"/>
    <w:rsid w:val="00B60E1F"/>
    <w:rsid w:val="00B62922"/>
    <w:rsid w:val="00B8489D"/>
    <w:rsid w:val="00B93D10"/>
    <w:rsid w:val="00BA27C8"/>
    <w:rsid w:val="00BA55C6"/>
    <w:rsid w:val="00BA5CA7"/>
    <w:rsid w:val="00BB1188"/>
    <w:rsid w:val="00BB2B2A"/>
    <w:rsid w:val="00BB67DB"/>
    <w:rsid w:val="00BC07CC"/>
    <w:rsid w:val="00BC2F23"/>
    <w:rsid w:val="00BC3866"/>
    <w:rsid w:val="00BD4A26"/>
    <w:rsid w:val="00BE0EF5"/>
    <w:rsid w:val="00BE12B0"/>
    <w:rsid w:val="00BE6CBC"/>
    <w:rsid w:val="00BE6E43"/>
    <w:rsid w:val="00C00496"/>
    <w:rsid w:val="00C01981"/>
    <w:rsid w:val="00C05192"/>
    <w:rsid w:val="00C11EEF"/>
    <w:rsid w:val="00C12796"/>
    <w:rsid w:val="00C2176B"/>
    <w:rsid w:val="00C22DDF"/>
    <w:rsid w:val="00C243D5"/>
    <w:rsid w:val="00C24EE4"/>
    <w:rsid w:val="00C3598B"/>
    <w:rsid w:val="00C43433"/>
    <w:rsid w:val="00C438B4"/>
    <w:rsid w:val="00C56904"/>
    <w:rsid w:val="00C661D5"/>
    <w:rsid w:val="00C70A1B"/>
    <w:rsid w:val="00C71291"/>
    <w:rsid w:val="00C73B61"/>
    <w:rsid w:val="00C75086"/>
    <w:rsid w:val="00C75B39"/>
    <w:rsid w:val="00C80BD2"/>
    <w:rsid w:val="00C839A9"/>
    <w:rsid w:val="00C91BAD"/>
    <w:rsid w:val="00C91E6B"/>
    <w:rsid w:val="00C95397"/>
    <w:rsid w:val="00C964AD"/>
    <w:rsid w:val="00CA1C39"/>
    <w:rsid w:val="00CA2270"/>
    <w:rsid w:val="00CA3DEA"/>
    <w:rsid w:val="00CA5B9C"/>
    <w:rsid w:val="00CB7190"/>
    <w:rsid w:val="00CC5320"/>
    <w:rsid w:val="00CC774B"/>
    <w:rsid w:val="00CD13EC"/>
    <w:rsid w:val="00CE48C4"/>
    <w:rsid w:val="00CE5555"/>
    <w:rsid w:val="00CF209E"/>
    <w:rsid w:val="00D0143A"/>
    <w:rsid w:val="00D04EC2"/>
    <w:rsid w:val="00D07CD0"/>
    <w:rsid w:val="00D154B9"/>
    <w:rsid w:val="00D16713"/>
    <w:rsid w:val="00D20639"/>
    <w:rsid w:val="00D214FC"/>
    <w:rsid w:val="00D247E4"/>
    <w:rsid w:val="00D271AC"/>
    <w:rsid w:val="00D32F8F"/>
    <w:rsid w:val="00D34D21"/>
    <w:rsid w:val="00D36355"/>
    <w:rsid w:val="00D411D1"/>
    <w:rsid w:val="00D4694A"/>
    <w:rsid w:val="00D54EF5"/>
    <w:rsid w:val="00D56E93"/>
    <w:rsid w:val="00D57069"/>
    <w:rsid w:val="00D64BDB"/>
    <w:rsid w:val="00D65058"/>
    <w:rsid w:val="00D65763"/>
    <w:rsid w:val="00D67FF2"/>
    <w:rsid w:val="00D728AF"/>
    <w:rsid w:val="00D757B1"/>
    <w:rsid w:val="00D816B7"/>
    <w:rsid w:val="00D86C1B"/>
    <w:rsid w:val="00DA161B"/>
    <w:rsid w:val="00DA246B"/>
    <w:rsid w:val="00DA7D72"/>
    <w:rsid w:val="00DB1C4B"/>
    <w:rsid w:val="00DB4098"/>
    <w:rsid w:val="00DB7595"/>
    <w:rsid w:val="00DC001B"/>
    <w:rsid w:val="00DC2276"/>
    <w:rsid w:val="00DC51C5"/>
    <w:rsid w:val="00DC5AE6"/>
    <w:rsid w:val="00DC7BBD"/>
    <w:rsid w:val="00DD65AE"/>
    <w:rsid w:val="00DD74FD"/>
    <w:rsid w:val="00DE084F"/>
    <w:rsid w:val="00DE121E"/>
    <w:rsid w:val="00DE15DC"/>
    <w:rsid w:val="00DE2A09"/>
    <w:rsid w:val="00DE74D3"/>
    <w:rsid w:val="00DF01DC"/>
    <w:rsid w:val="00DF404E"/>
    <w:rsid w:val="00E01C6F"/>
    <w:rsid w:val="00E04CED"/>
    <w:rsid w:val="00E14EDD"/>
    <w:rsid w:val="00E22361"/>
    <w:rsid w:val="00E25C01"/>
    <w:rsid w:val="00E27206"/>
    <w:rsid w:val="00E2783E"/>
    <w:rsid w:val="00E31B78"/>
    <w:rsid w:val="00E32B6F"/>
    <w:rsid w:val="00E37E5A"/>
    <w:rsid w:val="00E43CBF"/>
    <w:rsid w:val="00E53F2A"/>
    <w:rsid w:val="00E61894"/>
    <w:rsid w:val="00E65A83"/>
    <w:rsid w:val="00E67A97"/>
    <w:rsid w:val="00E73E69"/>
    <w:rsid w:val="00E766EA"/>
    <w:rsid w:val="00E95DF7"/>
    <w:rsid w:val="00E95E45"/>
    <w:rsid w:val="00EA443E"/>
    <w:rsid w:val="00EA60D8"/>
    <w:rsid w:val="00EB7364"/>
    <w:rsid w:val="00EC1D4B"/>
    <w:rsid w:val="00EC40E3"/>
    <w:rsid w:val="00EC645A"/>
    <w:rsid w:val="00ED5F6B"/>
    <w:rsid w:val="00EE3821"/>
    <w:rsid w:val="00EE62FC"/>
    <w:rsid w:val="00EF302A"/>
    <w:rsid w:val="00EF6441"/>
    <w:rsid w:val="00F029D1"/>
    <w:rsid w:val="00F04068"/>
    <w:rsid w:val="00F0724D"/>
    <w:rsid w:val="00F2012D"/>
    <w:rsid w:val="00F22985"/>
    <w:rsid w:val="00F23DC6"/>
    <w:rsid w:val="00F23DEE"/>
    <w:rsid w:val="00F268AB"/>
    <w:rsid w:val="00F40611"/>
    <w:rsid w:val="00F4130C"/>
    <w:rsid w:val="00F4648F"/>
    <w:rsid w:val="00F4785D"/>
    <w:rsid w:val="00F5436C"/>
    <w:rsid w:val="00F545BC"/>
    <w:rsid w:val="00F60E15"/>
    <w:rsid w:val="00F6183C"/>
    <w:rsid w:val="00F62D33"/>
    <w:rsid w:val="00F63603"/>
    <w:rsid w:val="00F65A78"/>
    <w:rsid w:val="00F66A52"/>
    <w:rsid w:val="00F67483"/>
    <w:rsid w:val="00F725E1"/>
    <w:rsid w:val="00F75F80"/>
    <w:rsid w:val="00F91632"/>
    <w:rsid w:val="00F9285D"/>
    <w:rsid w:val="00F9444E"/>
    <w:rsid w:val="00F95073"/>
    <w:rsid w:val="00F95BB9"/>
    <w:rsid w:val="00FA0719"/>
    <w:rsid w:val="00FA4BC0"/>
    <w:rsid w:val="00FB0829"/>
    <w:rsid w:val="00FB5DAD"/>
    <w:rsid w:val="00FB63C1"/>
    <w:rsid w:val="00FC2A07"/>
    <w:rsid w:val="00FC6BF3"/>
    <w:rsid w:val="00FC7B30"/>
    <w:rsid w:val="00FD04B8"/>
    <w:rsid w:val="00FD1B77"/>
    <w:rsid w:val="00FD6079"/>
    <w:rsid w:val="00FF4EBC"/>
    <w:rsid w:val="00FF55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5E08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a">
    <w:name w:val="a"/>
    <w:basedOn w:val="DefaultParagraphFont"/>
    <w:rsid w:val="007C3074"/>
  </w:style>
  <w:style w:type="paragraph" w:styleId="HTMLPreformatted">
    <w:name w:val="HTML Preformatted"/>
    <w:basedOn w:val="Normal"/>
    <w:link w:val="HTMLPreformattedChar"/>
    <w:uiPriority w:val="99"/>
    <w:semiHidden/>
    <w:unhideWhenUsed/>
    <w:rsid w:val="002209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HAnsi"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2092E"/>
    <w:rPr>
      <w:rFonts w:ascii="Courier New" w:hAnsi="Courier New" w:cs="Courier New"/>
      <w:sz w:val="20"/>
      <w:szCs w:val="20"/>
      <w:lang w:eastAsia="ja-JP"/>
    </w:rPr>
  </w:style>
  <w:style w:type="character" w:styleId="FollowedHyperlink">
    <w:name w:val="FollowedHyperlink"/>
    <w:basedOn w:val="DefaultParagraphFont"/>
    <w:uiPriority w:val="99"/>
    <w:semiHidden/>
    <w:unhideWhenUsed/>
    <w:rsid w:val="00D411D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4603">
      <w:bodyDiv w:val="1"/>
      <w:marLeft w:val="0"/>
      <w:marRight w:val="0"/>
      <w:marTop w:val="0"/>
      <w:marBottom w:val="0"/>
      <w:divBdr>
        <w:top w:val="none" w:sz="0" w:space="0" w:color="auto"/>
        <w:left w:val="none" w:sz="0" w:space="0" w:color="auto"/>
        <w:bottom w:val="none" w:sz="0" w:space="0" w:color="auto"/>
        <w:right w:val="none" w:sz="0" w:space="0" w:color="auto"/>
      </w:divBdr>
    </w:div>
    <w:div w:id="70928113">
      <w:bodyDiv w:val="1"/>
      <w:marLeft w:val="0"/>
      <w:marRight w:val="0"/>
      <w:marTop w:val="0"/>
      <w:marBottom w:val="0"/>
      <w:divBdr>
        <w:top w:val="none" w:sz="0" w:space="0" w:color="auto"/>
        <w:left w:val="none" w:sz="0" w:space="0" w:color="auto"/>
        <w:bottom w:val="none" w:sz="0" w:space="0" w:color="auto"/>
        <w:right w:val="none" w:sz="0" w:space="0" w:color="auto"/>
      </w:divBdr>
    </w:div>
    <w:div w:id="192814616">
      <w:bodyDiv w:val="1"/>
      <w:marLeft w:val="0"/>
      <w:marRight w:val="0"/>
      <w:marTop w:val="0"/>
      <w:marBottom w:val="0"/>
      <w:divBdr>
        <w:top w:val="none" w:sz="0" w:space="0" w:color="auto"/>
        <w:left w:val="none" w:sz="0" w:space="0" w:color="auto"/>
        <w:bottom w:val="none" w:sz="0" w:space="0" w:color="auto"/>
        <w:right w:val="none" w:sz="0" w:space="0" w:color="auto"/>
      </w:divBdr>
    </w:div>
    <w:div w:id="373240175">
      <w:bodyDiv w:val="1"/>
      <w:marLeft w:val="0"/>
      <w:marRight w:val="0"/>
      <w:marTop w:val="0"/>
      <w:marBottom w:val="0"/>
      <w:divBdr>
        <w:top w:val="none" w:sz="0" w:space="0" w:color="auto"/>
        <w:left w:val="none" w:sz="0" w:space="0" w:color="auto"/>
        <w:bottom w:val="none" w:sz="0" w:space="0" w:color="auto"/>
        <w:right w:val="none" w:sz="0" w:space="0" w:color="auto"/>
      </w:divBdr>
    </w:div>
    <w:div w:id="568616073">
      <w:bodyDiv w:val="1"/>
      <w:marLeft w:val="0"/>
      <w:marRight w:val="0"/>
      <w:marTop w:val="0"/>
      <w:marBottom w:val="0"/>
      <w:divBdr>
        <w:top w:val="none" w:sz="0" w:space="0" w:color="auto"/>
        <w:left w:val="none" w:sz="0" w:space="0" w:color="auto"/>
        <w:bottom w:val="none" w:sz="0" w:space="0" w:color="auto"/>
        <w:right w:val="none" w:sz="0" w:space="0" w:color="auto"/>
      </w:divBdr>
    </w:div>
    <w:div w:id="624043906">
      <w:bodyDiv w:val="1"/>
      <w:marLeft w:val="0"/>
      <w:marRight w:val="0"/>
      <w:marTop w:val="0"/>
      <w:marBottom w:val="0"/>
      <w:divBdr>
        <w:top w:val="none" w:sz="0" w:space="0" w:color="auto"/>
        <w:left w:val="none" w:sz="0" w:space="0" w:color="auto"/>
        <w:bottom w:val="none" w:sz="0" w:space="0" w:color="auto"/>
        <w:right w:val="none" w:sz="0" w:space="0" w:color="auto"/>
      </w:divBdr>
    </w:div>
    <w:div w:id="688141766">
      <w:bodyDiv w:val="1"/>
      <w:marLeft w:val="0"/>
      <w:marRight w:val="0"/>
      <w:marTop w:val="0"/>
      <w:marBottom w:val="0"/>
      <w:divBdr>
        <w:top w:val="none" w:sz="0" w:space="0" w:color="auto"/>
        <w:left w:val="none" w:sz="0" w:space="0" w:color="auto"/>
        <w:bottom w:val="none" w:sz="0" w:space="0" w:color="auto"/>
        <w:right w:val="none" w:sz="0" w:space="0" w:color="auto"/>
      </w:divBdr>
    </w:div>
    <w:div w:id="812874364">
      <w:bodyDiv w:val="1"/>
      <w:marLeft w:val="0"/>
      <w:marRight w:val="0"/>
      <w:marTop w:val="0"/>
      <w:marBottom w:val="0"/>
      <w:divBdr>
        <w:top w:val="none" w:sz="0" w:space="0" w:color="auto"/>
        <w:left w:val="none" w:sz="0" w:space="0" w:color="auto"/>
        <w:bottom w:val="none" w:sz="0" w:space="0" w:color="auto"/>
        <w:right w:val="none" w:sz="0" w:space="0" w:color="auto"/>
      </w:divBdr>
    </w:div>
    <w:div w:id="926226632">
      <w:bodyDiv w:val="1"/>
      <w:marLeft w:val="0"/>
      <w:marRight w:val="0"/>
      <w:marTop w:val="0"/>
      <w:marBottom w:val="0"/>
      <w:divBdr>
        <w:top w:val="none" w:sz="0" w:space="0" w:color="auto"/>
        <w:left w:val="none" w:sz="0" w:space="0" w:color="auto"/>
        <w:bottom w:val="none" w:sz="0" w:space="0" w:color="auto"/>
        <w:right w:val="none" w:sz="0" w:space="0" w:color="auto"/>
      </w:divBdr>
    </w:div>
    <w:div w:id="1260218127">
      <w:bodyDiv w:val="1"/>
      <w:marLeft w:val="0"/>
      <w:marRight w:val="0"/>
      <w:marTop w:val="0"/>
      <w:marBottom w:val="0"/>
      <w:divBdr>
        <w:top w:val="none" w:sz="0" w:space="0" w:color="auto"/>
        <w:left w:val="none" w:sz="0" w:space="0" w:color="auto"/>
        <w:bottom w:val="none" w:sz="0" w:space="0" w:color="auto"/>
        <w:right w:val="none" w:sz="0" w:space="0" w:color="auto"/>
      </w:divBdr>
    </w:div>
    <w:div w:id="1319336795">
      <w:bodyDiv w:val="1"/>
      <w:marLeft w:val="0"/>
      <w:marRight w:val="0"/>
      <w:marTop w:val="0"/>
      <w:marBottom w:val="0"/>
      <w:divBdr>
        <w:top w:val="none" w:sz="0" w:space="0" w:color="auto"/>
        <w:left w:val="none" w:sz="0" w:space="0" w:color="auto"/>
        <w:bottom w:val="none" w:sz="0" w:space="0" w:color="auto"/>
        <w:right w:val="none" w:sz="0" w:space="0" w:color="auto"/>
      </w:divBdr>
    </w:div>
    <w:div w:id="1333725130">
      <w:bodyDiv w:val="1"/>
      <w:marLeft w:val="0"/>
      <w:marRight w:val="0"/>
      <w:marTop w:val="0"/>
      <w:marBottom w:val="0"/>
      <w:divBdr>
        <w:top w:val="none" w:sz="0" w:space="0" w:color="auto"/>
        <w:left w:val="none" w:sz="0" w:space="0" w:color="auto"/>
        <w:bottom w:val="none" w:sz="0" w:space="0" w:color="auto"/>
        <w:right w:val="none" w:sz="0" w:space="0" w:color="auto"/>
      </w:divBdr>
    </w:div>
    <w:div w:id="1404791015">
      <w:bodyDiv w:val="1"/>
      <w:marLeft w:val="0"/>
      <w:marRight w:val="0"/>
      <w:marTop w:val="0"/>
      <w:marBottom w:val="0"/>
      <w:divBdr>
        <w:top w:val="none" w:sz="0" w:space="0" w:color="auto"/>
        <w:left w:val="none" w:sz="0" w:space="0" w:color="auto"/>
        <w:bottom w:val="none" w:sz="0" w:space="0" w:color="auto"/>
        <w:right w:val="none" w:sz="0" w:space="0" w:color="auto"/>
      </w:divBdr>
    </w:div>
    <w:div w:id="1454595372">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70964949">
      <w:bodyDiv w:val="1"/>
      <w:marLeft w:val="0"/>
      <w:marRight w:val="0"/>
      <w:marTop w:val="0"/>
      <w:marBottom w:val="0"/>
      <w:divBdr>
        <w:top w:val="none" w:sz="0" w:space="0" w:color="auto"/>
        <w:left w:val="none" w:sz="0" w:space="0" w:color="auto"/>
        <w:bottom w:val="none" w:sz="0" w:space="0" w:color="auto"/>
        <w:right w:val="none" w:sz="0" w:space="0" w:color="auto"/>
      </w:divBdr>
    </w:div>
    <w:div w:id="18430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ldZsD_lb6DU"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s://stackoverflow.com/questions/741956/pan-zoom-imag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vkhangyang.wordpress.com/2012/12/15/thuat-giai-bi-tap-lon-bi-ton-tm-duong-di-trn-ban-d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youtu.be/5-WcDFIrK0U"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youtu.be/UmkRJCArRcc" TargetMode="External"/><Relationship Id="rId27"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BTL\BT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C1EC-8B63-40D2-A599-A2155683D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BTL</Template>
  <TotalTime>125</TotalTime>
  <Pages>27</Pages>
  <Words>3665</Words>
  <Characters>20893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dfghj</dc:creator>
  <cp:lastModifiedBy>ADIM</cp:lastModifiedBy>
  <cp:revision>213</cp:revision>
  <dcterms:created xsi:type="dcterms:W3CDTF">2019-04-18T07:47:00Z</dcterms:created>
  <dcterms:modified xsi:type="dcterms:W3CDTF">2019-04-19T15:05:00Z</dcterms:modified>
</cp:coreProperties>
</file>